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3D580C" w14:textId="1A55050A" w:rsidR="00E50912" w:rsidRPr="008076F0" w:rsidRDefault="00E50912" w:rsidP="00E50912">
      <w:pPr>
        <w:pStyle w:val="MDPI511onefigurecaption"/>
        <w:jc w:val="left"/>
        <w:rPr>
          <w:rFonts w:ascii="Times New Roman" w:hAnsi="Times New Roman"/>
          <w:b/>
          <w:bCs/>
        </w:rPr>
      </w:pPr>
      <w:r w:rsidRPr="008076F0">
        <w:rPr>
          <w:rFonts w:ascii="Times New Roman" w:hAnsi="Times New Roman"/>
          <w:b/>
          <w:bCs/>
        </w:rPr>
        <w:t xml:space="preserve">A. </w:t>
      </w:r>
      <w:r w:rsidR="006C567D" w:rsidRPr="008076F0">
        <w:rPr>
          <w:rFonts w:ascii="Times New Roman" w:hAnsi="Times New Roman"/>
          <w:b/>
          <w:bCs/>
        </w:rPr>
        <w:t>ACE2-derived control peptide</w:t>
      </w:r>
      <w:r w:rsidRPr="008076F0">
        <w:rPr>
          <w:rFonts w:ascii="Times New Roman" w:hAnsi="Times New Roman"/>
          <w:b/>
          <w:bCs/>
        </w:rPr>
        <w:t xml:space="preserve">                           B.</w:t>
      </w:r>
      <w:r w:rsidR="006C567D" w:rsidRPr="008076F0">
        <w:rPr>
          <w:rFonts w:ascii="Times New Roman" w:hAnsi="Times New Roman"/>
          <w:b/>
          <w:bCs/>
        </w:rPr>
        <w:t xml:space="preserve"> Peptide 7ls9_C_E_3867</w:t>
      </w:r>
    </w:p>
    <w:p w14:paraId="3567BEA5" w14:textId="77777777" w:rsidR="00E50912" w:rsidRPr="008076F0" w:rsidRDefault="00E50912" w:rsidP="00E50912">
      <w:pPr>
        <w:pStyle w:val="MDPI511onefigurecaption"/>
        <w:jc w:val="left"/>
        <w:rPr>
          <w:rFonts w:ascii="Times New Roman" w:hAnsi="Times New Roman"/>
          <w:b/>
          <w:bCs/>
        </w:rPr>
      </w:pPr>
      <w:r w:rsidRPr="008076F0">
        <w:rPr>
          <w:rFonts w:ascii="Times New Roman" w:hAnsi="Times New Roman"/>
          <w:b/>
          <w:bCs/>
        </w:rPr>
        <w:drawing>
          <wp:inline distT="0" distB="0" distL="0" distR="0" wp14:anchorId="487F421C" wp14:editId="551808B5">
            <wp:extent cx="3234813" cy="1108973"/>
            <wp:effectExtent l="12700" t="12700" r="16510" b="8890"/>
            <wp:docPr id="169642819" name="Picture 3" descr="A graph with lin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49711" name="Picture 3" descr="A graph with lines and number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89681" cy="11620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076F0">
        <w:rPr>
          <w:rFonts w:ascii="Times New Roman" w:hAnsi="Times New Roman"/>
          <w:b/>
          <w:bCs/>
        </w:rPr>
        <w:t xml:space="preserve"> </w:t>
      </w:r>
      <w:r w:rsidRPr="008076F0">
        <w:rPr>
          <w:rFonts w:ascii="Times New Roman" w:hAnsi="Times New Roman"/>
          <w:b/>
          <w:bCs/>
        </w:rPr>
        <w:drawing>
          <wp:inline distT="0" distB="0" distL="0" distR="0" wp14:anchorId="1612EE1C" wp14:editId="7BCE9ADC">
            <wp:extent cx="2981019" cy="1096645"/>
            <wp:effectExtent l="12700" t="12700" r="16510" b="8255"/>
            <wp:docPr id="19170227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022725" name="Picture 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16092" cy="11095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098433" w14:textId="51F96FB0" w:rsidR="00E50912" w:rsidRPr="008076F0" w:rsidRDefault="00E50912" w:rsidP="00E50912">
      <w:pPr>
        <w:pStyle w:val="MDPI511onefigurecaption"/>
        <w:jc w:val="left"/>
        <w:rPr>
          <w:rFonts w:ascii="Times New Roman" w:hAnsi="Times New Roman"/>
          <w:b/>
          <w:bCs/>
        </w:rPr>
      </w:pPr>
      <w:r w:rsidRPr="008076F0">
        <w:rPr>
          <w:rFonts w:ascii="Times New Roman" w:hAnsi="Times New Roman"/>
          <w:b/>
          <w:bCs/>
        </w:rPr>
        <w:t xml:space="preserve">C. </w:t>
      </w:r>
      <w:r w:rsidR="006C567D" w:rsidRPr="008076F0">
        <w:rPr>
          <w:rFonts w:ascii="Times New Roman" w:hAnsi="Times New Roman"/>
          <w:b/>
          <w:bCs/>
        </w:rPr>
        <w:t xml:space="preserve">Peptide </w:t>
      </w:r>
      <w:r w:rsidR="006C567D" w:rsidRPr="008076F0">
        <w:rPr>
          <w:rFonts w:ascii="Times New Roman" w:hAnsi="Times New Roman"/>
          <w:b/>
          <w:bCs/>
          <w:lang w:val="en-GB"/>
        </w:rPr>
        <w:t xml:space="preserve">6xkp_B_M_919 </w:t>
      </w:r>
      <w:r w:rsidRPr="008076F0">
        <w:rPr>
          <w:rFonts w:ascii="Times New Roman" w:hAnsi="Times New Roman"/>
          <w:b/>
          <w:bCs/>
        </w:rPr>
        <w:t xml:space="preserve">                                D.</w:t>
      </w:r>
      <w:r w:rsidR="006C567D" w:rsidRPr="008076F0">
        <w:rPr>
          <w:rFonts w:ascii="Times New Roman" w:hAnsi="Times New Roman"/>
          <w:b/>
          <w:bCs/>
        </w:rPr>
        <w:t xml:space="preserve"> Peptide </w:t>
      </w:r>
      <w:r w:rsidR="006C567D" w:rsidRPr="008076F0">
        <w:rPr>
          <w:rFonts w:ascii="Times New Roman" w:hAnsi="Times New Roman"/>
          <w:b/>
          <w:bCs/>
          <w:lang w:val="en-GB"/>
        </w:rPr>
        <w:t>7kn5_B_D_619</w:t>
      </w:r>
    </w:p>
    <w:p w14:paraId="304E4463" w14:textId="1A7FEE8F" w:rsidR="00E50912" w:rsidRPr="008076F0" w:rsidRDefault="00E50912" w:rsidP="00E50912">
      <w:pPr>
        <w:pStyle w:val="MDPI511onefigurecaption"/>
        <w:jc w:val="left"/>
        <w:rPr>
          <w:rFonts w:ascii="Times New Roman" w:hAnsi="Times New Roman"/>
          <w:b/>
          <w:bCs/>
        </w:rPr>
      </w:pPr>
      <w:r w:rsidRPr="008076F0">
        <w:rPr>
          <w:rFonts w:ascii="Times New Roman" w:hAnsi="Times New Roman"/>
          <w:b/>
          <w:bCs/>
        </w:rPr>
        <w:drawing>
          <wp:inline distT="0" distB="0" distL="0" distR="0" wp14:anchorId="538BF8F5" wp14:editId="68DEC67B">
            <wp:extent cx="3203153" cy="1093019"/>
            <wp:effectExtent l="12700" t="12700" r="10160" b="12065"/>
            <wp:docPr id="9997259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725901" name="Picture 3"/>
                    <pic:cNvPicPr/>
                  </pic:nvPicPr>
                  <pic:blipFill>
                    <a:blip r:embed="rId9"/>
                    <a:srcRect t="2100" b="2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153" cy="109301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076F0">
        <w:rPr>
          <w:rFonts w:ascii="Times New Roman" w:hAnsi="Times New Roman"/>
          <w:b/>
          <w:bCs/>
        </w:rPr>
        <w:t xml:space="preserve"> </w:t>
      </w:r>
      <w:r w:rsidRPr="008076F0">
        <w:rPr>
          <w:rFonts w:ascii="Times New Roman" w:hAnsi="Times New Roman"/>
          <w:b/>
          <w:bCs/>
        </w:rPr>
        <w:drawing>
          <wp:inline distT="0" distB="0" distL="0" distR="0" wp14:anchorId="506F226A" wp14:editId="714F1DE8">
            <wp:extent cx="2896509" cy="1097915"/>
            <wp:effectExtent l="12700" t="12700" r="12065" b="6985"/>
            <wp:docPr id="20050926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092659" name="Picture 2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01369" cy="10997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A69301" w14:textId="55EABFE3" w:rsidR="00E50912" w:rsidRPr="008076F0" w:rsidRDefault="00E50912" w:rsidP="00E50912">
      <w:pPr>
        <w:pStyle w:val="MDPI511onefigurecaption"/>
        <w:jc w:val="left"/>
        <w:rPr>
          <w:rFonts w:ascii="Times New Roman" w:hAnsi="Times New Roman"/>
          <w:b/>
          <w:bCs/>
        </w:rPr>
      </w:pPr>
      <w:r w:rsidRPr="008076F0">
        <w:rPr>
          <w:rFonts w:ascii="Times New Roman" w:hAnsi="Times New Roman"/>
          <w:b/>
          <w:bCs/>
        </w:rPr>
        <w:t>E.</w:t>
      </w:r>
      <w:r w:rsidR="006C567D" w:rsidRPr="008076F0">
        <w:rPr>
          <w:rFonts w:ascii="Times New Roman" w:hAnsi="Times New Roman"/>
          <w:b/>
          <w:bCs/>
        </w:rPr>
        <w:t xml:space="preserve"> Peptide </w:t>
      </w:r>
      <w:r w:rsidR="006C567D" w:rsidRPr="008076F0">
        <w:rPr>
          <w:rFonts w:ascii="Times New Roman" w:hAnsi="Times New Roman"/>
          <w:b/>
          <w:bCs/>
          <w:lang w:val="en-GB"/>
        </w:rPr>
        <w:t xml:space="preserve">7m7w_S_C_752 </w:t>
      </w:r>
      <w:r w:rsidRPr="008076F0">
        <w:rPr>
          <w:rFonts w:ascii="Times New Roman" w:hAnsi="Times New Roman"/>
          <w:b/>
          <w:bCs/>
        </w:rPr>
        <w:t xml:space="preserve">                                F.</w:t>
      </w:r>
      <w:r w:rsidR="006C567D" w:rsidRPr="008076F0">
        <w:rPr>
          <w:rFonts w:ascii="Times New Roman" w:hAnsi="Times New Roman"/>
          <w:b/>
          <w:bCs/>
        </w:rPr>
        <w:t xml:space="preserve"> Peptide </w:t>
      </w:r>
      <w:r w:rsidR="006C567D" w:rsidRPr="008076F0">
        <w:rPr>
          <w:rFonts w:ascii="Times New Roman" w:hAnsi="Times New Roman"/>
          <w:b/>
          <w:bCs/>
          <w:lang w:val="en-GB"/>
        </w:rPr>
        <w:t>7kmg_C_A_47</w:t>
      </w:r>
    </w:p>
    <w:p w14:paraId="7C62707D" w14:textId="77777777" w:rsidR="00E50912" w:rsidRPr="008076F0" w:rsidRDefault="00E50912" w:rsidP="00E50912">
      <w:pPr>
        <w:pStyle w:val="MDPI511onefigurecaption"/>
        <w:jc w:val="left"/>
        <w:rPr>
          <w:rFonts w:ascii="Times New Roman" w:hAnsi="Times New Roman"/>
          <w:b/>
          <w:bCs/>
        </w:rPr>
      </w:pPr>
      <w:r w:rsidRPr="008076F0">
        <w:rPr>
          <w:rFonts w:ascii="Times New Roman" w:hAnsi="Times New Roman"/>
          <w:b/>
          <w:bCs/>
        </w:rPr>
        <w:drawing>
          <wp:inline distT="0" distB="0" distL="0" distR="0" wp14:anchorId="5A98CDE8" wp14:editId="06DDBD77">
            <wp:extent cx="3202940" cy="1132840"/>
            <wp:effectExtent l="12700" t="12700" r="10160" b="10160"/>
            <wp:docPr id="98127607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276073" name="Picture 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28095" cy="11417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076F0">
        <w:rPr>
          <w:rFonts w:ascii="Times New Roman" w:hAnsi="Times New Roman"/>
          <w:b/>
          <w:bCs/>
        </w:rPr>
        <w:t xml:space="preserve"> </w:t>
      </w:r>
      <w:r w:rsidRPr="008076F0">
        <w:rPr>
          <w:rFonts w:ascii="Times New Roman" w:hAnsi="Times New Roman"/>
          <w:b/>
          <w:bCs/>
        </w:rPr>
        <w:drawing>
          <wp:inline distT="0" distB="0" distL="0" distR="0" wp14:anchorId="715A6F79" wp14:editId="750362A7">
            <wp:extent cx="3020060" cy="1126992"/>
            <wp:effectExtent l="12700" t="12700" r="15240" b="16510"/>
            <wp:docPr id="5197355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735579" name="Picture 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28371" cy="11300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B089BE" w14:textId="6DF9FA0B" w:rsidR="006C567D" w:rsidRPr="008076F0" w:rsidRDefault="006C567D" w:rsidP="006C567D">
      <w:pPr>
        <w:pStyle w:val="MDPI511onefigurecaption"/>
        <w:jc w:val="left"/>
        <w:rPr>
          <w:rFonts w:ascii="Times New Roman" w:hAnsi="Times New Roman"/>
          <w:b/>
          <w:bCs/>
        </w:rPr>
      </w:pPr>
      <w:r w:rsidRPr="008076F0">
        <w:rPr>
          <w:rFonts w:ascii="Times New Roman" w:hAnsi="Times New Roman"/>
          <w:b/>
          <w:bCs/>
        </w:rPr>
        <w:t xml:space="preserve">G. Peptide </w:t>
      </w:r>
      <w:r w:rsidRPr="008076F0">
        <w:rPr>
          <w:rFonts w:ascii="Times New Roman" w:hAnsi="Times New Roman"/>
          <w:b/>
          <w:bCs/>
          <w:lang w:val="en-GB"/>
        </w:rPr>
        <w:t>7l0n_R_A_312</w:t>
      </w:r>
    </w:p>
    <w:p w14:paraId="3E834263" w14:textId="4ACBC004" w:rsidR="006C567D" w:rsidRPr="008076F0" w:rsidRDefault="006C567D" w:rsidP="00E50912">
      <w:pPr>
        <w:pStyle w:val="MDPI511onefigurecaption"/>
        <w:jc w:val="left"/>
        <w:rPr>
          <w:rFonts w:ascii="Times New Roman" w:hAnsi="Times New Roman"/>
          <w:b/>
          <w:bCs/>
        </w:rPr>
      </w:pPr>
      <w:r w:rsidRPr="008076F0">
        <w:rPr>
          <w:rFonts w:ascii="Times New Roman" w:hAnsi="Times New Roman"/>
          <w:b/>
          <w:bCs/>
        </w:rPr>
        <w:drawing>
          <wp:inline distT="0" distB="0" distL="0" distR="0" wp14:anchorId="02B80173" wp14:editId="5FA614E2">
            <wp:extent cx="3202614" cy="1141045"/>
            <wp:effectExtent l="12700" t="12700" r="10795" b="15240"/>
            <wp:docPr id="1646695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9582" name="Picture 3"/>
                    <pic:cNvPicPr/>
                  </pic:nvPicPr>
                  <pic:blipFill rotWithShape="1">
                    <a:blip r:embed="rId13"/>
                    <a:srcRect t="1016" b="4988"/>
                    <a:stretch/>
                  </pic:blipFill>
                  <pic:spPr bwMode="auto">
                    <a:xfrm>
                      <a:off x="0" y="0"/>
                      <a:ext cx="3203153" cy="114123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076F0">
        <w:rPr>
          <w:rFonts w:ascii="Times New Roman" w:hAnsi="Times New Roman"/>
          <w:b/>
          <w:bCs/>
        </w:rPr>
        <w:t xml:space="preserve"> </w:t>
      </w:r>
    </w:p>
    <w:p w14:paraId="0834FEEA" w14:textId="6A3A07E2" w:rsidR="00E50912" w:rsidRPr="008076F0" w:rsidRDefault="00E50912" w:rsidP="00E50912">
      <w:pPr>
        <w:pStyle w:val="MDPI511onefigurecaption"/>
        <w:jc w:val="left"/>
        <w:rPr>
          <w:rFonts w:ascii="Times New Roman" w:hAnsi="Times New Roman"/>
        </w:rPr>
      </w:pPr>
      <w:r w:rsidRPr="008076F0">
        <w:rPr>
          <w:rFonts w:ascii="Times New Roman" w:hAnsi="Times New Roman"/>
          <w:b/>
          <w:bCs/>
        </w:rPr>
        <w:t xml:space="preserve">Figure S1: </w:t>
      </w:r>
      <w:r w:rsidR="000658EC" w:rsidRPr="008076F0">
        <w:rPr>
          <w:rFonts w:ascii="Times New Roman" w:hAnsi="Times New Roman"/>
        </w:rPr>
        <w:t xml:space="preserve">Number of </w:t>
      </w:r>
      <w:r w:rsidR="006C567D" w:rsidRPr="008076F0">
        <w:rPr>
          <w:rFonts w:ascii="Times New Roman" w:hAnsi="Times New Roman"/>
        </w:rPr>
        <w:t>H</w:t>
      </w:r>
      <w:r w:rsidR="006859B8" w:rsidRPr="008076F0">
        <w:rPr>
          <w:rFonts w:ascii="Times New Roman" w:hAnsi="Times New Roman"/>
        </w:rPr>
        <w:t>-</w:t>
      </w:r>
      <w:r w:rsidR="006C567D" w:rsidRPr="008076F0">
        <w:rPr>
          <w:rFonts w:ascii="Times New Roman" w:hAnsi="Times New Roman"/>
        </w:rPr>
        <w:t>bond</w:t>
      </w:r>
      <w:r w:rsidR="000658EC" w:rsidRPr="008076F0">
        <w:rPr>
          <w:rFonts w:ascii="Times New Roman" w:hAnsi="Times New Roman"/>
        </w:rPr>
        <w:t>s</w:t>
      </w:r>
      <w:r w:rsidRPr="008076F0">
        <w:rPr>
          <w:rFonts w:ascii="Times New Roman" w:hAnsi="Times New Roman"/>
        </w:rPr>
        <w:t xml:space="preserve"> </w:t>
      </w:r>
      <w:r w:rsidR="006859B8" w:rsidRPr="008076F0">
        <w:rPr>
          <w:rFonts w:ascii="Times New Roman" w:hAnsi="Times New Roman"/>
        </w:rPr>
        <w:t>plot</w:t>
      </w:r>
      <w:r w:rsidR="000658EC" w:rsidRPr="008076F0">
        <w:rPr>
          <w:rFonts w:ascii="Times New Roman" w:hAnsi="Times New Roman"/>
        </w:rPr>
        <w:t>ted against time</w:t>
      </w:r>
      <w:r w:rsidR="006859B8" w:rsidRPr="008076F0">
        <w:rPr>
          <w:rFonts w:ascii="Times New Roman" w:hAnsi="Times New Roman"/>
        </w:rPr>
        <w:t xml:space="preserve"> </w:t>
      </w:r>
      <w:r w:rsidR="000658EC" w:rsidRPr="008076F0">
        <w:rPr>
          <w:rFonts w:ascii="Times New Roman" w:hAnsi="Times New Roman"/>
        </w:rPr>
        <w:t>for</w:t>
      </w:r>
      <w:r w:rsidRPr="008076F0">
        <w:rPr>
          <w:rFonts w:ascii="Times New Roman" w:hAnsi="Times New Roman"/>
        </w:rPr>
        <w:t xml:space="preserve"> the </w:t>
      </w:r>
      <w:r w:rsidR="003F7F15" w:rsidRPr="008076F0">
        <w:rPr>
          <w:rFonts w:ascii="Times New Roman" w:hAnsi="Times New Roman"/>
        </w:rPr>
        <w:t xml:space="preserve">(A) </w:t>
      </w:r>
      <w:r w:rsidR="006859B8" w:rsidRPr="008076F0">
        <w:rPr>
          <w:rFonts w:ascii="Times New Roman" w:hAnsi="Times New Roman"/>
        </w:rPr>
        <w:t xml:space="preserve">ACE-2 derived peptide and </w:t>
      </w:r>
      <w:r w:rsidR="001356AA" w:rsidRPr="008076F0">
        <w:rPr>
          <w:rFonts w:ascii="Times New Roman" w:hAnsi="Times New Roman"/>
        </w:rPr>
        <w:t xml:space="preserve">(B-G) </w:t>
      </w:r>
      <w:r w:rsidR="006859B8" w:rsidRPr="008076F0">
        <w:rPr>
          <w:rFonts w:ascii="Times New Roman" w:hAnsi="Times New Roman"/>
        </w:rPr>
        <w:t xml:space="preserve">the </w:t>
      </w:r>
      <w:r w:rsidR="006C567D" w:rsidRPr="008076F0">
        <w:rPr>
          <w:rFonts w:ascii="Times New Roman" w:hAnsi="Times New Roman"/>
        </w:rPr>
        <w:t>shorlisted peptide</w:t>
      </w:r>
      <w:r w:rsidR="003F7F15" w:rsidRPr="008076F0">
        <w:rPr>
          <w:rFonts w:ascii="Times New Roman" w:hAnsi="Times New Roman"/>
        </w:rPr>
        <w:t xml:space="preserve"> </w:t>
      </w:r>
      <w:r w:rsidR="006859B8" w:rsidRPr="008076F0">
        <w:rPr>
          <w:rFonts w:ascii="Times New Roman" w:hAnsi="Times New Roman"/>
        </w:rPr>
        <w:t>candidate</w:t>
      </w:r>
      <w:r w:rsidR="007C0E84" w:rsidRPr="008076F0">
        <w:rPr>
          <w:rFonts w:ascii="Times New Roman" w:hAnsi="Times New Roman"/>
        </w:rPr>
        <w:t>s</w:t>
      </w:r>
      <w:r w:rsidR="000658EC" w:rsidRPr="008076F0">
        <w:rPr>
          <w:rFonts w:ascii="Times New Roman" w:hAnsi="Times New Roman"/>
        </w:rPr>
        <w:t xml:space="preserve"> in complex with the spike protein,</w:t>
      </w:r>
      <w:r w:rsidR="006C567D" w:rsidRPr="008076F0">
        <w:rPr>
          <w:rFonts w:ascii="Times New Roman" w:hAnsi="Times New Roman"/>
        </w:rPr>
        <w:t xml:space="preserve"> </w:t>
      </w:r>
      <w:r w:rsidRPr="008076F0">
        <w:rPr>
          <w:rFonts w:ascii="Times New Roman" w:hAnsi="Times New Roman"/>
        </w:rPr>
        <w:t xml:space="preserve">over </w:t>
      </w:r>
      <w:r w:rsidR="003F7F15" w:rsidRPr="008076F0">
        <w:rPr>
          <w:rFonts w:ascii="Times New Roman" w:hAnsi="Times New Roman"/>
        </w:rPr>
        <w:t xml:space="preserve">the course of </w:t>
      </w:r>
      <w:r w:rsidRPr="008076F0">
        <w:rPr>
          <w:rFonts w:ascii="Times New Roman" w:hAnsi="Times New Roman"/>
        </w:rPr>
        <w:t xml:space="preserve">50 ns </w:t>
      </w:r>
      <w:r w:rsidR="006C567D" w:rsidRPr="008076F0">
        <w:rPr>
          <w:rFonts w:ascii="Times New Roman" w:hAnsi="Times New Roman"/>
        </w:rPr>
        <w:t xml:space="preserve">MD </w:t>
      </w:r>
      <w:r w:rsidRPr="008076F0">
        <w:rPr>
          <w:rFonts w:ascii="Times New Roman" w:hAnsi="Times New Roman"/>
        </w:rPr>
        <w:t>simulations.</w:t>
      </w:r>
      <w:r w:rsidRPr="008076F0">
        <w:rPr>
          <w:rFonts w:ascii="Times New Roman" w:hAnsi="Times New Roman"/>
        </w:rPr>
        <w:br/>
      </w:r>
    </w:p>
    <w:p w14:paraId="3CEDB0C6" w14:textId="77777777" w:rsidR="00E50912" w:rsidRPr="008076F0" w:rsidRDefault="00E50912" w:rsidP="007B6302">
      <w:pPr>
        <w:pStyle w:val="MDPI511onefigurecaption"/>
        <w:jc w:val="left"/>
        <w:rPr>
          <w:rFonts w:ascii="Times New Roman" w:hAnsi="Times New Roman"/>
          <w:b/>
          <w:bCs/>
        </w:rPr>
      </w:pPr>
    </w:p>
    <w:p w14:paraId="33F04085" w14:textId="77777777" w:rsidR="00E50912" w:rsidRPr="008076F0" w:rsidRDefault="00E50912" w:rsidP="007B6302">
      <w:pPr>
        <w:pStyle w:val="MDPI511onefigurecaption"/>
        <w:jc w:val="left"/>
        <w:rPr>
          <w:rFonts w:ascii="Times New Roman" w:hAnsi="Times New Roman"/>
          <w:b/>
          <w:bCs/>
        </w:rPr>
      </w:pPr>
    </w:p>
    <w:p w14:paraId="7FAAA616" w14:textId="77777777" w:rsidR="00E50912" w:rsidRPr="008076F0" w:rsidRDefault="00E50912" w:rsidP="007B6302">
      <w:pPr>
        <w:pStyle w:val="MDPI511onefigurecaption"/>
        <w:jc w:val="left"/>
        <w:rPr>
          <w:rFonts w:ascii="Times New Roman" w:hAnsi="Times New Roman"/>
          <w:b/>
          <w:bCs/>
        </w:rPr>
      </w:pPr>
    </w:p>
    <w:p w14:paraId="36AB1BEE" w14:textId="77777777" w:rsidR="00E50912" w:rsidRPr="008076F0" w:rsidRDefault="00E50912" w:rsidP="007B6302">
      <w:pPr>
        <w:pStyle w:val="MDPI511onefigurecaption"/>
        <w:jc w:val="left"/>
        <w:rPr>
          <w:rFonts w:ascii="Times New Roman" w:hAnsi="Times New Roman"/>
          <w:b/>
          <w:bCs/>
        </w:rPr>
      </w:pPr>
    </w:p>
    <w:p w14:paraId="2A3F0D23" w14:textId="77777777" w:rsidR="00E50912" w:rsidRPr="008076F0" w:rsidRDefault="00E50912" w:rsidP="007B6302">
      <w:pPr>
        <w:pStyle w:val="MDPI511onefigurecaption"/>
        <w:jc w:val="left"/>
        <w:rPr>
          <w:rFonts w:ascii="Times New Roman" w:hAnsi="Times New Roman"/>
          <w:b/>
          <w:bCs/>
        </w:rPr>
      </w:pPr>
    </w:p>
    <w:p w14:paraId="157ADABD" w14:textId="77777777" w:rsidR="00753BFD" w:rsidRPr="008076F0" w:rsidRDefault="00753BFD" w:rsidP="00753BFD">
      <w:pPr>
        <w:pStyle w:val="MDPI511onefigurecaption"/>
        <w:jc w:val="left"/>
        <w:rPr>
          <w:rFonts w:ascii="Times New Roman" w:hAnsi="Times New Roman"/>
        </w:rPr>
      </w:pPr>
      <w:r w:rsidRPr="008076F0">
        <w:rPr>
          <w:rFonts w:ascii="Times New Roman" w:hAnsi="Times New Roman"/>
          <w:lang w:val="en-IN" w:eastAsia="en-IN" w:bidi="ar-SA"/>
        </w:rPr>
        <w:lastRenderedPageBreak/>
        <w:drawing>
          <wp:inline distT="0" distB="0" distL="0" distR="0" wp14:anchorId="47249E4D" wp14:editId="62D9BAD3">
            <wp:extent cx="6499274" cy="3655765"/>
            <wp:effectExtent l="0" t="0" r="3175" b="1905"/>
            <wp:docPr id="2" name="Picture 2" descr="A close-up of a model of a prote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lose-up of a model of a protein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4459" cy="366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63DFB" w14:textId="76AEE58D" w:rsidR="00753BFD" w:rsidRPr="008076F0" w:rsidRDefault="00753BFD" w:rsidP="00753BFD">
      <w:pPr>
        <w:pStyle w:val="MDPI511onefigurecaption"/>
        <w:jc w:val="left"/>
        <w:rPr>
          <w:rFonts w:ascii="Times New Roman" w:hAnsi="Times New Roman"/>
        </w:rPr>
      </w:pPr>
      <w:r w:rsidRPr="008076F0">
        <w:rPr>
          <w:rFonts w:ascii="Times New Roman" w:hAnsi="Times New Roman"/>
          <w:b/>
        </w:rPr>
        <w:t xml:space="preserve">Figure S2: </w:t>
      </w:r>
      <w:r w:rsidR="004B61E2" w:rsidRPr="008076F0">
        <w:rPr>
          <w:rFonts w:ascii="Times New Roman" w:hAnsi="Times New Roman"/>
        </w:rPr>
        <w:t>Structure of peptide 7ls9_C_E_3867 (shown in blue) bound within a hydrophobic pocket of the spike RBD. The hydrophobicity gradient is depicted using a color spectrum, ranging from golden (highly hydrophobic) to cyan (hydrophilic).</w:t>
      </w:r>
    </w:p>
    <w:p w14:paraId="40504AB6" w14:textId="77777777" w:rsidR="00753BFD" w:rsidRPr="008076F0" w:rsidRDefault="00753BFD" w:rsidP="00753BFD">
      <w:pPr>
        <w:pStyle w:val="MDPI511onefigurecaption"/>
        <w:rPr>
          <w:rFonts w:ascii="Times New Roman" w:hAnsi="Times New Roman"/>
          <w:b/>
        </w:rPr>
      </w:pPr>
      <w:r w:rsidRPr="008076F0">
        <w:rPr>
          <w:rFonts w:ascii="Times New Roman" w:hAnsi="Times New Roman"/>
          <w:b/>
          <w:lang w:eastAsia="en-IN"/>
        </w:rPr>
        <w:drawing>
          <wp:inline distT="0" distB="0" distL="0" distR="0" wp14:anchorId="677B57A6" wp14:editId="01DE7870">
            <wp:extent cx="6645910" cy="3738245"/>
            <wp:effectExtent l="0" t="0" r="0" b="0"/>
            <wp:docPr id="1" name="Picture 1" descr="A close-up of a molecu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lose-up of a molecul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4437" cy="375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08360" w14:textId="69A35418" w:rsidR="004B61E2" w:rsidRPr="008076F0" w:rsidRDefault="00753BFD" w:rsidP="004B61E2">
      <w:pPr>
        <w:pStyle w:val="MDPI511onefigurecaption"/>
        <w:jc w:val="left"/>
        <w:rPr>
          <w:rFonts w:ascii="Times New Roman" w:hAnsi="Times New Roman"/>
        </w:rPr>
      </w:pPr>
      <w:r w:rsidRPr="008076F0">
        <w:rPr>
          <w:rFonts w:ascii="Times New Roman" w:hAnsi="Times New Roman"/>
          <w:b/>
        </w:rPr>
        <w:t xml:space="preserve">Figure S3: </w:t>
      </w:r>
      <w:r w:rsidRPr="008076F0">
        <w:rPr>
          <w:rFonts w:ascii="Times New Roman" w:hAnsi="Times New Roman"/>
        </w:rPr>
        <w:t xml:space="preserve"> </w:t>
      </w:r>
      <w:r w:rsidR="004B61E2" w:rsidRPr="008076F0">
        <w:rPr>
          <w:rFonts w:ascii="Times New Roman" w:hAnsi="Times New Roman"/>
        </w:rPr>
        <w:t>Structure of peptide 7kmg_C_A_47 (shown in blue) bound within a hydrophobic pocket of the spike RBD. The hydrophobicity gradient is depicted using a color spectrum, ranging from golden (highly hydrophobic) to cyan (hydrophilic).</w:t>
      </w:r>
    </w:p>
    <w:p w14:paraId="771EA328" w14:textId="77777777" w:rsidR="00753BFD" w:rsidRPr="008076F0" w:rsidRDefault="00753BFD" w:rsidP="00753BFD">
      <w:pPr>
        <w:pStyle w:val="MDPI511onefigurecaption"/>
        <w:jc w:val="left"/>
        <w:rPr>
          <w:rFonts w:ascii="Times New Roman" w:hAnsi="Times New Roman"/>
          <w:b/>
          <w:bCs/>
        </w:rPr>
      </w:pPr>
    </w:p>
    <w:p w14:paraId="23647441" w14:textId="77777777" w:rsidR="00753BFD" w:rsidRPr="008076F0" w:rsidRDefault="00753BFD" w:rsidP="00753BFD">
      <w:pPr>
        <w:pStyle w:val="MDPI511onefigurecaption"/>
        <w:jc w:val="left"/>
        <w:rPr>
          <w:rFonts w:ascii="Times New Roman" w:hAnsi="Times New Roman"/>
          <w:b/>
          <w:bCs/>
        </w:rPr>
      </w:pPr>
    </w:p>
    <w:p w14:paraId="7185C59A" w14:textId="77777777" w:rsidR="006859B8" w:rsidRPr="008076F0" w:rsidRDefault="006859B8" w:rsidP="00753BFD">
      <w:pPr>
        <w:pStyle w:val="MDPI511onefigurecaption"/>
        <w:jc w:val="left"/>
        <w:rPr>
          <w:rFonts w:ascii="Times New Roman" w:hAnsi="Times New Roman"/>
          <w:b/>
          <w:bCs/>
        </w:rPr>
      </w:pPr>
    </w:p>
    <w:p w14:paraId="14959D29" w14:textId="564D861B" w:rsidR="00753BFD" w:rsidRPr="008076F0" w:rsidRDefault="00753BFD" w:rsidP="00753BFD">
      <w:pPr>
        <w:pStyle w:val="MDPI511onefigurecaption"/>
        <w:jc w:val="left"/>
        <w:rPr>
          <w:rFonts w:ascii="Times New Roman" w:hAnsi="Times New Roman"/>
          <w:b/>
          <w:bCs/>
        </w:rPr>
      </w:pPr>
      <w:r w:rsidRPr="008076F0">
        <w:rPr>
          <w:rFonts w:ascii="Times New Roman" w:hAnsi="Times New Roman"/>
          <w:b/>
          <w:bCs/>
        </w:rPr>
        <w:t>A. ACE2-derived control peptide                           B. Peptide 7ls9_C_E_3867</w:t>
      </w:r>
    </w:p>
    <w:p w14:paraId="4ABAF84C" w14:textId="77777777" w:rsidR="00753BFD" w:rsidRPr="008076F0" w:rsidRDefault="00753BFD" w:rsidP="00753BFD">
      <w:pPr>
        <w:pStyle w:val="MDPI511onefigurecaption"/>
        <w:jc w:val="left"/>
        <w:rPr>
          <w:rFonts w:ascii="Times New Roman" w:hAnsi="Times New Roman"/>
          <w:b/>
          <w:bCs/>
        </w:rPr>
      </w:pPr>
      <w:r w:rsidRPr="008076F0">
        <w:rPr>
          <w:rFonts w:ascii="Times New Roman" w:hAnsi="Times New Roman"/>
          <w:b/>
          <w:bCs/>
        </w:rPr>
        <w:drawing>
          <wp:inline distT="0" distB="0" distL="0" distR="0" wp14:anchorId="0C2115E3" wp14:editId="54189B92">
            <wp:extent cx="3227705" cy="1094105"/>
            <wp:effectExtent l="12700" t="12700" r="10795" b="10795"/>
            <wp:docPr id="4137478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747838" name="Picture 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29449" cy="10946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076F0">
        <w:rPr>
          <w:rFonts w:ascii="Times New Roman" w:hAnsi="Times New Roman"/>
          <w:b/>
          <w:bCs/>
        </w:rPr>
        <w:t xml:space="preserve"> </w:t>
      </w:r>
      <w:r w:rsidRPr="008076F0">
        <w:rPr>
          <w:rFonts w:ascii="Times New Roman" w:hAnsi="Times New Roman"/>
          <w:b/>
          <w:bCs/>
        </w:rPr>
        <w:drawing>
          <wp:inline distT="0" distB="0" distL="0" distR="0" wp14:anchorId="0A65E95A" wp14:editId="3F16B5C2">
            <wp:extent cx="3164877" cy="1096645"/>
            <wp:effectExtent l="12700" t="12700" r="10160" b="8255"/>
            <wp:docPr id="20796428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642875" name="Picture 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27435" cy="11183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D4639D" w14:textId="77777777" w:rsidR="00753BFD" w:rsidRPr="008076F0" w:rsidRDefault="00753BFD" w:rsidP="00753BFD">
      <w:pPr>
        <w:pStyle w:val="MDPI511onefigurecaption"/>
        <w:jc w:val="left"/>
        <w:rPr>
          <w:rFonts w:ascii="Times New Roman" w:hAnsi="Times New Roman"/>
          <w:b/>
          <w:bCs/>
        </w:rPr>
      </w:pPr>
      <w:r w:rsidRPr="008076F0">
        <w:rPr>
          <w:rFonts w:ascii="Times New Roman" w:hAnsi="Times New Roman"/>
          <w:b/>
          <w:bCs/>
        </w:rPr>
        <w:t xml:space="preserve">C. Peptide </w:t>
      </w:r>
      <w:r w:rsidRPr="008076F0">
        <w:rPr>
          <w:rFonts w:ascii="Times New Roman" w:hAnsi="Times New Roman"/>
          <w:b/>
          <w:bCs/>
          <w:lang w:val="en-GB"/>
        </w:rPr>
        <w:t xml:space="preserve">6xkp_B_M_919 </w:t>
      </w:r>
      <w:r w:rsidRPr="008076F0">
        <w:rPr>
          <w:rFonts w:ascii="Times New Roman" w:hAnsi="Times New Roman"/>
          <w:b/>
          <w:bCs/>
        </w:rPr>
        <w:t xml:space="preserve">                                D. Peptide </w:t>
      </w:r>
      <w:r w:rsidRPr="008076F0">
        <w:rPr>
          <w:rFonts w:ascii="Times New Roman" w:hAnsi="Times New Roman"/>
          <w:b/>
          <w:bCs/>
          <w:lang w:val="en-GB"/>
        </w:rPr>
        <w:t>7kn5_B_D_619</w:t>
      </w:r>
    </w:p>
    <w:p w14:paraId="4BFE3602" w14:textId="77777777" w:rsidR="00753BFD" w:rsidRPr="008076F0" w:rsidRDefault="00753BFD" w:rsidP="00753BFD">
      <w:pPr>
        <w:pStyle w:val="MDPI511onefigurecaption"/>
        <w:jc w:val="left"/>
        <w:rPr>
          <w:rFonts w:ascii="Times New Roman" w:hAnsi="Times New Roman"/>
          <w:b/>
          <w:bCs/>
        </w:rPr>
      </w:pPr>
      <w:r w:rsidRPr="008076F0">
        <w:rPr>
          <w:rFonts w:ascii="Times New Roman" w:hAnsi="Times New Roman"/>
          <w:b/>
          <w:bCs/>
        </w:rPr>
        <w:drawing>
          <wp:inline distT="0" distB="0" distL="0" distR="0" wp14:anchorId="15C27F05" wp14:editId="5ACA0132">
            <wp:extent cx="3203153" cy="1093019"/>
            <wp:effectExtent l="12700" t="12700" r="10160" b="12065"/>
            <wp:docPr id="19392128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12802" name="Picture 3"/>
                    <pic:cNvPicPr/>
                  </pic:nvPicPr>
                  <pic:blipFill>
                    <a:blip r:embed="rId18"/>
                    <a:srcRect t="1053" b="1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153" cy="109301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076F0">
        <w:rPr>
          <w:rFonts w:ascii="Times New Roman" w:hAnsi="Times New Roman"/>
          <w:b/>
          <w:bCs/>
        </w:rPr>
        <w:t xml:space="preserve"> </w:t>
      </w:r>
      <w:r w:rsidRPr="008076F0">
        <w:rPr>
          <w:rFonts w:ascii="Times New Roman" w:hAnsi="Times New Roman"/>
          <w:b/>
          <w:bCs/>
        </w:rPr>
        <w:drawing>
          <wp:inline distT="0" distB="0" distL="0" distR="0" wp14:anchorId="5E5D0EB6" wp14:editId="6EE252D8">
            <wp:extent cx="3192108" cy="1091565"/>
            <wp:effectExtent l="12700" t="12700" r="8890" b="13335"/>
            <wp:docPr id="18707107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10761" name="Picture 2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9458" cy="10974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6AB880" w14:textId="77777777" w:rsidR="00753BFD" w:rsidRPr="008076F0" w:rsidRDefault="00753BFD" w:rsidP="00753BFD">
      <w:pPr>
        <w:pStyle w:val="MDPI511onefigurecaption"/>
        <w:jc w:val="left"/>
        <w:rPr>
          <w:rFonts w:ascii="Times New Roman" w:hAnsi="Times New Roman"/>
          <w:b/>
          <w:bCs/>
        </w:rPr>
      </w:pPr>
      <w:r w:rsidRPr="008076F0">
        <w:rPr>
          <w:rFonts w:ascii="Times New Roman" w:hAnsi="Times New Roman"/>
          <w:b/>
          <w:bCs/>
        </w:rPr>
        <w:t xml:space="preserve">E. Peptide </w:t>
      </w:r>
      <w:r w:rsidRPr="008076F0">
        <w:rPr>
          <w:rFonts w:ascii="Times New Roman" w:hAnsi="Times New Roman"/>
          <w:b/>
          <w:bCs/>
          <w:lang w:val="en-GB"/>
        </w:rPr>
        <w:t xml:space="preserve">7m7w_S_C_752 </w:t>
      </w:r>
      <w:r w:rsidRPr="008076F0">
        <w:rPr>
          <w:rFonts w:ascii="Times New Roman" w:hAnsi="Times New Roman"/>
          <w:b/>
          <w:bCs/>
        </w:rPr>
        <w:t xml:space="preserve">                                F. Peptide </w:t>
      </w:r>
      <w:r w:rsidRPr="008076F0">
        <w:rPr>
          <w:rFonts w:ascii="Times New Roman" w:hAnsi="Times New Roman"/>
          <w:b/>
          <w:bCs/>
          <w:lang w:val="en-GB"/>
        </w:rPr>
        <w:t>7kmg_C_A_47</w:t>
      </w:r>
    </w:p>
    <w:p w14:paraId="03350C2D" w14:textId="77777777" w:rsidR="00753BFD" w:rsidRPr="008076F0" w:rsidRDefault="00753BFD" w:rsidP="00753BFD">
      <w:pPr>
        <w:pStyle w:val="MDPI511onefigurecaption"/>
        <w:jc w:val="left"/>
        <w:rPr>
          <w:rFonts w:ascii="Times New Roman" w:hAnsi="Times New Roman"/>
          <w:b/>
          <w:bCs/>
        </w:rPr>
      </w:pPr>
      <w:r w:rsidRPr="008076F0">
        <w:rPr>
          <w:rFonts w:ascii="Times New Roman" w:hAnsi="Times New Roman"/>
          <w:b/>
          <w:bCs/>
        </w:rPr>
        <w:drawing>
          <wp:inline distT="0" distB="0" distL="0" distR="0" wp14:anchorId="2A8B20C1" wp14:editId="4C9D1329">
            <wp:extent cx="3228095" cy="1125221"/>
            <wp:effectExtent l="12700" t="12700" r="10795" b="17780"/>
            <wp:docPr id="4550065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06563" name="Picture 3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28095" cy="11252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076F0">
        <w:rPr>
          <w:rFonts w:ascii="Times New Roman" w:hAnsi="Times New Roman"/>
          <w:b/>
          <w:bCs/>
        </w:rPr>
        <w:t xml:space="preserve"> </w:t>
      </w:r>
      <w:r w:rsidRPr="008076F0">
        <w:rPr>
          <w:rFonts w:ascii="Times New Roman" w:hAnsi="Times New Roman"/>
          <w:b/>
          <w:bCs/>
        </w:rPr>
        <w:drawing>
          <wp:inline distT="0" distB="0" distL="0" distR="0" wp14:anchorId="28084F61" wp14:editId="42A37577">
            <wp:extent cx="3165506" cy="1134745"/>
            <wp:effectExtent l="12700" t="12700" r="9525" b="8255"/>
            <wp:docPr id="2369595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959540" name="Picture 2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80728" cy="11402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20CFA0" w14:textId="77777777" w:rsidR="00753BFD" w:rsidRPr="008076F0" w:rsidRDefault="00753BFD" w:rsidP="00753BFD">
      <w:pPr>
        <w:pStyle w:val="MDPI511onefigurecaption"/>
        <w:jc w:val="left"/>
        <w:rPr>
          <w:rFonts w:ascii="Times New Roman" w:hAnsi="Times New Roman"/>
          <w:b/>
          <w:bCs/>
        </w:rPr>
      </w:pPr>
      <w:r w:rsidRPr="008076F0">
        <w:rPr>
          <w:rFonts w:ascii="Times New Roman" w:hAnsi="Times New Roman"/>
          <w:b/>
          <w:bCs/>
        </w:rPr>
        <w:t xml:space="preserve">G. Peptide </w:t>
      </w:r>
      <w:r w:rsidRPr="008076F0">
        <w:rPr>
          <w:rFonts w:ascii="Times New Roman" w:hAnsi="Times New Roman"/>
          <w:b/>
          <w:bCs/>
          <w:lang w:val="en-GB"/>
        </w:rPr>
        <w:t>7l0n_R_A_312</w:t>
      </w:r>
    </w:p>
    <w:p w14:paraId="76C9E638" w14:textId="77777777" w:rsidR="00753BFD" w:rsidRPr="008076F0" w:rsidRDefault="00753BFD" w:rsidP="00753BFD">
      <w:pPr>
        <w:pStyle w:val="MDPI511onefigurecaption"/>
        <w:jc w:val="left"/>
        <w:rPr>
          <w:rFonts w:ascii="Times New Roman" w:hAnsi="Times New Roman"/>
          <w:b/>
          <w:bCs/>
        </w:rPr>
      </w:pPr>
      <w:r w:rsidRPr="008076F0">
        <w:rPr>
          <w:rFonts w:ascii="Times New Roman" w:hAnsi="Times New Roman"/>
          <w:b/>
          <w:bCs/>
        </w:rPr>
        <w:drawing>
          <wp:inline distT="0" distB="0" distL="0" distR="0" wp14:anchorId="0285DD5F" wp14:editId="6DE21718">
            <wp:extent cx="3203153" cy="1141237"/>
            <wp:effectExtent l="12700" t="12700" r="10160" b="14605"/>
            <wp:docPr id="15115255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525566" name="Picture 3"/>
                    <pic:cNvPicPr/>
                  </pic:nvPicPr>
                  <pic:blipFill>
                    <a:blip r:embed="rId22"/>
                    <a:srcRect l="1083" r="10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153" cy="114123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076F0">
        <w:rPr>
          <w:rFonts w:ascii="Times New Roman" w:hAnsi="Times New Roman"/>
          <w:b/>
          <w:bCs/>
        </w:rPr>
        <w:t xml:space="preserve"> </w:t>
      </w:r>
    </w:p>
    <w:p w14:paraId="3BFB2071" w14:textId="06A61F54" w:rsidR="00E50912" w:rsidRPr="008076F0" w:rsidRDefault="00753BFD" w:rsidP="007B6302">
      <w:pPr>
        <w:pStyle w:val="MDPI511onefigurecaption"/>
        <w:jc w:val="left"/>
        <w:rPr>
          <w:rFonts w:ascii="Times New Roman" w:hAnsi="Times New Roman"/>
          <w:b/>
          <w:bCs/>
        </w:rPr>
      </w:pPr>
      <w:r w:rsidRPr="008076F0">
        <w:rPr>
          <w:rFonts w:ascii="Times New Roman" w:hAnsi="Times New Roman"/>
          <w:b/>
          <w:bCs/>
        </w:rPr>
        <w:t xml:space="preserve">Figure S4: </w:t>
      </w:r>
      <w:r w:rsidR="006859B8" w:rsidRPr="008076F0">
        <w:rPr>
          <w:rFonts w:ascii="Times New Roman" w:hAnsi="Times New Roman"/>
        </w:rPr>
        <w:t xml:space="preserve">RMSD plots of the </w:t>
      </w:r>
      <w:r w:rsidR="000215E8" w:rsidRPr="008076F0">
        <w:rPr>
          <w:rFonts w:ascii="Times New Roman" w:hAnsi="Times New Roman"/>
        </w:rPr>
        <w:t xml:space="preserve">(A) </w:t>
      </w:r>
      <w:r w:rsidR="006859B8" w:rsidRPr="008076F0">
        <w:rPr>
          <w:rFonts w:ascii="Times New Roman" w:hAnsi="Times New Roman"/>
        </w:rPr>
        <w:t xml:space="preserve">ACE-2 derived peptide and </w:t>
      </w:r>
      <w:r w:rsidR="000215E8" w:rsidRPr="008076F0">
        <w:rPr>
          <w:rFonts w:ascii="Times New Roman" w:hAnsi="Times New Roman"/>
        </w:rPr>
        <w:t xml:space="preserve">(B-G) </w:t>
      </w:r>
      <w:r w:rsidR="006859B8" w:rsidRPr="008076F0">
        <w:rPr>
          <w:rFonts w:ascii="Times New Roman" w:hAnsi="Times New Roman"/>
        </w:rPr>
        <w:t>the shorlisted peptide candidates over 50 ns MD simulations.</w:t>
      </w:r>
    </w:p>
    <w:p w14:paraId="24B2F133" w14:textId="77777777" w:rsidR="00E50912" w:rsidRPr="008076F0" w:rsidRDefault="00E50912" w:rsidP="007B6302">
      <w:pPr>
        <w:pStyle w:val="MDPI511onefigurecaption"/>
        <w:jc w:val="left"/>
        <w:rPr>
          <w:rFonts w:ascii="Times New Roman" w:hAnsi="Times New Roman"/>
          <w:b/>
          <w:bCs/>
        </w:rPr>
      </w:pPr>
    </w:p>
    <w:p w14:paraId="23DC5CA0" w14:textId="77777777" w:rsidR="00E50912" w:rsidRPr="008076F0" w:rsidRDefault="00E50912" w:rsidP="007B6302">
      <w:pPr>
        <w:pStyle w:val="MDPI511onefigurecaption"/>
        <w:jc w:val="left"/>
        <w:rPr>
          <w:rFonts w:ascii="Times New Roman" w:hAnsi="Times New Roman"/>
          <w:b/>
          <w:bCs/>
        </w:rPr>
      </w:pPr>
    </w:p>
    <w:p w14:paraId="1733D25F" w14:textId="77777777" w:rsidR="00680A4C" w:rsidRPr="008076F0" w:rsidRDefault="00680A4C" w:rsidP="007B6302">
      <w:pPr>
        <w:pStyle w:val="MDPI511onefigurecaption"/>
        <w:jc w:val="left"/>
        <w:rPr>
          <w:rFonts w:ascii="Times New Roman" w:hAnsi="Times New Roman"/>
          <w:b/>
          <w:bCs/>
        </w:rPr>
      </w:pPr>
    </w:p>
    <w:p w14:paraId="56B71750" w14:textId="77777777" w:rsidR="005A540B" w:rsidRPr="008076F0" w:rsidRDefault="005A540B" w:rsidP="007B6302">
      <w:pPr>
        <w:pStyle w:val="MDPI511onefigurecaption"/>
        <w:jc w:val="left"/>
        <w:rPr>
          <w:rFonts w:ascii="Times New Roman" w:hAnsi="Times New Roman"/>
          <w:b/>
          <w:bCs/>
        </w:rPr>
      </w:pPr>
    </w:p>
    <w:p w14:paraId="7EF56C24" w14:textId="77777777" w:rsidR="00E50912" w:rsidRPr="008076F0" w:rsidRDefault="00E50912" w:rsidP="007B6302">
      <w:pPr>
        <w:pStyle w:val="MDPI511onefigurecaption"/>
        <w:jc w:val="left"/>
        <w:rPr>
          <w:rFonts w:ascii="Times New Roman" w:hAnsi="Times New Roman"/>
          <w:b/>
          <w:bCs/>
        </w:rPr>
      </w:pPr>
    </w:p>
    <w:p w14:paraId="52F5EBF4" w14:textId="77777777" w:rsidR="00680A4C" w:rsidRPr="008076F0" w:rsidRDefault="00680A4C" w:rsidP="007B6302">
      <w:pPr>
        <w:pStyle w:val="MDPI511onefigurecaption"/>
        <w:jc w:val="left"/>
        <w:rPr>
          <w:rFonts w:ascii="Times New Roman" w:hAnsi="Times New Roman"/>
          <w:b/>
          <w:bCs/>
        </w:rPr>
      </w:pPr>
    </w:p>
    <w:p w14:paraId="55461042" w14:textId="77777777" w:rsidR="00680A4C" w:rsidRPr="008076F0" w:rsidRDefault="00680A4C" w:rsidP="007B6302">
      <w:pPr>
        <w:pStyle w:val="MDPI511onefigurecaption"/>
        <w:jc w:val="left"/>
        <w:rPr>
          <w:rFonts w:ascii="Times New Roman" w:hAnsi="Times New Roman"/>
          <w:b/>
          <w:bCs/>
        </w:rPr>
      </w:pPr>
    </w:p>
    <w:p w14:paraId="3FAFCB2E" w14:textId="77777777" w:rsidR="00680A4C" w:rsidRPr="008076F0" w:rsidRDefault="00680A4C" w:rsidP="007B6302">
      <w:pPr>
        <w:pStyle w:val="MDPI511onefigurecaption"/>
        <w:jc w:val="left"/>
        <w:rPr>
          <w:rFonts w:ascii="Times New Roman" w:hAnsi="Times New Roman"/>
          <w:b/>
          <w:bCs/>
        </w:rPr>
      </w:pPr>
    </w:p>
    <w:p w14:paraId="379C0D26" w14:textId="77777777" w:rsidR="00680A4C" w:rsidRPr="008076F0" w:rsidRDefault="00680A4C" w:rsidP="00680A4C">
      <w:pPr>
        <w:pStyle w:val="MDPI511onefigurecaption"/>
        <w:jc w:val="left"/>
        <w:rPr>
          <w:rFonts w:ascii="Times New Roman" w:hAnsi="Times New Roman"/>
          <w:b/>
          <w:bCs/>
        </w:rPr>
      </w:pPr>
      <w:r w:rsidRPr="008076F0">
        <w:rPr>
          <w:rFonts w:ascii="Times New Roman" w:hAnsi="Times New Roman"/>
          <w:b/>
          <w:bCs/>
        </w:rPr>
        <w:t>A. ACE2-derived control peptide                           B. Peptide 7ls9_C_E_3867</w:t>
      </w:r>
    </w:p>
    <w:p w14:paraId="78B14551" w14:textId="77777777" w:rsidR="00680A4C" w:rsidRPr="008076F0" w:rsidRDefault="00680A4C" w:rsidP="00680A4C">
      <w:pPr>
        <w:pStyle w:val="MDPI511onefigurecaption"/>
        <w:jc w:val="left"/>
        <w:rPr>
          <w:rFonts w:ascii="Times New Roman" w:hAnsi="Times New Roman"/>
          <w:b/>
          <w:bCs/>
        </w:rPr>
      </w:pPr>
      <w:r w:rsidRPr="008076F0">
        <w:rPr>
          <w:rFonts w:ascii="Times New Roman" w:hAnsi="Times New Roman"/>
          <w:b/>
          <w:bCs/>
        </w:rPr>
        <w:drawing>
          <wp:inline distT="0" distB="0" distL="0" distR="0" wp14:anchorId="1627FC88" wp14:editId="170FAE72">
            <wp:extent cx="3056996" cy="1094696"/>
            <wp:effectExtent l="12700" t="12700" r="16510" b="10795"/>
            <wp:docPr id="939983138" name="Picture 3" descr="A graph with a lin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983138" name="Picture 3" descr="A graph with a line graph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56996" cy="10946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076F0">
        <w:rPr>
          <w:rFonts w:ascii="Times New Roman" w:hAnsi="Times New Roman"/>
          <w:b/>
          <w:bCs/>
        </w:rPr>
        <w:t xml:space="preserve"> </w:t>
      </w:r>
      <w:r w:rsidRPr="008076F0">
        <w:rPr>
          <w:rFonts w:ascii="Times New Roman" w:hAnsi="Times New Roman"/>
          <w:b/>
          <w:bCs/>
        </w:rPr>
        <w:drawing>
          <wp:inline distT="0" distB="0" distL="0" distR="0" wp14:anchorId="4FA4185D" wp14:editId="65479687">
            <wp:extent cx="3227435" cy="1081959"/>
            <wp:effectExtent l="12700" t="12700" r="11430" b="10795"/>
            <wp:docPr id="213668911" name="Picture 2" descr="A graph with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68911" name="Picture 2" descr="A graph with different colored line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27435" cy="10819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BD1E73" w14:textId="77777777" w:rsidR="00680A4C" w:rsidRPr="008076F0" w:rsidRDefault="00680A4C" w:rsidP="00680A4C">
      <w:pPr>
        <w:pStyle w:val="MDPI511onefigurecaption"/>
        <w:jc w:val="left"/>
        <w:rPr>
          <w:rFonts w:ascii="Times New Roman" w:hAnsi="Times New Roman"/>
          <w:b/>
          <w:bCs/>
        </w:rPr>
      </w:pPr>
      <w:r w:rsidRPr="008076F0">
        <w:rPr>
          <w:rFonts w:ascii="Times New Roman" w:hAnsi="Times New Roman"/>
          <w:b/>
          <w:bCs/>
        </w:rPr>
        <w:t xml:space="preserve">C. Peptide </w:t>
      </w:r>
      <w:r w:rsidRPr="008076F0">
        <w:rPr>
          <w:rFonts w:ascii="Times New Roman" w:hAnsi="Times New Roman"/>
          <w:b/>
          <w:bCs/>
          <w:lang w:val="en-GB"/>
        </w:rPr>
        <w:t xml:space="preserve">6xkp_B_M_919 </w:t>
      </w:r>
      <w:r w:rsidRPr="008076F0">
        <w:rPr>
          <w:rFonts w:ascii="Times New Roman" w:hAnsi="Times New Roman"/>
          <w:b/>
          <w:bCs/>
        </w:rPr>
        <w:t xml:space="preserve">                                D. Peptide </w:t>
      </w:r>
      <w:r w:rsidRPr="008076F0">
        <w:rPr>
          <w:rFonts w:ascii="Times New Roman" w:hAnsi="Times New Roman"/>
          <w:b/>
          <w:bCs/>
          <w:lang w:val="en-GB"/>
        </w:rPr>
        <w:t>7kn5_B_D_619</w:t>
      </w:r>
    </w:p>
    <w:p w14:paraId="4945FC84" w14:textId="77777777" w:rsidR="00680A4C" w:rsidRPr="008076F0" w:rsidRDefault="00680A4C" w:rsidP="00680A4C">
      <w:pPr>
        <w:pStyle w:val="MDPI511onefigurecaption"/>
        <w:jc w:val="left"/>
        <w:rPr>
          <w:rFonts w:ascii="Times New Roman" w:hAnsi="Times New Roman"/>
          <w:b/>
          <w:bCs/>
        </w:rPr>
      </w:pPr>
      <w:r w:rsidRPr="008076F0">
        <w:rPr>
          <w:rFonts w:ascii="Times New Roman" w:hAnsi="Times New Roman"/>
          <w:b/>
          <w:bCs/>
        </w:rPr>
        <w:drawing>
          <wp:inline distT="0" distB="0" distL="0" distR="0" wp14:anchorId="0666A4B8" wp14:editId="2AC9DAFF">
            <wp:extent cx="3276135" cy="1106791"/>
            <wp:effectExtent l="12700" t="12700" r="13335" b="11430"/>
            <wp:docPr id="1664575449" name="Picture 3" descr="A graph with a lin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575449" name="Picture 3" descr="A graph with a line graph&#10;&#10;Description automatically generated"/>
                    <pic:cNvPicPr/>
                  </pic:nvPicPr>
                  <pic:blipFill>
                    <a:blip r:embed="rId25"/>
                    <a:srcRect t="5211" b="5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135" cy="11067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076F0">
        <w:rPr>
          <w:rFonts w:ascii="Times New Roman" w:hAnsi="Times New Roman"/>
          <w:b/>
          <w:bCs/>
        </w:rPr>
        <w:t xml:space="preserve"> </w:t>
      </w:r>
      <w:r w:rsidRPr="008076F0">
        <w:rPr>
          <w:rFonts w:ascii="Times New Roman" w:hAnsi="Times New Roman"/>
          <w:b/>
          <w:bCs/>
        </w:rPr>
        <w:drawing>
          <wp:inline distT="0" distB="0" distL="0" distR="0" wp14:anchorId="1CE32C4D" wp14:editId="52273A46">
            <wp:extent cx="2685227" cy="1109894"/>
            <wp:effectExtent l="12700" t="12700" r="7620" b="8255"/>
            <wp:docPr id="1811096041" name="Picture 2" descr="A graph with lin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096041" name="Picture 2" descr="A graph with lines and numbers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85227" cy="11098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F52C85" w14:textId="77777777" w:rsidR="00680A4C" w:rsidRPr="008076F0" w:rsidRDefault="00680A4C" w:rsidP="00680A4C">
      <w:pPr>
        <w:pStyle w:val="MDPI511onefigurecaption"/>
        <w:jc w:val="left"/>
        <w:rPr>
          <w:rFonts w:ascii="Times New Roman" w:hAnsi="Times New Roman"/>
          <w:b/>
          <w:bCs/>
        </w:rPr>
      </w:pPr>
      <w:r w:rsidRPr="008076F0">
        <w:rPr>
          <w:rFonts w:ascii="Times New Roman" w:hAnsi="Times New Roman"/>
          <w:b/>
          <w:bCs/>
        </w:rPr>
        <w:t xml:space="preserve">E. Peptide </w:t>
      </w:r>
      <w:r w:rsidRPr="008076F0">
        <w:rPr>
          <w:rFonts w:ascii="Times New Roman" w:hAnsi="Times New Roman"/>
          <w:b/>
          <w:bCs/>
          <w:lang w:val="en-GB"/>
        </w:rPr>
        <w:t xml:space="preserve">7m7w_S_C_752 </w:t>
      </w:r>
      <w:r w:rsidRPr="008076F0">
        <w:rPr>
          <w:rFonts w:ascii="Times New Roman" w:hAnsi="Times New Roman"/>
          <w:b/>
          <w:bCs/>
        </w:rPr>
        <w:t xml:space="preserve">                                F. Peptide </w:t>
      </w:r>
      <w:r w:rsidRPr="008076F0">
        <w:rPr>
          <w:rFonts w:ascii="Times New Roman" w:hAnsi="Times New Roman"/>
          <w:b/>
          <w:bCs/>
          <w:lang w:val="en-GB"/>
        </w:rPr>
        <w:t>7kmg_C_A_47</w:t>
      </w:r>
    </w:p>
    <w:p w14:paraId="04B9B89F" w14:textId="77777777" w:rsidR="00680A4C" w:rsidRPr="008076F0" w:rsidRDefault="00680A4C" w:rsidP="00680A4C">
      <w:pPr>
        <w:pStyle w:val="MDPI511onefigurecaption"/>
        <w:jc w:val="left"/>
        <w:rPr>
          <w:rFonts w:ascii="Times New Roman" w:hAnsi="Times New Roman"/>
          <w:b/>
          <w:bCs/>
        </w:rPr>
      </w:pPr>
      <w:r w:rsidRPr="008076F0">
        <w:rPr>
          <w:rFonts w:ascii="Times New Roman" w:hAnsi="Times New Roman"/>
          <w:b/>
          <w:bCs/>
        </w:rPr>
        <w:drawing>
          <wp:inline distT="0" distB="0" distL="0" distR="0" wp14:anchorId="45F36107" wp14:editId="24DE1BF7">
            <wp:extent cx="3049979" cy="1138659"/>
            <wp:effectExtent l="12700" t="12700" r="10795" b="17145"/>
            <wp:docPr id="943977631" name="Picture 3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977631" name="Picture 3" descr="A graph of different colored line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9979" cy="11386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076F0">
        <w:rPr>
          <w:rFonts w:ascii="Times New Roman" w:hAnsi="Times New Roman"/>
          <w:b/>
          <w:bCs/>
        </w:rPr>
        <w:t xml:space="preserve"> </w:t>
      </w:r>
      <w:r w:rsidRPr="008076F0">
        <w:rPr>
          <w:rFonts w:ascii="Times New Roman" w:hAnsi="Times New Roman"/>
          <w:b/>
          <w:bCs/>
        </w:rPr>
        <w:drawing>
          <wp:inline distT="0" distB="0" distL="0" distR="0" wp14:anchorId="77E3A513" wp14:editId="7340BBA4">
            <wp:extent cx="2982143" cy="1141735"/>
            <wp:effectExtent l="12700" t="12700" r="15240" b="13970"/>
            <wp:docPr id="248451360" name="Picture 2" descr="A graph with lin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451360" name="Picture 2" descr="A graph with lines and numbers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82143" cy="1141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EC581E" w14:textId="77777777" w:rsidR="00680A4C" w:rsidRPr="008076F0" w:rsidRDefault="00680A4C" w:rsidP="00680A4C">
      <w:pPr>
        <w:pStyle w:val="MDPI511onefigurecaption"/>
        <w:jc w:val="left"/>
        <w:rPr>
          <w:rFonts w:ascii="Times New Roman" w:hAnsi="Times New Roman"/>
          <w:b/>
          <w:bCs/>
        </w:rPr>
      </w:pPr>
      <w:r w:rsidRPr="008076F0">
        <w:rPr>
          <w:rFonts w:ascii="Times New Roman" w:hAnsi="Times New Roman"/>
          <w:b/>
          <w:bCs/>
        </w:rPr>
        <w:t xml:space="preserve">G. Peptide </w:t>
      </w:r>
      <w:r w:rsidRPr="008076F0">
        <w:rPr>
          <w:rFonts w:ascii="Times New Roman" w:hAnsi="Times New Roman"/>
          <w:b/>
          <w:bCs/>
          <w:lang w:val="en-GB"/>
        </w:rPr>
        <w:t>7l0n_R_A_312</w:t>
      </w:r>
    </w:p>
    <w:p w14:paraId="7CFD651D" w14:textId="77777777" w:rsidR="00680A4C" w:rsidRPr="008076F0" w:rsidRDefault="00680A4C" w:rsidP="00680A4C">
      <w:pPr>
        <w:pStyle w:val="MDPI511onefigurecaption"/>
        <w:jc w:val="left"/>
        <w:rPr>
          <w:rFonts w:ascii="Times New Roman" w:hAnsi="Times New Roman"/>
          <w:b/>
          <w:bCs/>
        </w:rPr>
      </w:pPr>
      <w:r w:rsidRPr="008076F0">
        <w:rPr>
          <w:rFonts w:ascii="Times New Roman" w:hAnsi="Times New Roman"/>
          <w:b/>
          <w:bCs/>
        </w:rPr>
        <w:drawing>
          <wp:inline distT="0" distB="0" distL="0" distR="0" wp14:anchorId="156B7871" wp14:editId="56F85640">
            <wp:extent cx="3203153" cy="1141237"/>
            <wp:effectExtent l="12700" t="12700" r="10160" b="14605"/>
            <wp:docPr id="1245671814" name="Picture 3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71814" name="Picture 3" descr="A graph of different colored lines&#10;&#10;Description automatically generated"/>
                    <pic:cNvPicPr/>
                  </pic:nvPicPr>
                  <pic:blipFill>
                    <a:blip r:embed="rId29"/>
                    <a:srcRect t="3470" b="3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153" cy="114123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076F0">
        <w:rPr>
          <w:rFonts w:ascii="Times New Roman" w:hAnsi="Times New Roman"/>
          <w:b/>
          <w:bCs/>
        </w:rPr>
        <w:t xml:space="preserve"> </w:t>
      </w:r>
    </w:p>
    <w:p w14:paraId="08460FA9" w14:textId="4198419B" w:rsidR="00680A4C" w:rsidRPr="008076F0" w:rsidRDefault="00680A4C" w:rsidP="007B6302">
      <w:pPr>
        <w:pStyle w:val="MDPI511onefigurecaption"/>
        <w:jc w:val="left"/>
        <w:rPr>
          <w:rFonts w:ascii="Times New Roman" w:hAnsi="Times New Roman"/>
          <w:b/>
          <w:bCs/>
        </w:rPr>
      </w:pPr>
      <w:r w:rsidRPr="008076F0">
        <w:rPr>
          <w:rFonts w:ascii="Times New Roman" w:hAnsi="Times New Roman"/>
          <w:b/>
          <w:bCs/>
        </w:rPr>
        <w:t xml:space="preserve">Figure S5: </w:t>
      </w:r>
      <w:r w:rsidR="007C0E84" w:rsidRPr="008076F0">
        <w:rPr>
          <w:rFonts w:ascii="Times New Roman" w:hAnsi="Times New Roman"/>
        </w:rPr>
        <w:t>Distance between the c</w:t>
      </w:r>
      <w:r w:rsidRPr="008076F0">
        <w:rPr>
          <w:rFonts w:ascii="Times New Roman" w:hAnsi="Times New Roman"/>
        </w:rPr>
        <w:t>entroid</w:t>
      </w:r>
      <w:r w:rsidR="007C0E84" w:rsidRPr="008076F0">
        <w:rPr>
          <w:rFonts w:ascii="Times New Roman" w:hAnsi="Times New Roman"/>
        </w:rPr>
        <w:t>s of peptide and the spike protein</w:t>
      </w:r>
      <w:r w:rsidRPr="008076F0">
        <w:rPr>
          <w:rFonts w:ascii="Times New Roman" w:hAnsi="Times New Roman"/>
        </w:rPr>
        <w:t xml:space="preserve"> </w:t>
      </w:r>
      <w:r w:rsidR="007C0E84" w:rsidRPr="008076F0">
        <w:rPr>
          <w:rFonts w:ascii="Times New Roman" w:hAnsi="Times New Roman"/>
        </w:rPr>
        <w:t>plotted against time for</w:t>
      </w:r>
      <w:r w:rsidRPr="008076F0">
        <w:rPr>
          <w:rFonts w:ascii="Times New Roman" w:hAnsi="Times New Roman"/>
        </w:rPr>
        <w:t xml:space="preserve"> the </w:t>
      </w:r>
      <w:r w:rsidR="007C0E84" w:rsidRPr="008076F0">
        <w:rPr>
          <w:rFonts w:ascii="Times New Roman" w:hAnsi="Times New Roman"/>
        </w:rPr>
        <w:t xml:space="preserve">(A) ACE-2 derived peptide and </w:t>
      </w:r>
      <w:r w:rsidR="001356AA" w:rsidRPr="008076F0">
        <w:rPr>
          <w:rFonts w:ascii="Times New Roman" w:hAnsi="Times New Roman"/>
        </w:rPr>
        <w:t xml:space="preserve">(B-G) </w:t>
      </w:r>
      <w:r w:rsidR="007C0E84" w:rsidRPr="008076F0">
        <w:rPr>
          <w:rFonts w:ascii="Times New Roman" w:hAnsi="Times New Roman"/>
        </w:rPr>
        <w:t>the shorlisted peptide candidates in complex with the spike protein, over the course of 50 ns MD simulations.</w:t>
      </w:r>
    </w:p>
    <w:p w14:paraId="7DF40E3D" w14:textId="77777777" w:rsidR="00680A4C" w:rsidRPr="008076F0" w:rsidRDefault="00680A4C" w:rsidP="007B6302">
      <w:pPr>
        <w:pStyle w:val="MDPI511onefigurecaption"/>
        <w:jc w:val="left"/>
        <w:rPr>
          <w:rFonts w:ascii="Times New Roman" w:hAnsi="Times New Roman"/>
          <w:b/>
          <w:bCs/>
        </w:rPr>
      </w:pPr>
    </w:p>
    <w:p w14:paraId="2ED7E284" w14:textId="77777777" w:rsidR="00680A4C" w:rsidRPr="008076F0" w:rsidRDefault="00680A4C" w:rsidP="007B6302">
      <w:pPr>
        <w:pStyle w:val="MDPI511onefigurecaption"/>
        <w:jc w:val="left"/>
        <w:rPr>
          <w:rFonts w:ascii="Times New Roman" w:hAnsi="Times New Roman"/>
          <w:b/>
          <w:bCs/>
        </w:rPr>
      </w:pPr>
    </w:p>
    <w:p w14:paraId="5A48D7A2" w14:textId="77777777" w:rsidR="00680A4C" w:rsidRPr="008076F0" w:rsidRDefault="00680A4C" w:rsidP="007B6302">
      <w:pPr>
        <w:pStyle w:val="MDPI511onefigurecaption"/>
        <w:jc w:val="left"/>
        <w:rPr>
          <w:rFonts w:ascii="Times New Roman" w:hAnsi="Times New Roman"/>
          <w:b/>
          <w:bCs/>
        </w:rPr>
      </w:pPr>
    </w:p>
    <w:p w14:paraId="017FA813" w14:textId="77777777" w:rsidR="00680A4C" w:rsidRPr="008076F0" w:rsidRDefault="00680A4C" w:rsidP="007B6302">
      <w:pPr>
        <w:pStyle w:val="MDPI511onefigurecaption"/>
        <w:jc w:val="left"/>
        <w:rPr>
          <w:rFonts w:ascii="Times New Roman" w:hAnsi="Times New Roman"/>
          <w:b/>
          <w:bCs/>
        </w:rPr>
      </w:pPr>
    </w:p>
    <w:p w14:paraId="5E6787FC" w14:textId="77777777" w:rsidR="00680A4C" w:rsidRPr="008076F0" w:rsidRDefault="00680A4C" w:rsidP="007B6302">
      <w:pPr>
        <w:pStyle w:val="MDPI511onefigurecaption"/>
        <w:jc w:val="left"/>
        <w:rPr>
          <w:rFonts w:ascii="Times New Roman" w:hAnsi="Times New Roman"/>
          <w:b/>
          <w:bCs/>
        </w:rPr>
      </w:pPr>
    </w:p>
    <w:p w14:paraId="2BB82054" w14:textId="77777777" w:rsidR="00680A4C" w:rsidRPr="008076F0" w:rsidRDefault="00680A4C" w:rsidP="007B6302">
      <w:pPr>
        <w:pStyle w:val="MDPI511onefigurecaption"/>
        <w:jc w:val="left"/>
        <w:rPr>
          <w:rFonts w:ascii="Times New Roman" w:hAnsi="Times New Roman"/>
          <w:b/>
          <w:bCs/>
        </w:rPr>
      </w:pPr>
    </w:p>
    <w:p w14:paraId="6600DA68" w14:textId="77777777" w:rsidR="00680A4C" w:rsidRPr="008076F0" w:rsidRDefault="00680A4C" w:rsidP="007B6302">
      <w:pPr>
        <w:pStyle w:val="MDPI511onefigurecaption"/>
        <w:jc w:val="left"/>
        <w:rPr>
          <w:rFonts w:ascii="Times New Roman" w:hAnsi="Times New Roman"/>
          <w:b/>
          <w:bCs/>
        </w:rPr>
      </w:pPr>
    </w:p>
    <w:p w14:paraId="625DE584" w14:textId="77777777" w:rsidR="00680A4C" w:rsidRPr="008076F0" w:rsidRDefault="00680A4C" w:rsidP="00680A4C">
      <w:pPr>
        <w:pStyle w:val="MDPI511onefigurecaption"/>
        <w:jc w:val="left"/>
        <w:rPr>
          <w:rFonts w:ascii="Times New Roman" w:hAnsi="Times New Roman"/>
          <w:b/>
          <w:bCs/>
        </w:rPr>
      </w:pPr>
      <w:r w:rsidRPr="008076F0">
        <w:rPr>
          <w:rFonts w:ascii="Times New Roman" w:hAnsi="Times New Roman"/>
          <w:b/>
          <w:bCs/>
        </w:rPr>
        <w:t>A. ACE2-derived control peptide                           B. Peptide 7ls9_C_E_3867</w:t>
      </w:r>
    </w:p>
    <w:p w14:paraId="473AEA3F" w14:textId="77777777" w:rsidR="00680A4C" w:rsidRPr="008076F0" w:rsidRDefault="00680A4C" w:rsidP="00680A4C">
      <w:pPr>
        <w:pStyle w:val="MDPI511onefigurecaption"/>
        <w:jc w:val="left"/>
        <w:rPr>
          <w:rFonts w:ascii="Times New Roman" w:hAnsi="Times New Roman"/>
          <w:b/>
          <w:bCs/>
        </w:rPr>
      </w:pPr>
      <w:r w:rsidRPr="008076F0">
        <w:rPr>
          <w:rFonts w:ascii="Times New Roman" w:hAnsi="Times New Roman"/>
          <w:b/>
          <w:bCs/>
        </w:rPr>
        <w:drawing>
          <wp:inline distT="0" distB="0" distL="0" distR="0" wp14:anchorId="030C94D1" wp14:editId="14B5CA9A">
            <wp:extent cx="3228738" cy="1094696"/>
            <wp:effectExtent l="12700" t="12700" r="10160" b="10795"/>
            <wp:docPr id="1886592074" name="Picture 3" descr="A graph with lin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592074" name="Picture 3" descr="A graph with lines and numbers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28738" cy="10946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076F0">
        <w:rPr>
          <w:rFonts w:ascii="Times New Roman" w:hAnsi="Times New Roman"/>
          <w:b/>
          <w:bCs/>
        </w:rPr>
        <w:t xml:space="preserve"> </w:t>
      </w:r>
      <w:r w:rsidRPr="008076F0">
        <w:rPr>
          <w:rFonts w:ascii="Times New Roman" w:hAnsi="Times New Roman"/>
          <w:b/>
          <w:bCs/>
        </w:rPr>
        <w:drawing>
          <wp:inline distT="0" distB="0" distL="0" distR="0" wp14:anchorId="1D2A4406" wp14:editId="79806EFF">
            <wp:extent cx="3139674" cy="1118322"/>
            <wp:effectExtent l="12700" t="12700" r="10160" b="12065"/>
            <wp:docPr id="1340120775" name="Picture 2" descr="A graph of a graph showing a number of different colore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120775" name="Picture 2" descr="A graph of a graph showing a number of different colored lines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39674" cy="11183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393EF1" w14:textId="77777777" w:rsidR="00680A4C" w:rsidRPr="008076F0" w:rsidRDefault="00680A4C" w:rsidP="00680A4C">
      <w:pPr>
        <w:pStyle w:val="MDPI511onefigurecaption"/>
        <w:jc w:val="left"/>
        <w:rPr>
          <w:rFonts w:ascii="Times New Roman" w:hAnsi="Times New Roman"/>
          <w:b/>
          <w:bCs/>
        </w:rPr>
      </w:pPr>
      <w:r w:rsidRPr="008076F0">
        <w:rPr>
          <w:rFonts w:ascii="Times New Roman" w:hAnsi="Times New Roman"/>
          <w:b/>
          <w:bCs/>
        </w:rPr>
        <w:t xml:space="preserve">C. Peptide </w:t>
      </w:r>
      <w:r w:rsidRPr="008076F0">
        <w:rPr>
          <w:rFonts w:ascii="Times New Roman" w:hAnsi="Times New Roman"/>
          <w:b/>
          <w:bCs/>
          <w:lang w:val="en-GB"/>
        </w:rPr>
        <w:t xml:space="preserve">6xkp_B_M_919 </w:t>
      </w:r>
      <w:r w:rsidRPr="008076F0">
        <w:rPr>
          <w:rFonts w:ascii="Times New Roman" w:hAnsi="Times New Roman"/>
          <w:b/>
          <w:bCs/>
        </w:rPr>
        <w:t xml:space="preserve">                                D. Peptide </w:t>
      </w:r>
      <w:r w:rsidRPr="008076F0">
        <w:rPr>
          <w:rFonts w:ascii="Times New Roman" w:hAnsi="Times New Roman"/>
          <w:b/>
          <w:bCs/>
          <w:lang w:val="en-GB"/>
        </w:rPr>
        <w:t>7kn5_B_D_619</w:t>
      </w:r>
    </w:p>
    <w:p w14:paraId="4130650A" w14:textId="77777777" w:rsidR="00680A4C" w:rsidRPr="008076F0" w:rsidRDefault="00680A4C" w:rsidP="00680A4C">
      <w:pPr>
        <w:pStyle w:val="MDPI511onefigurecaption"/>
        <w:jc w:val="left"/>
        <w:rPr>
          <w:rFonts w:ascii="Times New Roman" w:hAnsi="Times New Roman"/>
          <w:b/>
          <w:bCs/>
        </w:rPr>
      </w:pPr>
      <w:r w:rsidRPr="008076F0">
        <w:rPr>
          <w:rFonts w:ascii="Times New Roman" w:hAnsi="Times New Roman"/>
          <w:b/>
          <w:bCs/>
        </w:rPr>
        <w:drawing>
          <wp:inline distT="0" distB="0" distL="0" distR="0" wp14:anchorId="4F2F1E27" wp14:editId="5DA49F33">
            <wp:extent cx="3234690" cy="1092789"/>
            <wp:effectExtent l="12700" t="12700" r="16510" b="12700"/>
            <wp:docPr id="292311861" name="Picture 3" descr="A graph with lin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311861" name="Picture 3" descr="A graph with lines and numbers&#10;&#10;Description automatically generated"/>
                    <pic:cNvPicPr/>
                  </pic:nvPicPr>
                  <pic:blipFill>
                    <a:blip r:embed="rId32"/>
                    <a:srcRect t="8576" b="8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135" cy="11067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076F0">
        <w:rPr>
          <w:rFonts w:ascii="Times New Roman" w:hAnsi="Times New Roman"/>
          <w:b/>
          <w:bCs/>
        </w:rPr>
        <w:t xml:space="preserve"> </w:t>
      </w:r>
      <w:r w:rsidRPr="008076F0">
        <w:rPr>
          <w:rFonts w:ascii="Times New Roman" w:hAnsi="Times New Roman"/>
          <w:b/>
          <w:bCs/>
        </w:rPr>
        <w:drawing>
          <wp:inline distT="0" distB="0" distL="0" distR="0" wp14:anchorId="0F7C49FD" wp14:editId="2E2F15F3">
            <wp:extent cx="3130387" cy="1097261"/>
            <wp:effectExtent l="12700" t="12700" r="6985" b="8255"/>
            <wp:docPr id="554248276" name="Picture 2" descr="A graph of a number of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248276" name="Picture 2" descr="A graph of a number of lines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66428" cy="11098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A10107" w14:textId="77777777" w:rsidR="00680A4C" w:rsidRPr="008076F0" w:rsidRDefault="00680A4C" w:rsidP="00680A4C">
      <w:pPr>
        <w:pStyle w:val="MDPI511onefigurecaption"/>
        <w:jc w:val="left"/>
        <w:rPr>
          <w:rFonts w:ascii="Times New Roman" w:hAnsi="Times New Roman"/>
          <w:b/>
          <w:bCs/>
        </w:rPr>
      </w:pPr>
      <w:r w:rsidRPr="008076F0">
        <w:rPr>
          <w:rFonts w:ascii="Times New Roman" w:hAnsi="Times New Roman"/>
          <w:b/>
          <w:bCs/>
        </w:rPr>
        <w:t xml:space="preserve">E. Peptide </w:t>
      </w:r>
      <w:r w:rsidRPr="008076F0">
        <w:rPr>
          <w:rFonts w:ascii="Times New Roman" w:hAnsi="Times New Roman"/>
          <w:b/>
          <w:bCs/>
          <w:lang w:val="en-GB"/>
        </w:rPr>
        <w:t xml:space="preserve">7m7w_S_C_752 </w:t>
      </w:r>
      <w:r w:rsidRPr="008076F0">
        <w:rPr>
          <w:rFonts w:ascii="Times New Roman" w:hAnsi="Times New Roman"/>
          <w:b/>
          <w:bCs/>
        </w:rPr>
        <w:t xml:space="preserve">                                F. Peptide </w:t>
      </w:r>
      <w:r w:rsidRPr="008076F0">
        <w:rPr>
          <w:rFonts w:ascii="Times New Roman" w:hAnsi="Times New Roman"/>
          <w:b/>
          <w:bCs/>
          <w:lang w:val="en-GB"/>
        </w:rPr>
        <w:t>7kmg_C_A_47</w:t>
      </w:r>
    </w:p>
    <w:p w14:paraId="53B165EC" w14:textId="77777777" w:rsidR="00680A4C" w:rsidRPr="008076F0" w:rsidRDefault="00680A4C" w:rsidP="00680A4C">
      <w:pPr>
        <w:pStyle w:val="MDPI511onefigurecaption"/>
        <w:jc w:val="left"/>
        <w:rPr>
          <w:rFonts w:ascii="Times New Roman" w:hAnsi="Times New Roman"/>
          <w:b/>
          <w:bCs/>
        </w:rPr>
      </w:pPr>
      <w:r w:rsidRPr="008076F0">
        <w:rPr>
          <w:rFonts w:ascii="Times New Roman" w:hAnsi="Times New Roman"/>
          <w:b/>
          <w:bCs/>
        </w:rPr>
        <w:drawing>
          <wp:inline distT="0" distB="0" distL="0" distR="0" wp14:anchorId="5F69D71A" wp14:editId="7A6DF9C0">
            <wp:extent cx="3234690" cy="1125192"/>
            <wp:effectExtent l="12700" t="12700" r="16510" b="18415"/>
            <wp:docPr id="238881640" name="Picture 3" descr="A graph with lin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81640" name="Picture 3" descr="A graph with lines and numbers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73406" cy="11386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076F0">
        <w:rPr>
          <w:rFonts w:ascii="Times New Roman" w:hAnsi="Times New Roman"/>
          <w:b/>
          <w:bCs/>
        </w:rPr>
        <w:t xml:space="preserve"> </w:t>
      </w:r>
      <w:r w:rsidRPr="008076F0">
        <w:rPr>
          <w:rFonts w:ascii="Times New Roman" w:hAnsi="Times New Roman"/>
          <w:b/>
          <w:bCs/>
        </w:rPr>
        <w:drawing>
          <wp:inline distT="0" distB="0" distL="0" distR="0" wp14:anchorId="68133DDF" wp14:editId="45398F45">
            <wp:extent cx="3130387" cy="1139825"/>
            <wp:effectExtent l="12700" t="12700" r="6985" b="15875"/>
            <wp:docPr id="1608484722" name="Picture 2" descr="A graph with lin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484722" name="Picture 2" descr="A graph with lines and numbers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35633" cy="1141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9FFCA7" w14:textId="77777777" w:rsidR="00680A4C" w:rsidRPr="008076F0" w:rsidRDefault="00680A4C" w:rsidP="00680A4C">
      <w:pPr>
        <w:pStyle w:val="MDPI511onefigurecaption"/>
        <w:jc w:val="left"/>
        <w:rPr>
          <w:rFonts w:ascii="Times New Roman" w:hAnsi="Times New Roman"/>
          <w:b/>
          <w:bCs/>
        </w:rPr>
      </w:pPr>
      <w:r w:rsidRPr="008076F0">
        <w:rPr>
          <w:rFonts w:ascii="Times New Roman" w:hAnsi="Times New Roman"/>
          <w:b/>
          <w:bCs/>
        </w:rPr>
        <w:t xml:space="preserve">G. Peptide </w:t>
      </w:r>
      <w:r w:rsidRPr="008076F0">
        <w:rPr>
          <w:rFonts w:ascii="Times New Roman" w:hAnsi="Times New Roman"/>
          <w:b/>
          <w:bCs/>
          <w:lang w:val="en-GB"/>
        </w:rPr>
        <w:t>7l0n_R_A_312</w:t>
      </w:r>
    </w:p>
    <w:p w14:paraId="2FAC7E6B" w14:textId="77777777" w:rsidR="00680A4C" w:rsidRPr="008076F0" w:rsidRDefault="00680A4C" w:rsidP="00680A4C">
      <w:pPr>
        <w:pStyle w:val="MDPI511onefigurecaption"/>
        <w:jc w:val="left"/>
        <w:rPr>
          <w:rFonts w:ascii="Times New Roman" w:hAnsi="Times New Roman"/>
          <w:b/>
          <w:bCs/>
        </w:rPr>
      </w:pPr>
      <w:r w:rsidRPr="008076F0">
        <w:rPr>
          <w:rFonts w:ascii="Times New Roman" w:hAnsi="Times New Roman"/>
          <w:b/>
          <w:bCs/>
        </w:rPr>
        <w:drawing>
          <wp:inline distT="0" distB="0" distL="0" distR="0" wp14:anchorId="4C3A1C30" wp14:editId="6C583A45">
            <wp:extent cx="3203153" cy="1141237"/>
            <wp:effectExtent l="12700" t="12700" r="10160" b="14605"/>
            <wp:docPr id="769288499" name="Picture 3" descr="A graph with lin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88499" name="Picture 3" descr="A graph with lines and numbers&#10;&#10;Description automatically generated"/>
                    <pic:cNvPicPr/>
                  </pic:nvPicPr>
                  <pic:blipFill>
                    <a:blip r:embed="rId36"/>
                    <a:srcRect t="3774" b="37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153" cy="114123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076F0">
        <w:rPr>
          <w:rFonts w:ascii="Times New Roman" w:hAnsi="Times New Roman"/>
          <w:b/>
          <w:bCs/>
        </w:rPr>
        <w:t xml:space="preserve"> </w:t>
      </w:r>
    </w:p>
    <w:p w14:paraId="54D8E25F" w14:textId="5016AFC8" w:rsidR="00680A4C" w:rsidRPr="008076F0" w:rsidRDefault="00680A4C" w:rsidP="007B6302">
      <w:pPr>
        <w:pStyle w:val="MDPI511onefigurecaption"/>
        <w:jc w:val="left"/>
        <w:rPr>
          <w:rFonts w:ascii="Times New Roman" w:hAnsi="Times New Roman"/>
          <w:b/>
          <w:bCs/>
        </w:rPr>
      </w:pPr>
      <w:r w:rsidRPr="008076F0">
        <w:rPr>
          <w:rFonts w:ascii="Times New Roman" w:hAnsi="Times New Roman"/>
          <w:b/>
          <w:bCs/>
        </w:rPr>
        <w:t xml:space="preserve">Figure S6: </w:t>
      </w:r>
      <w:r w:rsidRPr="008076F0">
        <w:rPr>
          <w:rFonts w:ascii="Times New Roman" w:hAnsi="Times New Roman"/>
        </w:rPr>
        <w:t xml:space="preserve">RMSF </w:t>
      </w:r>
      <w:r w:rsidR="00B055A3" w:rsidRPr="008076F0">
        <w:rPr>
          <w:rFonts w:ascii="Times New Roman" w:hAnsi="Times New Roman"/>
        </w:rPr>
        <w:t>plot of the (A) ACE-2 derived peptide and (B-G) the shorlisted peptide candidates over 50 ns MD simulations.</w:t>
      </w:r>
    </w:p>
    <w:p w14:paraId="6A327FDA" w14:textId="77777777" w:rsidR="00680A4C" w:rsidRPr="008076F0" w:rsidRDefault="00680A4C" w:rsidP="007B6302">
      <w:pPr>
        <w:pStyle w:val="MDPI511onefigurecaption"/>
        <w:jc w:val="left"/>
        <w:rPr>
          <w:rFonts w:ascii="Times New Roman" w:hAnsi="Times New Roman"/>
          <w:b/>
          <w:bCs/>
        </w:rPr>
      </w:pPr>
    </w:p>
    <w:p w14:paraId="17CB4194" w14:textId="77777777" w:rsidR="00680A4C" w:rsidRPr="008076F0" w:rsidRDefault="00680A4C" w:rsidP="007B6302">
      <w:pPr>
        <w:pStyle w:val="MDPI511onefigurecaption"/>
        <w:jc w:val="left"/>
        <w:rPr>
          <w:rFonts w:ascii="Times New Roman" w:hAnsi="Times New Roman"/>
          <w:b/>
          <w:bCs/>
        </w:rPr>
      </w:pPr>
    </w:p>
    <w:p w14:paraId="3742442D" w14:textId="77777777" w:rsidR="00680A4C" w:rsidRPr="008076F0" w:rsidRDefault="00680A4C" w:rsidP="007B6302">
      <w:pPr>
        <w:pStyle w:val="MDPI511onefigurecaption"/>
        <w:jc w:val="left"/>
        <w:rPr>
          <w:rFonts w:ascii="Times New Roman" w:hAnsi="Times New Roman"/>
          <w:b/>
          <w:bCs/>
        </w:rPr>
      </w:pPr>
    </w:p>
    <w:p w14:paraId="61B80637" w14:textId="77777777" w:rsidR="00680A4C" w:rsidRPr="008076F0" w:rsidRDefault="00680A4C" w:rsidP="007B6302">
      <w:pPr>
        <w:pStyle w:val="MDPI511onefigurecaption"/>
        <w:jc w:val="left"/>
        <w:rPr>
          <w:rFonts w:ascii="Times New Roman" w:hAnsi="Times New Roman"/>
          <w:b/>
          <w:bCs/>
        </w:rPr>
      </w:pPr>
    </w:p>
    <w:p w14:paraId="2E0E8FBB" w14:textId="77777777" w:rsidR="00680A4C" w:rsidRPr="008076F0" w:rsidRDefault="00680A4C" w:rsidP="007B6302">
      <w:pPr>
        <w:pStyle w:val="MDPI511onefigurecaption"/>
        <w:jc w:val="left"/>
        <w:rPr>
          <w:rFonts w:ascii="Times New Roman" w:hAnsi="Times New Roman"/>
          <w:b/>
          <w:bCs/>
        </w:rPr>
      </w:pPr>
    </w:p>
    <w:p w14:paraId="20FCA8FB" w14:textId="77777777" w:rsidR="00680A4C" w:rsidRPr="008076F0" w:rsidRDefault="00680A4C" w:rsidP="007B6302">
      <w:pPr>
        <w:pStyle w:val="MDPI511onefigurecaption"/>
        <w:jc w:val="left"/>
        <w:rPr>
          <w:rFonts w:ascii="Times New Roman" w:hAnsi="Times New Roman"/>
          <w:b/>
          <w:bCs/>
        </w:rPr>
      </w:pPr>
    </w:p>
    <w:p w14:paraId="75FE809D" w14:textId="77777777" w:rsidR="00882040" w:rsidRPr="008076F0" w:rsidRDefault="00882040" w:rsidP="00882040">
      <w:pPr>
        <w:pStyle w:val="MDPI511onefigurecaption"/>
        <w:jc w:val="left"/>
        <w:rPr>
          <w:rFonts w:ascii="Times New Roman" w:hAnsi="Times New Roman"/>
        </w:rPr>
      </w:pPr>
    </w:p>
    <w:p w14:paraId="442A3E37" w14:textId="77777777" w:rsidR="00882040" w:rsidRPr="008076F0" w:rsidRDefault="00882040" w:rsidP="00882040">
      <w:pPr>
        <w:pStyle w:val="MDPI511onefigurecaption"/>
        <w:jc w:val="left"/>
        <w:rPr>
          <w:rFonts w:ascii="Times New Roman" w:hAnsi="Times New Roman"/>
          <w:b/>
          <w:bCs/>
        </w:rPr>
      </w:pPr>
    </w:p>
    <w:p w14:paraId="335099D7" w14:textId="3C69636E" w:rsidR="006F5EFA" w:rsidRPr="008076F0" w:rsidRDefault="00882040" w:rsidP="006F5EFA">
      <w:pPr>
        <w:pStyle w:val="MDPI511onefigurecaption"/>
        <w:jc w:val="left"/>
        <w:rPr>
          <w:rFonts w:ascii="Times New Roman" w:hAnsi="Times New Roman"/>
        </w:rPr>
      </w:pPr>
      <w:r w:rsidRPr="008076F0">
        <w:rPr>
          <w:rFonts w:ascii="Times New Roman" w:hAnsi="Times New Roman"/>
        </w:rPr>
        <w:drawing>
          <wp:inline distT="0" distB="0" distL="0" distR="0" wp14:anchorId="1C906C7B" wp14:editId="15738728">
            <wp:extent cx="6393305" cy="4641346"/>
            <wp:effectExtent l="0" t="0" r="0" b="0"/>
            <wp:docPr id="1456685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685925" name="Picture 1456685925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01048" cy="464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EFA" w:rsidRPr="008076F0">
        <w:rPr>
          <w:rFonts w:ascii="Times New Roman" w:hAnsi="Times New Roman"/>
          <w:b/>
          <w:bCs/>
        </w:rPr>
        <w:t xml:space="preserve">Figure S7: </w:t>
      </w:r>
      <w:r w:rsidR="006F5EFA" w:rsidRPr="008076F0">
        <w:rPr>
          <w:rFonts w:ascii="Times New Roman" w:hAnsi="Times New Roman"/>
        </w:rPr>
        <w:t>The histidine residue at position 339 in the RBD (shown in grey) of Omicron variants XBB, BQ.1, and BA.2.75 disrupts local peptide pack</w:t>
      </w:r>
      <w:r w:rsidR="0098759F" w:rsidRPr="008076F0">
        <w:rPr>
          <w:rFonts w:ascii="Times New Roman" w:hAnsi="Times New Roman"/>
        </w:rPr>
        <w:t>ing</w:t>
      </w:r>
      <w:r w:rsidR="006F5EFA" w:rsidRPr="008076F0">
        <w:rPr>
          <w:rFonts w:ascii="Times New Roman" w:hAnsi="Times New Roman"/>
        </w:rPr>
        <w:t xml:space="preserve"> by interfering with the arrangement of the terminal tyrosine on the peptide</w:t>
      </w:r>
      <w:r w:rsidR="005B4127" w:rsidRPr="008076F0">
        <w:rPr>
          <w:rFonts w:ascii="Times New Roman" w:hAnsi="Times New Roman"/>
        </w:rPr>
        <w:t xml:space="preserve"> (shown in blue)</w:t>
      </w:r>
      <w:r w:rsidR="006F5EFA" w:rsidRPr="008076F0">
        <w:rPr>
          <w:rFonts w:ascii="Times New Roman" w:hAnsi="Times New Roman"/>
        </w:rPr>
        <w:t xml:space="preserve">. </w:t>
      </w:r>
    </w:p>
    <w:p w14:paraId="1D78C1E8" w14:textId="77777777" w:rsidR="006F5EFA" w:rsidRPr="008076F0" w:rsidRDefault="006F5EFA">
      <w:pPr>
        <w:spacing w:line="240" w:lineRule="auto"/>
        <w:jc w:val="left"/>
        <w:rPr>
          <w:rFonts w:ascii="Times New Roman" w:hAnsi="Times New Roman"/>
          <w:sz w:val="18"/>
          <w:lang w:bidi="en-US"/>
        </w:rPr>
      </w:pPr>
      <w:r w:rsidRPr="008076F0">
        <w:rPr>
          <w:rFonts w:ascii="Times New Roman" w:hAnsi="Times New Roman"/>
        </w:rPr>
        <w:br w:type="page"/>
      </w:r>
    </w:p>
    <w:p w14:paraId="6E11A26D" w14:textId="362AA7EB" w:rsidR="00882040" w:rsidRPr="008076F0" w:rsidRDefault="00882040" w:rsidP="006F5EFA">
      <w:pPr>
        <w:pStyle w:val="MDPI511onefigurecaption"/>
        <w:jc w:val="left"/>
        <w:rPr>
          <w:rFonts w:ascii="Times New Roman" w:hAnsi="Times New Roman"/>
        </w:rPr>
      </w:pPr>
      <w:r w:rsidRPr="008076F0">
        <w:rPr>
          <w:rFonts w:ascii="Times New Roman" w:hAnsi="Times New Roman"/>
          <w:lang w:eastAsia="en-IN"/>
        </w:rPr>
        <w:lastRenderedPageBreak/>
        <w:drawing>
          <wp:inline distT="0" distB="0" distL="0" distR="0" wp14:anchorId="3A6BC492" wp14:editId="13B8C212">
            <wp:extent cx="6907237" cy="6411373"/>
            <wp:effectExtent l="0" t="0" r="1905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BRmap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377"/>
                    <a:stretch/>
                  </pic:blipFill>
                  <pic:spPr bwMode="auto">
                    <a:xfrm>
                      <a:off x="0" y="0"/>
                      <a:ext cx="6934414" cy="6436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126F6" w14:textId="75E7624F" w:rsidR="00882040" w:rsidRPr="008076F0" w:rsidRDefault="00882040" w:rsidP="00882040">
      <w:pPr>
        <w:pStyle w:val="MDPI511onefigurecaption"/>
        <w:jc w:val="left"/>
        <w:rPr>
          <w:rFonts w:ascii="Times New Roman" w:eastAsia="Times New Roman" w:hAnsi="Times New Roman"/>
          <w:lang w:eastAsia="en-IN"/>
        </w:rPr>
      </w:pPr>
      <w:r w:rsidRPr="008076F0">
        <w:rPr>
          <w:rFonts w:ascii="Times New Roman" w:eastAsia="Times New Roman" w:hAnsi="Times New Roman"/>
          <w:b/>
          <w:lang w:eastAsia="en-IN"/>
        </w:rPr>
        <w:t>Figure S</w:t>
      </w:r>
      <w:r w:rsidR="00680A4C" w:rsidRPr="008076F0">
        <w:rPr>
          <w:rFonts w:ascii="Times New Roman" w:eastAsia="Times New Roman" w:hAnsi="Times New Roman"/>
          <w:b/>
          <w:lang w:eastAsia="en-IN"/>
        </w:rPr>
        <w:t>8</w:t>
      </w:r>
      <w:r w:rsidRPr="008076F0">
        <w:rPr>
          <w:rFonts w:ascii="Times New Roman" w:eastAsia="Times New Roman" w:hAnsi="Times New Roman"/>
          <w:b/>
          <w:lang w:eastAsia="en-IN"/>
        </w:rPr>
        <w:t>: RB</w:t>
      </w:r>
      <w:r w:rsidR="00397263" w:rsidRPr="008076F0">
        <w:rPr>
          <w:rFonts w:ascii="Times New Roman" w:eastAsia="Times New Roman" w:hAnsi="Times New Roman"/>
          <w:b/>
          <w:lang w:eastAsia="en-IN"/>
        </w:rPr>
        <w:t>S</w:t>
      </w:r>
      <w:r w:rsidRPr="008076F0">
        <w:rPr>
          <w:rFonts w:ascii="Times New Roman" w:eastAsia="Times New Roman" w:hAnsi="Times New Roman"/>
          <w:b/>
          <w:lang w:eastAsia="en-IN"/>
        </w:rPr>
        <w:t>-amino acid preference matrix</w:t>
      </w:r>
      <w:r w:rsidRPr="008076F0">
        <w:rPr>
          <w:rFonts w:ascii="Times New Roman" w:eastAsia="Times New Roman" w:hAnsi="Times New Roman"/>
          <w:lang w:eastAsia="en-IN"/>
        </w:rPr>
        <w:t>. The figure shows the percentage frequency of occurrence of each amino acid as a binding partner in the 14</w:t>
      </w:r>
      <w:r w:rsidR="006C39B3" w:rsidRPr="008076F0">
        <w:rPr>
          <w:rFonts w:ascii="Times New Roman" w:eastAsia="Times New Roman" w:hAnsi="Times New Roman"/>
          <w:lang w:eastAsia="en-IN"/>
        </w:rPr>
        <w:t>5</w:t>
      </w:r>
      <w:r w:rsidRPr="008076F0">
        <w:rPr>
          <w:rFonts w:ascii="Times New Roman" w:eastAsia="Times New Roman" w:hAnsi="Times New Roman"/>
          <w:lang w:eastAsia="en-IN"/>
        </w:rPr>
        <w:t xml:space="preserve"> peptides from the library that interacted with at least one of the RBS. The data is presented for each of the 21 RB</w:t>
      </w:r>
      <w:r w:rsidR="00397263" w:rsidRPr="008076F0">
        <w:rPr>
          <w:rFonts w:ascii="Times New Roman" w:eastAsia="Times New Roman" w:hAnsi="Times New Roman"/>
          <w:lang w:eastAsia="en-IN"/>
        </w:rPr>
        <w:t>S</w:t>
      </w:r>
      <w:r w:rsidRPr="008076F0">
        <w:rPr>
          <w:rFonts w:ascii="Times New Roman" w:eastAsia="Times New Roman" w:hAnsi="Times New Roman"/>
          <w:lang w:eastAsia="en-IN"/>
        </w:rPr>
        <w:t xml:space="preserve"> positions. A threshold cutoff was applied to categorize the preference strength: amino acids with a frequency &gt;40% were classified as strong preferences, those with a frequency between 25% and 40% were considered moderate preferences, and amino acids with a frequency &lt;25% were categorized as having low or no preference.</w:t>
      </w:r>
    </w:p>
    <w:p w14:paraId="25FC3D59" w14:textId="751CF428" w:rsidR="00882040" w:rsidRPr="008076F0" w:rsidRDefault="00882040" w:rsidP="007B6302">
      <w:pPr>
        <w:pStyle w:val="MDPI511onefigurecaption"/>
        <w:jc w:val="left"/>
        <w:rPr>
          <w:rFonts w:ascii="Times New Roman" w:hAnsi="Times New Roman"/>
          <w:b/>
          <w:bCs/>
        </w:rPr>
      </w:pPr>
    </w:p>
    <w:p w14:paraId="5DEADF10" w14:textId="77777777" w:rsidR="00F370E8" w:rsidRPr="008076F0" w:rsidRDefault="008C6480" w:rsidP="00F370E8">
      <w:pPr>
        <w:pStyle w:val="MDPI511onefigurecaption"/>
        <w:jc w:val="left"/>
        <w:rPr>
          <w:rFonts w:ascii="Times New Roman" w:eastAsia="Times New Roman" w:hAnsi="Times New Roman"/>
          <w:bCs/>
          <w:lang w:eastAsia="en-IN"/>
        </w:rPr>
      </w:pPr>
      <w:r w:rsidRPr="008076F0">
        <w:rPr>
          <w:rFonts w:ascii="Times New Roman" w:eastAsia="Times New Roman" w:hAnsi="Times New Roman"/>
          <w:b/>
          <w:lang w:eastAsia="en-IN"/>
        </w:rPr>
        <w:lastRenderedPageBreak/>
        <w:drawing>
          <wp:inline distT="0" distB="0" distL="0" distR="0" wp14:anchorId="121CC669" wp14:editId="6BAA0DB6">
            <wp:extent cx="6645441" cy="6040582"/>
            <wp:effectExtent l="0" t="0" r="0" b="0"/>
            <wp:docPr id="976498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98456" name="Picture 976498456"/>
                    <pic:cNvPicPr/>
                  </pic:nvPicPr>
                  <pic:blipFill rotWithShape="1">
                    <a:blip r:embed="rId39"/>
                    <a:srcRect b="35690"/>
                    <a:stretch/>
                  </pic:blipFill>
                  <pic:spPr bwMode="auto">
                    <a:xfrm>
                      <a:off x="0" y="0"/>
                      <a:ext cx="6645910" cy="6041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866C5" w:rsidRPr="008076F0">
        <w:rPr>
          <w:rFonts w:ascii="Times New Roman" w:eastAsia="Times New Roman" w:hAnsi="Times New Roman"/>
          <w:b/>
          <w:lang w:eastAsia="en-IN"/>
        </w:rPr>
        <w:br/>
      </w:r>
      <w:r w:rsidR="00337860" w:rsidRPr="008076F0">
        <w:rPr>
          <w:rFonts w:ascii="Times New Roman" w:eastAsia="Times New Roman" w:hAnsi="Times New Roman"/>
          <w:b/>
          <w:lang w:eastAsia="en-IN"/>
        </w:rPr>
        <w:t>Figure S</w:t>
      </w:r>
      <w:r w:rsidR="00680A4C" w:rsidRPr="008076F0">
        <w:rPr>
          <w:rFonts w:ascii="Times New Roman" w:eastAsia="Times New Roman" w:hAnsi="Times New Roman"/>
          <w:b/>
          <w:lang w:eastAsia="en-IN"/>
        </w:rPr>
        <w:t>9</w:t>
      </w:r>
      <w:r w:rsidR="00337860" w:rsidRPr="008076F0">
        <w:rPr>
          <w:rFonts w:ascii="Times New Roman" w:eastAsia="Times New Roman" w:hAnsi="Times New Roman"/>
          <w:b/>
          <w:lang w:eastAsia="en-IN"/>
        </w:rPr>
        <w:t xml:space="preserve">: LCMS validation of biotinylated peptide products. </w:t>
      </w:r>
      <w:r w:rsidR="00337860" w:rsidRPr="008076F0">
        <w:rPr>
          <w:rFonts w:ascii="Times New Roman" w:eastAsia="Times New Roman" w:hAnsi="Times New Roman"/>
          <w:bCs/>
          <w:lang w:eastAsia="en-IN"/>
        </w:rPr>
        <w:t>The figure shows peaks corresponding to recorded fractions of molecular weights of the maleiamide reaction product (M) for (A) peptide 6xkp_B_M_919 (M/4), (B) peptide 7m7w_S_C_752 (M/3), (C) peptide 7kmg_C_A_47 (M/3), and (D) peptide 7l0n_R_A_312 (M/3). The theoretical molecular weights of the biotinylated products, along with their fractional weights, are listed in Table E for reference. The recorded fraction weights for the different peptide-biotin conjugation products are highlighted in bold.</w:t>
      </w:r>
    </w:p>
    <w:p w14:paraId="44FF9FBC" w14:textId="77777777" w:rsidR="00F370E8" w:rsidRPr="008076F0" w:rsidRDefault="00F370E8">
      <w:pPr>
        <w:spacing w:line="240" w:lineRule="auto"/>
        <w:jc w:val="left"/>
        <w:rPr>
          <w:rFonts w:ascii="Times New Roman" w:eastAsia="Times New Roman" w:hAnsi="Times New Roman"/>
          <w:bCs/>
          <w:lang w:eastAsia="en-IN"/>
        </w:rPr>
      </w:pPr>
      <w:r w:rsidRPr="008076F0">
        <w:rPr>
          <w:rFonts w:ascii="Times New Roman" w:eastAsia="Times New Roman" w:hAnsi="Times New Roman"/>
          <w:bCs/>
          <w:lang w:eastAsia="en-IN"/>
        </w:rPr>
        <w:br w:type="page"/>
      </w:r>
    </w:p>
    <w:p w14:paraId="359A67BB" w14:textId="0BF805B5" w:rsidR="00F370E8" w:rsidRPr="008076F0" w:rsidRDefault="00F370E8" w:rsidP="00F370E8">
      <w:pPr>
        <w:spacing w:line="240" w:lineRule="auto"/>
        <w:jc w:val="left"/>
        <w:rPr>
          <w:rFonts w:ascii="Times New Roman" w:eastAsia="Times New Roman" w:hAnsi="Times New Roman"/>
          <w:bCs/>
          <w:sz w:val="18"/>
          <w:szCs w:val="18"/>
          <w:lang w:eastAsia="en-IN" w:bidi="en-US"/>
        </w:rPr>
      </w:pPr>
      <w:r w:rsidRPr="008076F0">
        <w:rPr>
          <w:rFonts w:ascii="Times New Roman" w:hAnsi="Times New Roman"/>
          <w:b/>
          <w:sz w:val="18"/>
          <w:szCs w:val="18"/>
        </w:rPr>
        <w:lastRenderedPageBreak/>
        <w:t>Table S1:</w:t>
      </w:r>
      <w:r w:rsidRPr="008076F0">
        <w:rPr>
          <w:rFonts w:ascii="Times New Roman" w:hAnsi="Times New Roman"/>
          <w:sz w:val="18"/>
          <w:szCs w:val="18"/>
        </w:rPr>
        <w:t xml:space="preserve"> List of PDB IDs included in the dataset.</w:t>
      </w:r>
    </w:p>
    <w:tbl>
      <w:tblPr>
        <w:tblW w:w="10251" w:type="dxa"/>
        <w:tblInd w:w="-4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88"/>
        <w:gridCol w:w="1559"/>
        <w:gridCol w:w="1701"/>
        <w:gridCol w:w="1701"/>
        <w:gridCol w:w="1701"/>
        <w:gridCol w:w="1701"/>
      </w:tblGrid>
      <w:tr w:rsidR="00F370E8" w:rsidRPr="008076F0" w14:paraId="744163AE" w14:textId="77777777" w:rsidTr="00292963">
        <w:trPr>
          <w:gridAfter w:val="5"/>
          <w:wAfter w:w="8363" w:type="dxa"/>
          <w:trHeight w:val="315"/>
        </w:trPr>
        <w:tc>
          <w:tcPr>
            <w:tcW w:w="1888" w:type="dxa"/>
            <w:tcBorders>
              <w:bottom w:val="single" w:sz="4" w:space="0" w:color="auto"/>
            </w:tcBorders>
          </w:tcPr>
          <w:p w14:paraId="7F8A35D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b/>
                <w:lang w:val="en-IN"/>
              </w:rPr>
            </w:pPr>
          </w:p>
        </w:tc>
      </w:tr>
      <w:tr w:rsidR="00F370E8" w:rsidRPr="008076F0" w14:paraId="022D6C6B" w14:textId="77777777" w:rsidTr="00292963">
        <w:trPr>
          <w:trHeight w:val="315"/>
        </w:trPr>
        <w:tc>
          <w:tcPr>
            <w:tcW w:w="1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B9A08E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6W41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F54D8D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7E23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50F962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7D0D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200658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7K8U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442F21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7KXJ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74D0E6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7NDC</w:t>
            </w:r>
          </w:p>
        </w:tc>
      </w:tr>
      <w:tr w:rsidR="00F370E8" w:rsidRPr="008076F0" w14:paraId="21D7D037" w14:textId="77777777" w:rsidTr="00292963">
        <w:trPr>
          <w:trHeight w:val="315"/>
        </w:trPr>
        <w:tc>
          <w:tcPr>
            <w:tcW w:w="1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3A4FBC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6XC2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B5C7A1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7E5Y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5C35DB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7CR5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2EF7EF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7K8Z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8E68DD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7KXK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FDC4F3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7NDD</w:t>
            </w:r>
          </w:p>
        </w:tc>
      </w:tr>
      <w:tr w:rsidR="00F370E8" w:rsidRPr="008076F0" w14:paraId="66441876" w14:textId="77777777" w:rsidTr="00292963">
        <w:trPr>
          <w:trHeight w:val="315"/>
        </w:trPr>
        <w:tc>
          <w:tcPr>
            <w:tcW w:w="1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F5BA2A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6XC4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97B9DE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7E7Y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664D06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7D4G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9AD49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7K8X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2DA2C9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7KZB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6ECD21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7NDA</w:t>
            </w:r>
          </w:p>
        </w:tc>
      </w:tr>
      <w:tr w:rsidR="00F370E8" w:rsidRPr="008076F0" w14:paraId="7070E26E" w14:textId="77777777" w:rsidTr="00292963">
        <w:trPr>
          <w:trHeight w:val="315"/>
        </w:trPr>
        <w:tc>
          <w:tcPr>
            <w:tcW w:w="1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D6B66D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6XC3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C554F9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7E88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FDB865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7CWU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3BD5E5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7K8Y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2D92C5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7LAB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087AFD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7NDB</w:t>
            </w:r>
          </w:p>
        </w:tc>
      </w:tr>
      <w:tr w:rsidR="00F370E8" w:rsidRPr="008076F0" w14:paraId="42B81679" w14:textId="77777777" w:rsidTr="00292963">
        <w:trPr>
          <w:trHeight w:val="315"/>
        </w:trPr>
        <w:tc>
          <w:tcPr>
            <w:tcW w:w="1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5AB795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6XC7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E59F84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7E7X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C95E20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7CWS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D0D0F8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7K90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919272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7LAA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FFC1B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7ND7</w:t>
            </w:r>
          </w:p>
        </w:tc>
      </w:tr>
      <w:tr w:rsidR="00F370E8" w:rsidRPr="008076F0" w14:paraId="4509B446" w14:textId="77777777" w:rsidTr="00292963">
        <w:trPr>
          <w:trHeight w:val="315"/>
        </w:trPr>
        <w:tc>
          <w:tcPr>
            <w:tcW w:w="1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B42FD3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6XCN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3FA12D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7E86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BB1510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7CWT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C7DE5E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7K8M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4EA053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7LD1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0D70C9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7ND8</w:t>
            </w:r>
          </w:p>
        </w:tc>
      </w:tr>
      <w:tr w:rsidR="00F370E8" w:rsidRPr="008076F0" w14:paraId="3DBE8E0F" w14:textId="77777777" w:rsidTr="00292963">
        <w:trPr>
          <w:trHeight w:val="315"/>
        </w:trPr>
        <w:tc>
          <w:tcPr>
            <w:tcW w:w="1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055B19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6XCM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28B486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7DX4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4662B2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7CWM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E9261C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7K8S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0BE6E6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7LCN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49F48F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7ND5</w:t>
            </w:r>
          </w:p>
        </w:tc>
      </w:tr>
      <w:tr w:rsidR="00F370E8" w:rsidRPr="008076F0" w14:paraId="5DA94C08" w14:textId="77777777" w:rsidTr="00292963">
        <w:trPr>
          <w:trHeight w:val="315"/>
        </w:trPr>
        <w:tc>
          <w:tcPr>
            <w:tcW w:w="1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25CB1F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6XE1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924F6E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7E8M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A20B40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7CWN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3A7BF5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7K9Z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564796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7LG0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A91FD2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7ND6</w:t>
            </w:r>
          </w:p>
        </w:tc>
      </w:tr>
      <w:tr w:rsidR="00F370E8" w:rsidRPr="008076F0" w14:paraId="166BF783" w14:textId="77777777" w:rsidTr="00292963">
        <w:trPr>
          <w:trHeight w:val="315"/>
        </w:trPr>
        <w:tc>
          <w:tcPr>
            <w:tcW w:w="1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2D6B5B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6XDG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205C2A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7DZX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20A9CE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7CWL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C32F26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7KFX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98A768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7LFZ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FF2888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7ND9</w:t>
            </w:r>
          </w:p>
        </w:tc>
      </w:tr>
      <w:tr w:rsidR="00F370E8" w:rsidRPr="008076F0" w14:paraId="60768EF9" w14:textId="77777777" w:rsidTr="00292963">
        <w:trPr>
          <w:trHeight w:val="315"/>
        </w:trPr>
        <w:tc>
          <w:tcPr>
            <w:tcW w:w="1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703220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6XKQ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E3E0EC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7DZY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DCAFCF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7CWO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F58049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7KFY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B52C2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7LG2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76B0A4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7ND3</w:t>
            </w:r>
          </w:p>
        </w:tc>
      </w:tr>
      <w:tr w:rsidR="00F370E8" w:rsidRPr="008076F0" w14:paraId="2A764795" w14:textId="77777777" w:rsidTr="00292963">
        <w:trPr>
          <w:trHeight w:val="315"/>
        </w:trPr>
        <w:tc>
          <w:tcPr>
            <w:tcW w:w="1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F57DB6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6XKP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889867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7EAM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F860F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7CYH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9ACC67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7KFV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4476C5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7LG3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313677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7ND4</w:t>
            </w:r>
          </w:p>
        </w:tc>
      </w:tr>
      <w:tr w:rsidR="00F370E8" w:rsidRPr="008076F0" w14:paraId="41FD0186" w14:textId="77777777" w:rsidTr="00292963">
        <w:trPr>
          <w:trHeight w:val="315"/>
        </w:trPr>
        <w:tc>
          <w:tcPr>
            <w:tcW w:w="1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6A4EDC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7B3O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043C70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7EJ4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3377DE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7CYP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2E52A3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7KFW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C91FF2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7NX9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7F7A18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7NEH</w:t>
            </w:r>
          </w:p>
        </w:tc>
      </w:tr>
      <w:tr w:rsidR="00F370E8" w:rsidRPr="008076F0" w14:paraId="272FC443" w14:textId="77777777" w:rsidTr="00292963">
        <w:trPr>
          <w:trHeight w:val="315"/>
        </w:trPr>
        <w:tc>
          <w:tcPr>
            <w:tcW w:w="1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2305C1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7BEL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449426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7EJ5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985732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7CZX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F9EDA0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7KLH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C1E65E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7NX7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5382D5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7NEG</w:t>
            </w:r>
          </w:p>
        </w:tc>
      </w:tr>
      <w:tr w:rsidR="00F370E8" w:rsidRPr="008076F0" w14:paraId="26F88F57" w14:textId="77777777" w:rsidTr="00292963">
        <w:trPr>
          <w:trHeight w:val="315"/>
        </w:trPr>
        <w:tc>
          <w:tcPr>
            <w:tcW w:w="1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E89028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7BEM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932B3C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7JMW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926F4A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7CZY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684F9C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7KLG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66ED68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7NX8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527E7E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7LJR</w:t>
            </w:r>
          </w:p>
        </w:tc>
      </w:tr>
      <w:tr w:rsidR="00F370E8" w:rsidRPr="008076F0" w14:paraId="1B390E92" w14:textId="77777777" w:rsidTr="00292963">
        <w:trPr>
          <w:trHeight w:val="315"/>
        </w:trPr>
        <w:tc>
          <w:tcPr>
            <w:tcW w:w="1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89FD13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7BEJ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6296E2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7JMP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E73220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7CZV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1ED8DA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7KN5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15F5BF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7LSS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256E91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7LLF</w:t>
            </w:r>
          </w:p>
        </w:tc>
      </w:tr>
      <w:tr w:rsidR="00F370E8" w:rsidRPr="008076F0" w14:paraId="427205FF" w14:textId="77777777" w:rsidTr="00292963">
        <w:trPr>
          <w:trHeight w:val="315"/>
        </w:trPr>
        <w:tc>
          <w:tcPr>
            <w:tcW w:w="1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6F0B59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7BEK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B73C87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7JMO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3DF1A5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7CZW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1020E3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7KN6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6E7231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7NX6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C396F5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7LM8</w:t>
            </w:r>
          </w:p>
        </w:tc>
      </w:tr>
      <w:tr w:rsidR="00F370E8" w:rsidRPr="008076F0" w14:paraId="62B8A7E8" w14:textId="77777777" w:rsidTr="00292963">
        <w:trPr>
          <w:trHeight w:val="315"/>
        </w:trPr>
        <w:tc>
          <w:tcPr>
            <w:tcW w:w="1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2B5CDEE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7BEP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E11B6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7BYR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AE4976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7CZZ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E904C1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7KN7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0C3DEC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7NXA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545682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7LOP</w:t>
            </w:r>
          </w:p>
        </w:tc>
      </w:tr>
      <w:tr w:rsidR="00F370E8" w:rsidRPr="008076F0" w14:paraId="5B1BC130" w14:textId="77777777" w:rsidTr="00292963">
        <w:trPr>
          <w:trHeight w:val="315"/>
        </w:trPr>
        <w:tc>
          <w:tcPr>
            <w:tcW w:w="1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10E5B0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7BEN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C6FD0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7CAN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2E5B51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7CZP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160C1A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7KMK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7F28B3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7NXB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ED2E15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7NTC</w:t>
            </w:r>
          </w:p>
        </w:tc>
      </w:tr>
      <w:tr w:rsidR="00F370E8" w:rsidRPr="008076F0" w14:paraId="79C6045A" w14:textId="77777777" w:rsidTr="00292963">
        <w:trPr>
          <w:trHeight w:val="315"/>
        </w:trPr>
        <w:tc>
          <w:tcPr>
            <w:tcW w:w="1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2CF2E9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7BEO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13A729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7CAH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A4B566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7CZQ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73FCE1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7KML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5D24C8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7M71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FCEC0C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7LQV</w:t>
            </w:r>
          </w:p>
        </w:tc>
      </w:tr>
      <w:tr w:rsidR="00F370E8" w:rsidRPr="008076F0" w14:paraId="462D429A" w14:textId="77777777" w:rsidTr="00292963">
        <w:trPr>
          <w:trHeight w:val="315"/>
        </w:trPr>
        <w:tc>
          <w:tcPr>
            <w:tcW w:w="1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CA1F92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7BEH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CDFAB1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7CAK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BB2DF4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7CZT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82D804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7KMI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49F5F4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7M6H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116790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7LQW</w:t>
            </w:r>
          </w:p>
        </w:tc>
      </w:tr>
      <w:tr w:rsidR="00F370E8" w:rsidRPr="008076F0" w14:paraId="4B8C1C3D" w14:textId="77777777" w:rsidTr="00292963">
        <w:trPr>
          <w:trHeight w:val="315"/>
        </w:trPr>
        <w:tc>
          <w:tcPr>
            <w:tcW w:w="1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160F7F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7BEI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015BFC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7CAI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D6A471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7CZU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135765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7KMG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B09207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7M6I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83099E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7LS9</w:t>
            </w:r>
          </w:p>
        </w:tc>
      </w:tr>
      <w:tr w:rsidR="00F370E8" w:rsidRPr="008076F0" w14:paraId="53E3CC3B" w14:textId="77777777" w:rsidTr="00292963">
        <w:trPr>
          <w:trHeight w:val="315"/>
        </w:trPr>
        <w:tc>
          <w:tcPr>
            <w:tcW w:w="1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9241F4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7C01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9D1062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7CAC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2E6608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7CZR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B11409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7KMH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FE84AE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7M6F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D8F776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7M3I</w:t>
            </w:r>
          </w:p>
        </w:tc>
      </w:tr>
      <w:tr w:rsidR="00F370E8" w:rsidRPr="008076F0" w14:paraId="4362D392" w14:textId="77777777" w:rsidTr="00292963">
        <w:trPr>
          <w:trHeight w:val="315"/>
        </w:trPr>
        <w:tc>
          <w:tcPr>
            <w:tcW w:w="1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51EE74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7C2L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D9B3B3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7CDJ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73BEEE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7CZS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148A45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7L06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AD4FBF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7M6G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7D2F73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</w:p>
        </w:tc>
      </w:tr>
      <w:tr w:rsidR="00F370E8" w:rsidRPr="008076F0" w14:paraId="59B707DD" w14:textId="77777777" w:rsidTr="00292963">
        <w:trPr>
          <w:trHeight w:val="315"/>
        </w:trPr>
        <w:tc>
          <w:tcPr>
            <w:tcW w:w="1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15B52A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7BWJ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77F40A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7CDI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7E08BB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7A29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C5D53D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7L09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365F67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7M6D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9ADC04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</w:p>
        </w:tc>
      </w:tr>
      <w:tr w:rsidR="00F370E8" w:rsidRPr="008076F0" w14:paraId="142C5927" w14:textId="77777777" w:rsidTr="00292963">
        <w:trPr>
          <w:trHeight w:val="315"/>
        </w:trPr>
        <w:tc>
          <w:tcPr>
            <w:tcW w:w="1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DB5847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7C8V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7A7F1F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7CH4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FA930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7A5S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7E76EE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7L02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495607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7M6E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1A28DF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</w:p>
        </w:tc>
      </w:tr>
      <w:tr w:rsidR="00F370E8" w:rsidRPr="008076F0" w14:paraId="5BCE77C7" w14:textId="77777777" w:rsidTr="00292963">
        <w:trPr>
          <w:trHeight w:val="315"/>
        </w:trPr>
        <w:tc>
          <w:tcPr>
            <w:tcW w:w="1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464F7A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7C8W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07D63E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7CH5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56EBBD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7A5R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429B51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7L0N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145EB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7M7W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B81560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</w:p>
        </w:tc>
      </w:tr>
      <w:tr w:rsidR="00F370E8" w:rsidRPr="008076F0" w14:paraId="393A36DC" w14:textId="77777777" w:rsidTr="00292963">
        <w:trPr>
          <w:trHeight w:val="315"/>
        </w:trPr>
        <w:tc>
          <w:tcPr>
            <w:tcW w:w="1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AD5E55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7DEO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ACBD82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7CHO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92F333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6ZDH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2CBCA6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7KQE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207E9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7M7B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CA5A1B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</w:p>
        </w:tc>
      </w:tr>
      <w:tr w:rsidR="00F370E8" w:rsidRPr="008076F0" w14:paraId="4A5F18A2" w14:textId="77777777" w:rsidTr="00292963">
        <w:trPr>
          <w:trHeight w:val="315"/>
        </w:trPr>
        <w:tc>
          <w:tcPr>
            <w:tcW w:w="1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9576B0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7K43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9B245A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7CHP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72734D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6ZDG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62405A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7L2E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EF901A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7M8J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1C1296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</w:p>
        </w:tc>
      </w:tr>
      <w:tr w:rsidR="00F370E8" w:rsidRPr="008076F0" w14:paraId="5E793E49" w14:textId="77777777" w:rsidTr="00292963">
        <w:trPr>
          <w:trHeight w:val="315"/>
        </w:trPr>
        <w:tc>
          <w:tcPr>
            <w:tcW w:w="1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D40D71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7K45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B8972A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7CHF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301AD2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6ZER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25C2AC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7L2F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4E2C37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7LXY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A710FD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</w:p>
        </w:tc>
      </w:tr>
      <w:tr w:rsidR="00F370E8" w:rsidRPr="008076F0" w14:paraId="597D2FFA" w14:textId="77777777" w:rsidTr="00292963">
        <w:trPr>
          <w:trHeight w:val="315"/>
        </w:trPr>
        <w:tc>
          <w:tcPr>
            <w:tcW w:w="1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6C57638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7K4N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F9289F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7CHE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3C4751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6ZFO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2CDE16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7L2C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F4C2C2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7LXZ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8463C1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</w:p>
        </w:tc>
      </w:tr>
      <w:tr w:rsidR="00F370E8" w:rsidRPr="008076F0" w14:paraId="5C804044" w14:textId="77777777" w:rsidTr="00292963">
        <w:trPr>
          <w:trHeight w:val="315"/>
        </w:trPr>
        <w:tc>
          <w:tcPr>
            <w:tcW w:w="1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2A664E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7JVA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47AF9D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7CHH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CD099B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6ZH9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9A5895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7L2D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92F80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7LXW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741A5B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</w:p>
        </w:tc>
      </w:tr>
      <w:tr w:rsidR="00F370E8" w:rsidRPr="008076F0" w14:paraId="45F6853A" w14:textId="77777777" w:rsidTr="00292963">
        <w:trPr>
          <w:trHeight w:val="315"/>
        </w:trPr>
        <w:tc>
          <w:tcPr>
            <w:tcW w:w="1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F2E4D2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7JV6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E5323A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7CHB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68B2D3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6ZLR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513F6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7KQB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BFA891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7LXX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56A316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</w:p>
        </w:tc>
      </w:tr>
      <w:tr w:rsidR="00F370E8" w:rsidRPr="008076F0" w14:paraId="78ADC1EF" w14:textId="77777777" w:rsidTr="00292963">
        <w:trPr>
          <w:trHeight w:val="315"/>
        </w:trPr>
        <w:tc>
          <w:tcPr>
            <w:tcW w:w="1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D61D41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7JV4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D1358C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7CHC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A41372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6W7Y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2EEFA1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7KS9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4FC188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7LY2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646797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</w:p>
        </w:tc>
      </w:tr>
      <w:tr w:rsidR="00F370E8" w:rsidRPr="008076F0" w14:paraId="2918ADF6" w14:textId="77777777" w:rsidTr="00292963">
        <w:trPr>
          <w:trHeight w:val="315"/>
        </w:trPr>
        <w:tc>
          <w:tcPr>
            <w:tcW w:w="1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CF5DE8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7JV2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F664EF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7CJF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2F0FC0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7JW0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2007FC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7L3N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8324E0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7LY3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CE85BD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</w:p>
        </w:tc>
      </w:tr>
      <w:tr w:rsidR="00F370E8" w:rsidRPr="008076F0" w14:paraId="326790B2" w14:textId="77777777" w:rsidTr="00292963">
        <w:trPr>
          <w:trHeight w:val="315"/>
        </w:trPr>
        <w:tc>
          <w:tcPr>
            <w:tcW w:w="1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2D6824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7JWB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A506AF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7D0B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A24F7D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7JVC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7442EE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7L58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DC8E25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7LY0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E9FC57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</w:p>
        </w:tc>
      </w:tr>
      <w:tr w:rsidR="00F370E8" w:rsidRPr="008076F0" w14:paraId="30573809" w14:textId="77777777" w:rsidTr="00292963">
        <w:trPr>
          <w:trHeight w:val="315"/>
        </w:trPr>
        <w:tc>
          <w:tcPr>
            <w:tcW w:w="1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4A26B90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7DJZ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A96375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7D03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FD6A62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7K8V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8B0146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7L56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60CB51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7MF1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08B701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</w:p>
        </w:tc>
      </w:tr>
      <w:tr w:rsidR="00F370E8" w:rsidRPr="008076F0" w14:paraId="6FC1A2FA" w14:textId="77777777" w:rsidTr="00292963">
        <w:trPr>
          <w:trHeight w:val="315"/>
        </w:trPr>
        <w:tc>
          <w:tcPr>
            <w:tcW w:w="1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1D0D6E7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7DK0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754743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7D00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DFC6F9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7K8W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85325B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7L57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8D9C59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7MKB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57E77A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</w:p>
        </w:tc>
      </w:tr>
      <w:tr w:rsidR="00F370E8" w:rsidRPr="008076F0" w14:paraId="549AA969" w14:textId="77777777" w:rsidTr="00292963">
        <w:trPr>
          <w:trHeight w:val="315"/>
        </w:trPr>
        <w:tc>
          <w:tcPr>
            <w:tcW w:w="1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296321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7DPM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70BFA4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7D0C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18CC3D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7K8T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040FCD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7L5B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830D51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7MMO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6BBF6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</w:p>
        </w:tc>
      </w:tr>
    </w:tbl>
    <w:p w14:paraId="7401F883" w14:textId="77777777" w:rsidR="008076F0" w:rsidRDefault="008076F0" w:rsidP="00F370E8">
      <w:pPr>
        <w:pStyle w:val="MDPI511onefigurecaption"/>
        <w:jc w:val="left"/>
        <w:rPr>
          <w:rFonts w:ascii="Times New Roman" w:hAnsi="Times New Roman"/>
          <w:b/>
        </w:rPr>
      </w:pPr>
    </w:p>
    <w:p w14:paraId="6F96B36D" w14:textId="77777777" w:rsidR="008076F0" w:rsidRDefault="008076F0" w:rsidP="00F370E8">
      <w:pPr>
        <w:pStyle w:val="MDPI511onefigurecaption"/>
        <w:jc w:val="left"/>
        <w:rPr>
          <w:rFonts w:ascii="Times New Roman" w:hAnsi="Times New Roman"/>
          <w:b/>
        </w:rPr>
      </w:pPr>
    </w:p>
    <w:p w14:paraId="4C61F690" w14:textId="255601FB" w:rsidR="00F370E8" w:rsidRPr="008076F0" w:rsidRDefault="00F370E8" w:rsidP="00F370E8">
      <w:pPr>
        <w:pStyle w:val="MDPI511onefigurecaption"/>
        <w:jc w:val="left"/>
        <w:rPr>
          <w:rFonts w:ascii="Times New Roman" w:hAnsi="Times New Roman"/>
        </w:rPr>
      </w:pPr>
      <w:r w:rsidRPr="008076F0">
        <w:rPr>
          <w:rFonts w:ascii="Times New Roman" w:hAnsi="Times New Roman"/>
          <w:b/>
        </w:rPr>
        <w:lastRenderedPageBreak/>
        <w:t xml:space="preserve">Table S2: </w:t>
      </w:r>
      <w:r w:rsidRPr="008076F0">
        <w:rPr>
          <w:rFonts w:ascii="Times New Roman" w:hAnsi="Times New Roman"/>
        </w:rPr>
        <w:t>Characteristics of the peptide library comprising 273 distinct peptide sequences, including sequence length, interaction energy, PIZSA Z-score, and number of hydrogen bonds observed in the bound structure conformation.</w:t>
      </w:r>
    </w:p>
    <w:tbl>
      <w:tblPr>
        <w:tblW w:w="10511" w:type="dxa"/>
        <w:tblInd w:w="-4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34"/>
        <w:gridCol w:w="808"/>
        <w:gridCol w:w="153"/>
        <w:gridCol w:w="1278"/>
        <w:gridCol w:w="1259"/>
        <w:gridCol w:w="731"/>
        <w:gridCol w:w="938"/>
        <w:gridCol w:w="3710"/>
      </w:tblGrid>
      <w:tr w:rsidR="00F370E8" w:rsidRPr="008076F0" w14:paraId="4B49868F" w14:textId="77777777" w:rsidTr="00292963">
        <w:trPr>
          <w:gridAfter w:val="5"/>
          <w:wAfter w:w="7916" w:type="dxa"/>
          <w:trHeight w:val="315"/>
        </w:trPr>
        <w:tc>
          <w:tcPr>
            <w:tcW w:w="1634" w:type="dxa"/>
            <w:tcBorders>
              <w:bottom w:val="single" w:sz="4" w:space="0" w:color="auto"/>
            </w:tcBorders>
          </w:tcPr>
          <w:p w14:paraId="653CCED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b/>
                <w:lang w:val="en-IN"/>
              </w:rPr>
            </w:pPr>
          </w:p>
        </w:tc>
        <w:tc>
          <w:tcPr>
            <w:tcW w:w="961" w:type="dxa"/>
            <w:gridSpan w:val="2"/>
            <w:tcBorders>
              <w:bottom w:val="single" w:sz="4" w:space="0" w:color="auto"/>
            </w:tcBorders>
          </w:tcPr>
          <w:p w14:paraId="68D8412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b/>
                <w:lang w:val="en-IN"/>
              </w:rPr>
            </w:pPr>
          </w:p>
        </w:tc>
      </w:tr>
      <w:tr w:rsidR="00F370E8" w:rsidRPr="008076F0" w14:paraId="33BC900E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EBBF7A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b/>
              </w:rPr>
            </w:pPr>
            <w:r w:rsidRPr="008076F0">
              <w:rPr>
                <w:rFonts w:ascii="Times New Roman" w:hAnsi="Times New Roman"/>
                <w:b/>
              </w:rPr>
              <w:t>Peptide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C18F4D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b/>
              </w:rPr>
            </w:pPr>
            <w:r w:rsidRPr="008076F0">
              <w:rPr>
                <w:rFonts w:ascii="Times New Roman" w:hAnsi="Times New Roman"/>
                <w:b/>
              </w:rPr>
              <w:t>PIZSA Z-score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47501B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b/>
              </w:rPr>
            </w:pPr>
            <w:r w:rsidRPr="008076F0">
              <w:rPr>
                <w:rFonts w:ascii="Times New Roman" w:hAnsi="Times New Roman"/>
                <w:b/>
              </w:rPr>
              <w:t>Association Type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7D0AD9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b/>
              </w:rPr>
            </w:pPr>
            <w:r w:rsidRPr="008076F0">
              <w:rPr>
                <w:rFonts w:ascii="Times New Roman" w:hAnsi="Times New Roman"/>
                <w:b/>
              </w:rPr>
              <w:t>Interaction energy (kcal/mol)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BA146D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b/>
              </w:rPr>
            </w:pPr>
            <w:r w:rsidRPr="008076F0">
              <w:rPr>
                <w:rFonts w:ascii="Times New Roman" w:hAnsi="Times New Roman"/>
                <w:b/>
              </w:rPr>
              <w:t>Length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52761A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b/>
              </w:rPr>
            </w:pPr>
            <w:r w:rsidRPr="008076F0">
              <w:rPr>
                <w:rFonts w:ascii="Times New Roman" w:hAnsi="Times New Roman"/>
                <w:b/>
              </w:rPr>
              <w:t>Total H-bonds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2DAECD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b/>
              </w:rPr>
            </w:pPr>
            <w:r w:rsidRPr="008076F0">
              <w:rPr>
                <w:rFonts w:ascii="Times New Roman" w:hAnsi="Times New Roman"/>
                <w:b/>
              </w:rPr>
              <w:t>Sequence</w:t>
            </w:r>
          </w:p>
        </w:tc>
      </w:tr>
      <w:tr w:rsidR="00F370E8" w:rsidRPr="008076F0" w14:paraId="10F1049E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3EF396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7l2f_C_G_3598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B7A403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2.988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BFD89D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89DE87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-15.66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CEC755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17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65DC54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5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666CDC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RDPRDYYDFWSGYDYYY</w:t>
            </w:r>
          </w:p>
        </w:tc>
      </w:tr>
      <w:tr w:rsidR="00F370E8" w:rsidRPr="008076F0" w14:paraId="465C3A8D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94AD32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7ls9_C_E_3867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6934A0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3.153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B8B8D4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3B72F5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-12.93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59EE01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15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B07858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A9A8E9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HRWAYCINGVCFGAY</w:t>
            </w:r>
          </w:p>
        </w:tc>
      </w:tr>
      <w:tr w:rsidR="00F370E8" w:rsidRPr="008076F0" w14:paraId="136CFA2E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B3EFFF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6xkp_B_M_919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AEDE71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3.279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3C83B9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3A2296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-12.13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1C2F3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16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74B103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5B8F3C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RGSSGWYRIGTRWGNW</w:t>
            </w:r>
          </w:p>
        </w:tc>
      </w:tr>
      <w:tr w:rsidR="00F370E8" w:rsidRPr="008076F0" w14:paraId="29A2BDCE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6C664D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7m7w_S_C_752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4186E4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2.884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84BFE5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668902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-11.17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46E94B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9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14AF51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3A91BF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WSHYTYDYY</w:t>
            </w:r>
          </w:p>
        </w:tc>
      </w:tr>
      <w:tr w:rsidR="00F370E8" w:rsidRPr="008076F0" w14:paraId="6F2CF1BE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35850F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7kn5_B_D_619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E26F85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3.083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812B91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1536EC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-11.11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8CD0CA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16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D6B260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29EBFB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VGTYYSGNYHYTCSDD</w:t>
            </w:r>
          </w:p>
        </w:tc>
      </w:tr>
      <w:tr w:rsidR="00F370E8" w:rsidRPr="008076F0" w14:paraId="03123452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A42FD5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7kmg_C_A_47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6FCA02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2.973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498096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7AE629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-10.36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8099D2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13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3DE36D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EA718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WMGRIIPILGIAN</w:t>
            </w:r>
          </w:p>
        </w:tc>
      </w:tr>
      <w:tr w:rsidR="00F370E8" w:rsidRPr="008076F0" w14:paraId="0D2B3C1F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C6DCD0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7l0n_R_A_312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B5FA24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2.34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E207B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04EC39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-10.18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8B3002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12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618BE4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E480D1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YTRGAWFGESLI</w:t>
            </w:r>
          </w:p>
        </w:tc>
      </w:tr>
      <w:tr w:rsidR="00F370E8" w:rsidRPr="008076F0" w14:paraId="20DB32AE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EAE220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7kn5_A_E_744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95CBCF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3.075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5CB0A3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95353F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-9.45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CCA0EB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16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EA35B5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9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BF4292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QSGSYYWCGSDWHEYE</w:t>
            </w:r>
          </w:p>
        </w:tc>
      </w:tr>
      <w:tr w:rsidR="00F370E8" w:rsidRPr="008076F0" w14:paraId="2F5A9065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434069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7m7w_S_A_318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AECBBD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3.014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6EF3F2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355EA3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-8.71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208462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27758A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5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78FB68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NYYGWGDD</w:t>
            </w:r>
          </w:p>
        </w:tc>
      </w:tr>
      <w:tr w:rsidR="00F370E8" w:rsidRPr="008076F0" w14:paraId="2425B840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062386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7mkb_C_A_59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31991D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3.338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6FDC71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0CAB3B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-8.53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B5D337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26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18C611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4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17517F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YWDGETRKVKAHSQTHRVDLGTLRGY</w:t>
            </w:r>
          </w:p>
        </w:tc>
      </w:tr>
      <w:tr w:rsidR="00F370E8" w:rsidRPr="008076F0" w14:paraId="144A1FBF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61A2E5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7djz_C_A_47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570973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3.533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B653FF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653C8A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-8.46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745E4B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19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F6535B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8C9E45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WMGRIIPVLGIANYAQEVQ</w:t>
            </w:r>
          </w:p>
        </w:tc>
      </w:tr>
      <w:tr w:rsidR="00F370E8" w:rsidRPr="008076F0" w14:paraId="39591CAE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AB0AE1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7m6d_C_H_736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712872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2.651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CD8FB2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B27E24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-8.28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420B93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11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66DB99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A75841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RDLEVVGAMDV</w:t>
            </w:r>
          </w:p>
        </w:tc>
      </w:tr>
      <w:tr w:rsidR="00F370E8" w:rsidRPr="008076F0" w14:paraId="10B6D7B4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AAE0D2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7ly3_B_F_1258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23ACDF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2.651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4FC0C7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77109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-8.25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6C539A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10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74123E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4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90BB1F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VIWYDGSNRY</w:t>
            </w:r>
          </w:p>
        </w:tc>
      </w:tr>
      <w:tr w:rsidR="00F370E8" w:rsidRPr="008076F0" w14:paraId="39DD3E0D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17DC3B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7l2c_A_H_585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0CB486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2.467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1A6A03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5C57C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-8.24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1A087B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9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683858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EA70E5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GYTLIELSM</w:t>
            </w:r>
          </w:p>
        </w:tc>
      </w:tr>
      <w:tr w:rsidR="00F370E8" w:rsidRPr="008076F0" w14:paraId="202DD0C1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7A23F8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7e7x_B_M_877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66C10D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2.852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ACE9FB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3D1C4E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-8.22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17BF68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9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BADC21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4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3FB711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GYTLIEISI</w:t>
            </w:r>
          </w:p>
        </w:tc>
      </w:tr>
      <w:tr w:rsidR="00F370E8" w:rsidRPr="008076F0" w14:paraId="10A74665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8AE305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7bel_R_A_292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D81443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2.692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323885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53243A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-8.13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45A338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12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377EEC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4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B0F2FB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KGGSYAYYYYMD</w:t>
            </w:r>
          </w:p>
        </w:tc>
      </w:tr>
      <w:tr w:rsidR="00F370E8" w:rsidRPr="008076F0" w14:paraId="24BFF640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C44575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7jmo_A_H_290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D7D62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3.3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740B5A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8855C5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-8.13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F34A14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11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11B8CD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8F7C7F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RDLERAGGMDV</w:t>
            </w:r>
          </w:p>
        </w:tc>
      </w:tr>
      <w:tr w:rsidR="00F370E8" w:rsidRPr="008076F0" w14:paraId="595C8348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356B7B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7cjf_C_A_97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0D29F6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3.263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B39130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79C7FC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-8.01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9DF265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11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0CF067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5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138C14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RDLQELGSLDY</w:t>
            </w:r>
          </w:p>
        </w:tc>
      </w:tr>
      <w:tr w:rsidR="00F370E8" w:rsidRPr="008076F0" w14:paraId="4A30E691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D2558F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7eam_B_C_935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CD2E69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3.383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1E4965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968EBB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-7.96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926957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84161A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4C38E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RFYDYVNY</w:t>
            </w:r>
          </w:p>
        </w:tc>
      </w:tr>
      <w:tr w:rsidR="00F370E8" w:rsidRPr="008076F0" w14:paraId="44224327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10A15E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7e88_F_B_363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AF8095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3.18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88B9CE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F0E661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-7.89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670427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9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BB2F0E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5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AD18D3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VDNALQSGN</w:t>
            </w:r>
          </w:p>
        </w:tc>
      </w:tr>
      <w:tr w:rsidR="00F370E8" w:rsidRPr="008076F0" w14:paraId="2011FD7B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1770B6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7lm8_A_H_294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FD5F4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3.586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93C55F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AB9FF3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-7.85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C80430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11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F978AC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3B2DE9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RPPRNYYDRSG</w:t>
            </w:r>
          </w:p>
        </w:tc>
      </w:tr>
      <w:tr w:rsidR="00F370E8" w:rsidRPr="008076F0" w14:paraId="5EC1E24C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D361B1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7cdi_E_H_287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FBB3A0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2.495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CADAFD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E40167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-7.55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BAA85A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10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7D6613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65D278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RDLVVYGMDV</w:t>
            </w:r>
          </w:p>
        </w:tc>
      </w:tr>
      <w:tr w:rsidR="00F370E8" w:rsidRPr="008076F0" w14:paraId="10B6E1F7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F13544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7e7x_B_M_949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395EDE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3.523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9D3BDC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B23A05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-7.52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0CAA31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8DF647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D1E5BD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TGPAIAAAETNWFD</w:t>
            </w:r>
          </w:p>
        </w:tc>
      </w:tr>
      <w:tr w:rsidR="00F370E8" w:rsidRPr="008076F0" w14:paraId="505BB0C0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307688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7ld1_C_M_2997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E417B1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2.518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11C648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94A090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-7.52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848436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12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74EB0A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0DC595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VDDSWSGYDLLS</w:t>
            </w:r>
          </w:p>
        </w:tc>
      </w:tr>
      <w:tr w:rsidR="00F370E8" w:rsidRPr="008076F0" w14:paraId="5C1ED040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898894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lastRenderedPageBreak/>
              <w:t>7m3i_C_A_99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D7F06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2.8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D2E069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9C0B08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-7.44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409EF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A1FD3A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4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207B10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RPDGNL</w:t>
            </w:r>
          </w:p>
        </w:tc>
      </w:tr>
      <w:tr w:rsidR="00F370E8" w:rsidRPr="008076F0" w14:paraId="7245986B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528136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7dpm_I_G_1378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D7C017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2.152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951504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F80AA8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-7.42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61AB98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11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A4BA08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5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25AD90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YYDSSGYYFRE</w:t>
            </w:r>
          </w:p>
        </w:tc>
      </w:tr>
      <w:tr w:rsidR="00F370E8" w:rsidRPr="008076F0" w14:paraId="72254ED2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2F532C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7e5y_R_H_494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3A9573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2.176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283432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0B4F4A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-7.35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91AACA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F5EFB9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9E6465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RDLMEVGGMDV</w:t>
            </w:r>
          </w:p>
        </w:tc>
      </w:tr>
      <w:tr w:rsidR="00F370E8" w:rsidRPr="008076F0" w14:paraId="793E8259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C4DB89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6xc2_A_H_505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CB02F4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2.17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12CB9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219A2B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-7.21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C853E0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10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A92E5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B63A85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RDLDVYGLDV</w:t>
            </w:r>
          </w:p>
        </w:tc>
      </w:tr>
      <w:tr w:rsidR="00F370E8" w:rsidRPr="008076F0" w14:paraId="0BF69F27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E1B819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7dpm_F_H_1650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048A32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3.622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DA8DD4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23D9DC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-7.18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0DB6D0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14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CF1ADA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EA0054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KVQWKVDNALQSGN</w:t>
            </w:r>
          </w:p>
        </w:tc>
      </w:tr>
      <w:tr w:rsidR="00F370E8" w:rsidRPr="008076F0" w14:paraId="7C6F4AB7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F445D7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7kn6_A_C_281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CC3080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2.961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11703C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AF8B4F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-7.08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243797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18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197AF3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11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32A64F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YCATEGSLGGWGRDFGSW</w:t>
            </w:r>
          </w:p>
        </w:tc>
      </w:tr>
      <w:tr w:rsidR="00F370E8" w:rsidRPr="008076F0" w14:paraId="128149C2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49239A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7bel_X_F_1451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8BB157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2.967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C34110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47D673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-7.07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9ECD17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D2C961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2863A8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IYYDDLL</w:t>
            </w:r>
          </w:p>
        </w:tc>
      </w:tr>
      <w:tr w:rsidR="00F370E8" w:rsidRPr="008076F0" w14:paraId="0804E3EF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4F747B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7chp_E_H_283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D87A9E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3.411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88CC12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ADAD9A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-7.05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8DC7F1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10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E052BC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4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76DBD5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RDLQEHGMDV</w:t>
            </w:r>
          </w:p>
        </w:tc>
      </w:tr>
      <w:tr w:rsidR="00F370E8" w:rsidRPr="008076F0" w14:paraId="4B78A060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EA905F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7c01_B_C_920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555B84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2.119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48B71C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99C8F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-6.99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ABFC9E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12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AB18DC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89872C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RVLPMYGDYLDY</w:t>
            </w:r>
          </w:p>
        </w:tc>
      </w:tr>
      <w:tr w:rsidR="00F370E8" w:rsidRPr="008076F0" w14:paraId="1C9388CE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DAD596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7c2l_B_I_3683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4C2FD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2.72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BD4405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8B63A4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-6.93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1E59CD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17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0BFAE8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497BF5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TAVAGTPDLFDYYYGMD</w:t>
            </w:r>
          </w:p>
        </w:tc>
      </w:tr>
      <w:tr w:rsidR="00F370E8" w:rsidRPr="008076F0" w14:paraId="6FE94FD1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2F3FC6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7deo_D_C_497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5271D1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2.545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894BAA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CC864D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-6.9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D1685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29CC27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2DC7E6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WYDGSNRF</w:t>
            </w:r>
          </w:p>
        </w:tc>
      </w:tr>
      <w:tr w:rsidR="00F370E8" w:rsidRPr="008076F0" w14:paraId="75B2EEDF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4A7EA1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7k9z_E_H_52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8CBE35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3.243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0DD9E4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10D040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-6.87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B61116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5E6975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A4860B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IPMFGTTN</w:t>
            </w:r>
          </w:p>
        </w:tc>
      </w:tr>
      <w:tr w:rsidR="00F370E8" w:rsidRPr="008076F0" w14:paraId="42583614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C82C92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7nd5_B_H_3072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06C162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3.356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D9B353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655E88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-6.77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8C689F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10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3A88DE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4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459568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RDLMVYGIDV</w:t>
            </w:r>
          </w:p>
        </w:tc>
      </w:tr>
      <w:tr w:rsidR="00F370E8" w:rsidRPr="008076F0" w14:paraId="79689F02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D1F855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6xe1_E_H_96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D4B3FE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2.448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ADF974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EBC2DA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-6.7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3040D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11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A34B53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4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319373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RDLDVSGGMDV</w:t>
            </w:r>
          </w:p>
        </w:tc>
      </w:tr>
      <w:tr w:rsidR="00F370E8" w:rsidRPr="008076F0" w14:paraId="3D8409DB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DA901F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7jwb_A_D_47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7BE5E3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2.244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D304D5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11531F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-6.63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52AC5B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15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4EF05E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5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0C1FFE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EELVARIYPSSGYTY</w:t>
            </w:r>
          </w:p>
        </w:tc>
      </w:tr>
      <w:tr w:rsidR="00F370E8" w:rsidRPr="008076F0" w14:paraId="3578AD4E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D7AD97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7mkb_C_A_152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CF5B24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2.885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8C6086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3DBF8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-6.62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BEA2D0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16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1CF721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E57B2F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VAEQLRAYLEGTCVEW</w:t>
            </w:r>
          </w:p>
        </w:tc>
      </w:tr>
      <w:tr w:rsidR="00F370E8" w:rsidRPr="008076F0" w14:paraId="308B752D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19D566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7e86_C_A_284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C09DD0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2.712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17052C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D25110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-6.61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20A5CB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10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293639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5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B5FAD6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RDAQNYGMDV</w:t>
            </w:r>
          </w:p>
        </w:tc>
      </w:tr>
      <w:tr w:rsidR="00F370E8" w:rsidRPr="008076F0" w14:paraId="7A711BBE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11AFA6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7chf_R_H_97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304AD4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3.642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577C29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E70561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-6.45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6A2D41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10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FB06C2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32B5B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RDLGPYGMDV</w:t>
            </w:r>
          </w:p>
        </w:tc>
      </w:tr>
      <w:tr w:rsidR="00F370E8" w:rsidRPr="008076F0" w14:paraId="30AEC7B3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0423D2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7kfw_B_C_487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8303DF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2.985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DC5BC7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5DC009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-6.39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1069A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13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B193E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B8461F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RGDVSGYRYGLDY</w:t>
            </w:r>
          </w:p>
        </w:tc>
      </w:tr>
      <w:tr w:rsidR="00F370E8" w:rsidRPr="008076F0" w14:paraId="73FEDDD8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C2FF3B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7eam_B_C_863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6A6B87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2.75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4FE503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B5747C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-6.32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E69B7A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8B715A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4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2C7546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GFNIKDT</w:t>
            </w:r>
          </w:p>
        </w:tc>
      </w:tr>
      <w:tr w:rsidR="00F370E8" w:rsidRPr="008076F0" w14:paraId="17F42F70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391982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7kqb_A_H_3333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3873DE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3.167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65F8F8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B1307F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-6.32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42640B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9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A8E659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3DCC81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RLITMVRGE</w:t>
            </w:r>
          </w:p>
        </w:tc>
      </w:tr>
      <w:tr w:rsidR="00F370E8" w:rsidRPr="008076F0" w14:paraId="3AE39EFA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DCC877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7eam_A_H_230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A74FD3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2.785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5245C1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EEE928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-6.29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1786F0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4494B6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4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ADE3D5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GFNIKDTY</w:t>
            </w:r>
          </w:p>
        </w:tc>
      </w:tr>
      <w:tr w:rsidR="00F370E8" w:rsidRPr="008076F0" w14:paraId="796D517D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956A00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7bem_E_H_26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B462A2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2.78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DCAD19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8D737A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-6.26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37F5C3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8023DB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5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906801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GLTVNRNY</w:t>
            </w:r>
          </w:p>
        </w:tc>
      </w:tr>
      <w:tr w:rsidR="00F370E8" w:rsidRPr="008076F0" w14:paraId="342F4D45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1DC25C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7chb_R_H_97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5A1A5B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2.079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55E813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59110B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-6.16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93B63F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11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676137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AD623F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RDLGEAGGMDV</w:t>
            </w:r>
          </w:p>
        </w:tc>
      </w:tr>
      <w:tr w:rsidR="00F370E8" w:rsidRPr="008076F0" w14:paraId="77F417E4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5B417E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7deo_D_C_545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90699F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2.178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D4E764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61C1C7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-6.15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F7CF48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19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7BE673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E8B7AD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PPGLRFRFDY</w:t>
            </w:r>
          </w:p>
        </w:tc>
      </w:tr>
      <w:tr w:rsidR="00F370E8" w:rsidRPr="008076F0" w14:paraId="02F572FB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A456FD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7neh_E_H_97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4E0D8F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2.074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0EF216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0E0C7A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-6.14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A573E3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10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FFA657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5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413B43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RDFYEGSFDI</w:t>
            </w:r>
          </w:p>
        </w:tc>
      </w:tr>
      <w:tr w:rsidR="00F370E8" w:rsidRPr="008076F0" w14:paraId="7CB923A0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D48C83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7czx_B_I_3570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C35FFA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2.92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E9DD5C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81F15E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-6.14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B97F3E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12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F745BC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DF1B4F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YDILTGQPPDYW</w:t>
            </w:r>
          </w:p>
        </w:tc>
      </w:tr>
      <w:tr w:rsidR="00F370E8" w:rsidRPr="008076F0" w14:paraId="6C3275A6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598A98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lastRenderedPageBreak/>
              <w:t>7lop_A_H_1613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CACC2B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3.497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AB6A71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C34270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-6.13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7CAB22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62258B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EB3362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VRGALPPY</w:t>
            </w:r>
          </w:p>
        </w:tc>
      </w:tr>
      <w:tr w:rsidR="00F370E8" w:rsidRPr="008076F0" w14:paraId="7C8DB0CC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6D8539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6xkq_A_H_248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40AE20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2.194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08E062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38ED75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-6.1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9E70D6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12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FF9F89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3C2A05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SDNYGFPYNGMD</w:t>
            </w:r>
          </w:p>
        </w:tc>
      </w:tr>
      <w:tr w:rsidR="00F370E8" w:rsidRPr="008076F0" w14:paraId="19B7C446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2C46CB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7e8m_E_H_217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8C2E0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2.188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0CFAD0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A2E76A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-6.04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38AE7F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2F0EB6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4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F82D87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GITVSSNY</w:t>
            </w:r>
          </w:p>
        </w:tc>
      </w:tr>
      <w:tr w:rsidR="00F370E8" w:rsidRPr="008076F0" w14:paraId="77DC13DC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9F15FE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7kfv_B_C_416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BF8529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3.706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086585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CF8768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-5.9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2E8AA6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2DD488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5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E33E4C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GFTVSSNY</w:t>
            </w:r>
          </w:p>
        </w:tc>
      </w:tr>
      <w:tr w:rsidR="00F370E8" w:rsidRPr="008076F0" w14:paraId="7C5DB019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0F2C4E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7kn7_A_B_287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C788DA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3.413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7DE772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C8D5A2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-5.81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5C834E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16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CA163B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67C5F3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QSGSYYWCGSDWHEYD</w:t>
            </w:r>
          </w:p>
        </w:tc>
      </w:tr>
      <w:tr w:rsidR="00F370E8" w:rsidRPr="008076F0" w14:paraId="06D3BF4C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139973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7mf1_A_H_295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96B9EB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2.938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0B44B4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B91EF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-5.75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BE4BAD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0E0FE1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281C0F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RRYGSGWY</w:t>
            </w:r>
          </w:p>
        </w:tc>
      </w:tr>
      <w:tr w:rsidR="00F370E8" w:rsidRPr="008076F0" w14:paraId="29820473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45E8B6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7m6i_A_M_3277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A1671C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3.784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A1832E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D652CD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-5.68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D772AE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12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FB582C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166381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RIISMFGIAN</w:t>
            </w:r>
          </w:p>
        </w:tc>
      </w:tr>
      <w:tr w:rsidR="00F370E8" w:rsidRPr="008076F0" w14:paraId="53C9F061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BF1778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6xc2_A_L_220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984833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1.968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BAB905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FCDBAC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-5.66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282C49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DBD01C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4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6FA84E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QGISSY</w:t>
            </w:r>
          </w:p>
        </w:tc>
      </w:tr>
      <w:tr w:rsidR="00F370E8" w:rsidRPr="008076F0" w14:paraId="7964EF75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5179E3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7l0n_S_N_1389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61E84A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2.996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BD46D4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F71693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-5.61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CDDC80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34EBF9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5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F187C4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YVSPTY</w:t>
            </w:r>
          </w:p>
        </w:tc>
      </w:tr>
      <w:tr w:rsidR="00F370E8" w:rsidRPr="008076F0" w14:paraId="65672301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0434DC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7lcn_K_M_3959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10B588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2.717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B511F3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226925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-5.53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CC7D60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96B025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945CA1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FGVVTDW</w:t>
            </w:r>
          </w:p>
        </w:tc>
      </w:tr>
      <w:tr w:rsidR="00F370E8" w:rsidRPr="008076F0" w14:paraId="51B5F0AF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0B6DC3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7e88_I_G_1249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22B17A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2.223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A381EB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5FE33C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-5.52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15647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3BADBE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5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293F8A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EFIVSRNY</w:t>
            </w:r>
          </w:p>
        </w:tc>
      </w:tr>
      <w:tr w:rsidR="00F370E8" w:rsidRPr="008076F0" w14:paraId="41482007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BDF4C4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7ben_E_H_276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07D3BE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2.008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F708C3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BBF549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-5.43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61D43C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12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BBE0D1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5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5094FD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PHCNSTSCYDAF</w:t>
            </w:r>
          </w:p>
        </w:tc>
      </w:tr>
      <w:tr w:rsidR="00F370E8" w:rsidRPr="008076F0" w14:paraId="20AF817E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701863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7m6e_A_H_3448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0876F8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2.146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6CE960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5ECB1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-5.43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5A2C3F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9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44CFF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AEC276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WGYNYGSHF</w:t>
            </w:r>
          </w:p>
        </w:tc>
      </w:tr>
      <w:tr w:rsidR="00F370E8" w:rsidRPr="008076F0" w14:paraId="58667A50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8077CA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7nxa_E_B_863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24660F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3.544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101FFE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4C4030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-5.34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B5453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B2E19B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29D522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QSVPSSY</w:t>
            </w:r>
          </w:p>
        </w:tc>
      </w:tr>
      <w:tr w:rsidR="00F370E8" w:rsidRPr="008076F0" w14:paraId="4936526B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E6F337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7nxa_E_H_99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B16455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3.491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06F87E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1BD8C9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-5.28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FC6AD3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3EFA0E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AFB63F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DGGKLWVY</w:t>
            </w:r>
          </w:p>
        </w:tc>
      </w:tr>
      <w:tr w:rsidR="00F370E8" w:rsidRPr="008076F0" w14:paraId="03506D6C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404B75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7nx7_E_A_647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3FAC16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2.17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5DB423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78947F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-5.26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899FFA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6F29E3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5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AC5BF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GLTVSSNY</w:t>
            </w:r>
          </w:p>
        </w:tc>
      </w:tr>
      <w:tr w:rsidR="00F370E8" w:rsidRPr="008076F0" w14:paraId="0E91C5EF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F826A2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7c8w_B_A_26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930250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3.057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70A595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312FF0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-5.22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ACDA86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12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EC12AA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38DB62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GFPVEVWRMEWY</w:t>
            </w:r>
          </w:p>
        </w:tc>
      </w:tr>
      <w:tr w:rsidR="00F370E8" w:rsidRPr="008076F0" w14:paraId="6473F58F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9630FC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7cdj_E_H_294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861B62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2.76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795B85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5CEC73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-5.2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8BE47E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6D8389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000A98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FSHQQL</w:t>
            </w:r>
          </w:p>
        </w:tc>
      </w:tr>
      <w:tr w:rsidR="00F370E8" w:rsidRPr="008076F0" w14:paraId="59EA8983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FA0493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7ljr_A_S_3046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3267E4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2.379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6C750D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77458C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-5.07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57E0DD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9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FE5417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90CC4E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DYYYDSSGY</w:t>
            </w:r>
          </w:p>
        </w:tc>
      </w:tr>
      <w:tr w:rsidR="00F370E8" w:rsidRPr="008076F0" w14:paraId="32283FD3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5AA5E4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7e88_C_A_24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3EE9A2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2.244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39CF9B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8251E7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-5.04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30DFF5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9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B0A679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5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935707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SEFIVSRNY</w:t>
            </w:r>
          </w:p>
        </w:tc>
      </w:tr>
      <w:tr w:rsidR="00F370E8" w:rsidRPr="008076F0" w14:paraId="15956D0E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D255D2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7l2e_C_I_3869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D72FF9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3.269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FC4826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CB598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-5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43634A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10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E8FF09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4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30DDAF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VISYDGSNKH</w:t>
            </w:r>
          </w:p>
        </w:tc>
      </w:tr>
      <w:tr w:rsidR="00F370E8" w:rsidRPr="008076F0" w14:paraId="4B38BFC1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0855E3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7chc_R_H_97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77C63A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2.341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A0811A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29A038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-4.95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986B71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10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02B1E7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13D642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RDYGDYYFDY</w:t>
            </w:r>
          </w:p>
        </w:tc>
      </w:tr>
      <w:tr w:rsidR="00F370E8" w:rsidRPr="008076F0" w14:paraId="419F8080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B212BC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7e23_A_B_276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29A256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2.556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E99904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441901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-4.93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240E1E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19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E27FD5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5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F2ECDF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CARGNTMVRGVIIPFEYWD</w:t>
            </w:r>
          </w:p>
        </w:tc>
      </w:tr>
      <w:tr w:rsidR="00F370E8" w:rsidRPr="008076F0" w14:paraId="658EA937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F11823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7cho_A_B_913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DBC8DE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2.814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59BE92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94C2CC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-4.91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A5D825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14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05E0D1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329CC4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RALQVGATSDYFDY</w:t>
            </w:r>
          </w:p>
        </w:tc>
      </w:tr>
      <w:tr w:rsidR="00F370E8" w:rsidRPr="008076F0" w14:paraId="3CEB5A5D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CFEA10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7can_B_A_47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F73B77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1.968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55360F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ABB0DA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-4.85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5070B5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15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A4BF73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F58636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GVAAIESYGHGTRYA</w:t>
            </w:r>
          </w:p>
        </w:tc>
      </w:tr>
      <w:tr w:rsidR="00F370E8" w:rsidRPr="008076F0" w14:paraId="750CFB03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BF66EB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7kxj_B_M_3564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803110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2.11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8B1984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02CC2D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-4.77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03BE8D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560F44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388E02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YSASDLYS</w:t>
            </w:r>
          </w:p>
        </w:tc>
      </w:tr>
      <w:tr w:rsidR="00F370E8" w:rsidRPr="008076F0" w14:paraId="5AD6E8DD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E069E4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7lqv_B_W_3621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F1AFF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1.762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8F8E28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F177E0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-4.73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349DD3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14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3B802D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5528C2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QTVDTAIEKYYGMD</w:t>
            </w:r>
          </w:p>
        </w:tc>
      </w:tr>
      <w:tr w:rsidR="00F370E8" w:rsidRPr="008076F0" w14:paraId="3F369F8D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1B0517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lastRenderedPageBreak/>
              <w:t>7bwj_E_H_509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30DF6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3.263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1F812B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F3F21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-4.69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D9A575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5162E7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F00DD4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GIVVVP</w:t>
            </w:r>
          </w:p>
        </w:tc>
      </w:tr>
      <w:tr w:rsidR="00F370E8" w:rsidRPr="008076F0" w14:paraId="3D521106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D93B02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7c8w_B_A_47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5D8958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1.789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0EDA7C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84A2C3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-4.69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08E6F2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19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34A0D3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5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AE9FB1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GVAAIESYGHGTRYADSVK</w:t>
            </w:r>
          </w:p>
        </w:tc>
      </w:tr>
      <w:tr w:rsidR="00F370E8" w:rsidRPr="008076F0" w14:paraId="1F0A7759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063D61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7e5y_A_C_1102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119120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3.771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9D6C44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F33E6A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-4.67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52463D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9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018154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6F48E7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RDLMEVGGM</w:t>
            </w:r>
          </w:p>
        </w:tc>
      </w:tr>
      <w:tr w:rsidR="00F370E8" w:rsidRPr="008076F0" w14:paraId="2A87B717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F915E6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7e23_A_B_207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6E09EA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3.104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232DD0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45570F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-4.57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CDC7CE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11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1B00EA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A2EA54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CAVYGGSFSGY</w:t>
            </w:r>
          </w:p>
        </w:tc>
      </w:tr>
      <w:tr w:rsidR="00F370E8" w:rsidRPr="008076F0" w14:paraId="146AF491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387B17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7jv4_B_E_3510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7B0005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1.827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609E8D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53654D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-4.57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061F36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12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8C2B55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0B2BF8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DTSNKHSWTPAR</w:t>
            </w:r>
          </w:p>
        </w:tc>
      </w:tr>
      <w:tr w:rsidR="00F370E8" w:rsidRPr="008076F0" w14:paraId="4C9E3611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63513A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7k8v_C_M_3262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D3FB14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1.791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F7FDE4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780526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-4.53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0E6A4E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10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B51A13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5A3812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DPRIAVAGP</w:t>
            </w:r>
          </w:p>
        </w:tc>
      </w:tr>
      <w:tr w:rsidR="00F370E8" w:rsidRPr="008076F0" w14:paraId="6C01BA07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C8D0AE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7nd4_B_F_3589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9E8533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2.21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0CDB5F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ECA426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-4.35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06277C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12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C9A11F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DB10B0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CSGGTCYPKYYY</w:t>
            </w:r>
          </w:p>
        </w:tc>
      </w:tr>
      <w:tr w:rsidR="00F370E8" w:rsidRPr="008076F0" w14:paraId="4F161D2A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94A834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7kmg_C_A_100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A99E68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3.348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D2D65F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1AD92E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-4.32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AEA013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3D452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F93404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YYEARH</w:t>
            </w:r>
          </w:p>
        </w:tc>
      </w:tr>
      <w:tr w:rsidR="00F370E8" w:rsidRPr="008076F0" w14:paraId="64B63789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E69BCA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7chc_R_A_632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9766DA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3.265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F59F24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8B0F16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-4.22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72AB5B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C89320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64FF6A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SGFAFTTY</w:t>
            </w:r>
          </w:p>
        </w:tc>
      </w:tr>
      <w:tr w:rsidR="00F370E8" w:rsidRPr="008076F0" w14:paraId="28D84910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D7D7EE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7ly3_A_C_876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27B231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3.109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8FEE14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515678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-4.22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130FD0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F68F49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87B9A3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ADSIGSSW</w:t>
            </w:r>
          </w:p>
        </w:tc>
      </w:tr>
      <w:tr w:rsidR="00F370E8" w:rsidRPr="008076F0" w14:paraId="1079BEDD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C77A1D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7cwl_B_G_3314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87687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3.543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9BFE7D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22DDC9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-4.18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473D97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B6A201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15EE4B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RHATLMN</w:t>
            </w:r>
          </w:p>
        </w:tc>
      </w:tr>
      <w:tr w:rsidR="00F370E8" w:rsidRPr="008076F0" w14:paraId="09CEBE08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99BF17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7bek_E_H_26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E8B192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2.137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950CC7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BC13FF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-4.15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FBF797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FA38D7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4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075FF4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GVTVSSNY</w:t>
            </w:r>
          </w:p>
        </w:tc>
      </w:tr>
      <w:tr w:rsidR="00F370E8" w:rsidRPr="008076F0" w14:paraId="159BAC5E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B5CE2B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7l2e_A_H_3456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5726DF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2.737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1F123E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AFBFF5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-4.08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080321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9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10F0CC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5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96AE9E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DSGYNYGYS</w:t>
            </w:r>
          </w:p>
        </w:tc>
      </w:tr>
      <w:tr w:rsidR="00F370E8" w:rsidRPr="008076F0" w14:paraId="45ABBE9D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030523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6xc3_C_A_533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8CEC71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2.386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B7D52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A7839C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-4.05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14DDC5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309D26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AD9EED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QLNSYP</w:t>
            </w:r>
          </w:p>
        </w:tc>
      </w:tr>
      <w:tr w:rsidR="00F370E8" w:rsidRPr="008076F0" w14:paraId="2FC4B7AF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8BC5C1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7beo_X_E_1770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D2583A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3.028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339227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1ED20C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-4.03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10F467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11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20E0FD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5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08314E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VVVAARNHYYN</w:t>
            </w:r>
          </w:p>
        </w:tc>
      </w:tr>
      <w:tr w:rsidR="00F370E8" w:rsidRPr="008076F0" w14:paraId="40B3CD2B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8C7740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7jv2_A_L_170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6BB77B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2.421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0EC069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9C58C4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-4.01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AA4175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13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420A61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38FDA3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YDTSNKHSWTPAR</w:t>
            </w:r>
          </w:p>
        </w:tc>
      </w:tr>
      <w:tr w:rsidR="00F370E8" w:rsidRPr="008076F0" w14:paraId="5138F516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CD2CC4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7nx9_E_B_864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DF2A71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3.767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100F02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C09D6F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-4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089AB6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9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C81AC8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5C427D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SVPSSY</w:t>
            </w:r>
          </w:p>
        </w:tc>
      </w:tr>
      <w:tr w:rsidR="00F370E8" w:rsidRPr="008076F0" w14:paraId="0F3847E0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11F3D9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7k90_C_H_3104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68B63B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2.163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C7E09D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A4DA37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-3.98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F8555A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9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93331A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C04623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NDFWSGY</w:t>
            </w:r>
          </w:p>
        </w:tc>
      </w:tr>
      <w:tr w:rsidR="00F370E8" w:rsidRPr="008076F0" w14:paraId="4E06C645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D2A0DD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7k9z_E_B_690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161535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3.76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DC7C61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406454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-3.97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F9BA89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19FFB8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18247B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WMGWISPNSGGTD</w:t>
            </w:r>
          </w:p>
        </w:tc>
      </w:tr>
      <w:tr w:rsidR="00F370E8" w:rsidRPr="008076F0" w14:paraId="6656AAC0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4F1302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7kfx_A_H_221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3D09E3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2.649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5523BE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ED024C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-3.96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21F60F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8D80E4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3A8306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GFTVSNNY</w:t>
            </w:r>
          </w:p>
        </w:tc>
      </w:tr>
      <w:tr w:rsidR="00F370E8" w:rsidRPr="008076F0" w14:paraId="3DC71556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5E169D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7lcn_A_B_2525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3A5E14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2.508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DC1276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61191D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-3.96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B15469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A40F18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87DD0F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SPFGVVT</w:t>
            </w:r>
          </w:p>
        </w:tc>
      </w:tr>
      <w:tr w:rsidR="00F370E8" w:rsidRPr="008076F0" w14:paraId="0E88B296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98A4A2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7l2c_B_C_1093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94B7FB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3.414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06EE57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965241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-3.94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825C8B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11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C90F55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0209F3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WAYKSTWYFGY</w:t>
            </w:r>
          </w:p>
        </w:tc>
      </w:tr>
      <w:tr w:rsidR="00F370E8" w:rsidRPr="008076F0" w14:paraId="70E1948F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D37E16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7jwb_A_D_30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3CF467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2.311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1CF54D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9F5ACF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-3.81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0FA68A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10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18DF3D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DCF32E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YSYYSYIGWV</w:t>
            </w:r>
          </w:p>
        </w:tc>
      </w:tr>
      <w:tr w:rsidR="00F370E8" w:rsidRPr="008076F0" w14:paraId="72C5A573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90D2E1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7ljr_A_S_2993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9AE9AE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3.007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A79424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8F02D4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-3.76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106D3D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11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DF8C18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B25589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WMGRIIPIFGI</w:t>
            </w:r>
          </w:p>
        </w:tc>
      </w:tr>
      <w:tr w:rsidR="00F370E8" w:rsidRPr="008076F0" w14:paraId="67E20EAE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36916E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7l5b_A_H_219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19F710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3.493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CBF273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C4FC8B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-3.7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BD2D6C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10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285D3F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321EF3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WINPISDGTN</w:t>
            </w:r>
          </w:p>
        </w:tc>
      </w:tr>
      <w:tr w:rsidR="00F370E8" w:rsidRPr="008076F0" w14:paraId="30BE587A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65A07E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7lxz_A_E_1213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6EEB2F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2.887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556DF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E68D00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-3.67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601B64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9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ABB50F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F1DAE8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WINPISSGT</w:t>
            </w:r>
          </w:p>
        </w:tc>
      </w:tr>
      <w:tr w:rsidR="00F370E8" w:rsidRPr="008076F0" w14:paraId="678CF611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155008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7lm8_A_M_735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50254C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3.75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57BE57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D1EA10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-3.57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B1570F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09BE6F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7F8316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RGVYSSGW</w:t>
            </w:r>
          </w:p>
        </w:tc>
      </w:tr>
      <w:tr w:rsidR="00F370E8" w:rsidRPr="008076F0" w14:paraId="2D1223F0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5C8D15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lastRenderedPageBreak/>
              <w:t>7m7w_R_H_1133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14481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3.763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91F088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697F3C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-3.52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6FB1A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DFEE22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635E80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RIILMSGM</w:t>
            </w:r>
          </w:p>
        </w:tc>
      </w:tr>
      <w:tr w:rsidR="00F370E8" w:rsidRPr="008076F0" w14:paraId="09E796FB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BF9832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7e8m_E_H_243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E296EA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2.204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685A27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FB6FE8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-3.47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A507E6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D0F0A9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4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51536E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YSGGSTY</w:t>
            </w:r>
          </w:p>
        </w:tc>
      </w:tr>
      <w:tr w:rsidR="00F370E8" w:rsidRPr="008076F0" w14:paraId="03CF5D03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497DFF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7ej5_B_I_3313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177FD3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2.173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339215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1BFABB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-3.43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12C5BE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10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DCEC2D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15EA6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GNNPNNDDTT</w:t>
            </w:r>
          </w:p>
        </w:tc>
      </w:tr>
      <w:tr w:rsidR="00F370E8" w:rsidRPr="008076F0" w14:paraId="603678C0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52FEC2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7kn7_A_H_411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A83953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2.725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500E0B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DBA602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-3.37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20728B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10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7B27E1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59C821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RDFGDFYFDY</w:t>
            </w:r>
          </w:p>
        </w:tc>
      </w:tr>
      <w:tr w:rsidR="00F370E8" w:rsidRPr="008076F0" w14:paraId="46A668E1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4C34EE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7m6d_C_H_665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3B6654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3.197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759516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895B89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-3.3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2D815B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6C697B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4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BB6960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GITVVRNY</w:t>
            </w:r>
          </w:p>
        </w:tc>
      </w:tr>
      <w:tr w:rsidR="00F370E8" w:rsidRPr="008076F0" w14:paraId="03A0B4D6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9124D8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7l0n_R_H_1134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E34894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3.368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0828DC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B850AB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-3.15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9F8F40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15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EB5CF4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FDE063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TIGTAGDTYYPDSVK</w:t>
            </w:r>
          </w:p>
        </w:tc>
      </w:tr>
      <w:tr w:rsidR="00F370E8" w:rsidRPr="008076F0" w14:paraId="5DD6C210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746353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7c01_B_L_420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B74065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2.609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D23705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399EA3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-3.13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2BAF85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16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9D578C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4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D86F7A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SPSSLSASVGDRVTIT</w:t>
            </w:r>
          </w:p>
        </w:tc>
      </w:tr>
      <w:tr w:rsidR="00F370E8" w:rsidRPr="008076F0" w14:paraId="02429817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2DFD33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7e5y_R_H_423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FB6413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1.96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DF1A8B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AE2290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-3.12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14BF1F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98D779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331381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EITVSSNY</w:t>
            </w:r>
          </w:p>
        </w:tc>
      </w:tr>
      <w:tr w:rsidR="00F370E8" w:rsidRPr="008076F0" w14:paraId="770F4C14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FD15EE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7bek_E_H_52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31C43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2.894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6425B9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AC053E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-3.02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F5F603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8FA162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D300A7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YPGGSTF</w:t>
            </w:r>
          </w:p>
        </w:tc>
      </w:tr>
      <w:tr w:rsidR="00F370E8" w:rsidRPr="008076F0" w14:paraId="0F5C0F79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0E67FF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7e8m_E_L_430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5C82BB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3.283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B42683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DA50A8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-3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F91C33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5FC187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3423E4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SVSSSY</w:t>
            </w:r>
          </w:p>
        </w:tc>
      </w:tr>
      <w:tr w:rsidR="00F370E8" w:rsidRPr="008076F0" w14:paraId="24A4713D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9CA5B1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7jwb_C_D_298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3155BC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1.877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56F5DC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C6E604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-2.98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16F953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0BB9B7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848319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YPSSGYTY</w:t>
            </w:r>
          </w:p>
        </w:tc>
      </w:tr>
      <w:tr w:rsidR="00F370E8" w:rsidRPr="008076F0" w14:paraId="211B9A8D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398E7C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7ly0_A_L_157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C00CD7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1.791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5D6C74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BA7334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-2.95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867E24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4604DF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5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D9C52A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LAKHYA</w:t>
            </w:r>
          </w:p>
        </w:tc>
      </w:tr>
      <w:tr w:rsidR="00F370E8" w:rsidRPr="008076F0" w14:paraId="58357D3E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B04CA7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7c2l_A_H_3161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1D74C3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2.897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B9464F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6F19F3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-2.94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769C4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7566E0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4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9C8677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GYTLTELS</w:t>
            </w:r>
          </w:p>
        </w:tc>
      </w:tr>
      <w:tr w:rsidR="00F370E8" w:rsidRPr="008076F0" w14:paraId="1CCF92E4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712A4E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7lop_A_B_462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14C91D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3.76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184159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33C061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-2.93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C24C7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8FD30B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44316D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YGFITYW</w:t>
            </w:r>
          </w:p>
        </w:tc>
      </w:tr>
      <w:tr w:rsidR="00F370E8" w:rsidRPr="008076F0" w14:paraId="1DD4CF0C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243006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7cho_E_H_291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F74605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1.753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EA1B8E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D3F966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-2.91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B7A3D3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13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B8A751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9BAC99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RALQVGATSDYFD</w:t>
            </w:r>
          </w:p>
        </w:tc>
      </w:tr>
      <w:tr w:rsidR="00F370E8" w:rsidRPr="008076F0" w14:paraId="3799DF45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817B86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7beh_E_H_245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10943D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2.122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B7C90C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CC18C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-2.83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4DFAAB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10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3A5043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C9EEA9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WINPNSGGTN</w:t>
            </w:r>
          </w:p>
        </w:tc>
      </w:tr>
      <w:tr w:rsidR="00F370E8" w:rsidRPr="008076F0" w14:paraId="34E16B22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5173A0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7l57_B_H_3007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71AD25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2.49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B04811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6D82FC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-2.82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EAD035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10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E66D11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971269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NPISDGTN</w:t>
            </w:r>
          </w:p>
        </w:tc>
      </w:tr>
      <w:tr w:rsidR="00F370E8" w:rsidRPr="008076F0" w14:paraId="08885432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6D7C4C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7dk0_C_A_50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EA3EBF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1.748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19F4F7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7B997E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-2.79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605277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11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EC738E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BDEAC6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RIIPIFGSSNY</w:t>
            </w:r>
          </w:p>
        </w:tc>
      </w:tr>
      <w:tr w:rsidR="00F370E8" w:rsidRPr="008076F0" w14:paraId="2F7ACD61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112A9C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7k4n_A_H_1101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408FAA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2.231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785E3E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68567D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-2.79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6ED892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1B3AC8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4EDBD1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GSCSDG</w:t>
            </w:r>
          </w:p>
        </w:tc>
      </w:tr>
      <w:tr w:rsidR="00F370E8" w:rsidRPr="008076F0" w14:paraId="759C3F0A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525CF6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7lxy_J_M_4129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692F2C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3.433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79350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AF535B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-2.71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C1AD9A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D1D385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506EC1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YTFTGYY</w:t>
            </w:r>
          </w:p>
        </w:tc>
      </w:tr>
      <w:tr w:rsidR="00F370E8" w:rsidRPr="008076F0" w14:paraId="1D192FE2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62B592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7bel_X_D_1564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808AE1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2.368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00BC90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F2AEFA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-2.53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D3792D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807E63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216BB3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YDASNLET</w:t>
            </w:r>
          </w:p>
        </w:tc>
      </w:tr>
      <w:tr w:rsidR="00F370E8" w:rsidRPr="008076F0" w14:paraId="4FB377E8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A4EB11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7c8w_B_A_99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7EC9DD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2.559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B701CD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70E645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-2.5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E2CB63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457874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CED1E6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KDDGQL</w:t>
            </w:r>
          </w:p>
        </w:tc>
      </w:tr>
      <w:tr w:rsidR="00F370E8" w:rsidRPr="008076F0" w14:paraId="2235A1A6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30BE51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7m6h_B_D_3053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A61373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1.921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9117B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F47D1A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-2.49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142A50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9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4C28BB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67784F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WMGWMNPISGNTG</w:t>
            </w:r>
          </w:p>
        </w:tc>
      </w:tr>
      <w:tr w:rsidR="00F370E8" w:rsidRPr="008076F0" w14:paraId="539085D0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E87189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7lab_C_H_3818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C68CE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2.022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17668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FC5649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-2.44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2B0F85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10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A348C6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CFC3BD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LVDPEDGETI</w:t>
            </w:r>
          </w:p>
        </w:tc>
      </w:tr>
      <w:tr w:rsidR="00F370E8" w:rsidRPr="008076F0" w14:paraId="28B6CF5F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A6A6D2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6xcm_B_N_3148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FEB57C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3.644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2932D8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345A14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-2.42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14809F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3B309F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693372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RGEGWELPYDY</w:t>
            </w:r>
          </w:p>
        </w:tc>
      </w:tr>
      <w:tr w:rsidR="00F370E8" w:rsidRPr="008076F0" w14:paraId="65D5E493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83E35F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7e5y_R_L_214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5A854D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3.252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5CC74D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FABD5D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-2.38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37829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29A448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344EA1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SSNVEND</w:t>
            </w:r>
          </w:p>
        </w:tc>
      </w:tr>
      <w:tr w:rsidR="00F370E8" w:rsidRPr="008076F0" w14:paraId="30DAB61D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9AEC24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7l0n_S_M_1608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6006B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3.771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EED998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C27B91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-2.34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AF49A8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4D8C11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A75B62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GDSSGYYY</w:t>
            </w:r>
          </w:p>
        </w:tc>
      </w:tr>
      <w:tr w:rsidR="00F370E8" w:rsidRPr="008076F0" w14:paraId="3FA2F2D0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189413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lastRenderedPageBreak/>
              <w:t>7k8s_B_O_3501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9989EA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3.791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F0BFA5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98F848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-2.27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1DB9C8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11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11112C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70A426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GFTFSIYGMH</w:t>
            </w:r>
          </w:p>
        </w:tc>
      </w:tr>
      <w:tr w:rsidR="00F370E8" w:rsidRPr="008076F0" w14:paraId="3603F13F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949FDA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7l0n_S_C_672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6943B8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3.211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FBC26F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02FE72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-2.24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8C30AE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D85E39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478B6A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ASGYPFTS</w:t>
            </w:r>
          </w:p>
        </w:tc>
      </w:tr>
      <w:tr w:rsidR="00F370E8" w:rsidRPr="008076F0" w14:paraId="27FA6E2E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04AC9C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7l58_B_H_3257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02C244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2.472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879504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1087C8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-2.18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D9DC8E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10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931A79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4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0F7A82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RINPNSGGTN</w:t>
            </w:r>
          </w:p>
        </w:tc>
      </w:tr>
      <w:tr w:rsidR="00F370E8" w:rsidRPr="008076F0" w14:paraId="39210448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D61B34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7czq_C_J_3527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827791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2.484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D5D607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24996E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-2.12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C2F238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10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773362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4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9F0776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REGPKSITGT</w:t>
            </w:r>
          </w:p>
        </w:tc>
      </w:tr>
      <w:tr w:rsidR="00F370E8" w:rsidRPr="008076F0" w14:paraId="10DE531D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2AE068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7mf1_A_H_220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93DA17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2.062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C67469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10AEC5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-2.1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B1979E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B668AE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7EAAC3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GGTFSTY</w:t>
            </w:r>
          </w:p>
        </w:tc>
      </w:tr>
      <w:tr w:rsidR="00F370E8" w:rsidRPr="008076F0" w14:paraId="468FA8D1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C2746C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7m7w_R_L_961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9D3A99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2.892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81F045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8F7483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-2.06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199429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F9B621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70E9C5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YDSSLSGP</w:t>
            </w:r>
          </w:p>
        </w:tc>
      </w:tr>
      <w:tr w:rsidR="00F370E8" w:rsidRPr="008076F0" w14:paraId="07AC3568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04C282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7bwj_E_H_433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4AD2BE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2.374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27AC8B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B72CF0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-2.01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E7C078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7394EF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C96FE7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GYSISSGY</w:t>
            </w:r>
          </w:p>
        </w:tc>
      </w:tr>
      <w:tr w:rsidR="00F370E8" w:rsidRPr="008076F0" w14:paraId="6A0028CE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489900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7kmi_C_B_245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C672DB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3.681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D50AE5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B3D7E6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-2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125EDE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723DC1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5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5BFCBF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QGISSW</w:t>
            </w:r>
          </w:p>
        </w:tc>
      </w:tr>
      <w:tr w:rsidR="00F370E8" w:rsidRPr="008076F0" w14:paraId="1EECD85D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32A468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7nx6_E_H_51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7E0346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3.361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F48512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45F16C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-1.95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FA55B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9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B743F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5B6552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ISYDGSNKY</w:t>
            </w:r>
          </w:p>
        </w:tc>
      </w:tr>
      <w:tr w:rsidR="00F370E8" w:rsidRPr="008076F0" w14:paraId="1F3FDE4B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F35278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6zdg_A_L_565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53B15C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3.746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6C0418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89F7D2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-1.94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9917DE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D9842B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5433B1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DNALQSGN</w:t>
            </w:r>
          </w:p>
        </w:tc>
      </w:tr>
      <w:tr w:rsidR="00F370E8" w:rsidRPr="008076F0" w14:paraId="5E9E226F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03FA86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7czx_B_I_3518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52C6A5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2.291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3F9175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600A51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-1.82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1C955D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9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3EE083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DBD34C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YISYSGSTN</w:t>
            </w:r>
          </w:p>
        </w:tc>
      </w:tr>
      <w:tr w:rsidR="00F370E8" w:rsidRPr="008076F0" w14:paraId="6AFF9EB5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39BF76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7kfv_E_F_1076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170218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1.966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5C25D4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C82547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-1.76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EE94D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1D01C5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5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7DC56E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YSGGATY</w:t>
            </w:r>
          </w:p>
        </w:tc>
      </w:tr>
      <w:tr w:rsidR="00F370E8" w:rsidRPr="008076F0" w14:paraId="73B68FF1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B78731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7nx7_E_H_51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6E37A5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3.103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FD93EB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C48980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-1.73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7FDF7D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5192FF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252208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SYDGSNKYYADSVK</w:t>
            </w:r>
          </w:p>
        </w:tc>
      </w:tr>
      <w:tr w:rsidR="00F370E8" w:rsidRPr="008076F0" w14:paraId="30C3E4C1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DBCF38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7czt_C_M_3704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4D7804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3.414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A61BFE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30C922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-1.69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450D99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10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CB71D8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4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7F518C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YYYSDSDKGQ</w:t>
            </w:r>
          </w:p>
        </w:tc>
      </w:tr>
      <w:tr w:rsidR="00F370E8" w:rsidRPr="008076F0" w14:paraId="7642BDB3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62B99E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7bel_R_B_697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1BB177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2.243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17F278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61D8D2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-1.67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6BD539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11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83D48D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220FAC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LLIYDASNLET</w:t>
            </w:r>
          </w:p>
        </w:tc>
      </w:tr>
      <w:tr w:rsidR="00F370E8" w:rsidRPr="008076F0" w14:paraId="232C50BB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974687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7dx4_E_H_889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1D7D75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3.066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06C530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6B954F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-1.61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EFE2F8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10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872EC3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4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BDC080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ERGYSGYGAA</w:t>
            </w:r>
          </w:p>
        </w:tc>
      </w:tr>
      <w:tr w:rsidR="00F370E8" w:rsidRPr="008076F0" w14:paraId="60DFE519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621D02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7k8u_A_H_2994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A3B472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3.731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266F7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8F64E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-1.52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81EB3A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10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CDE0CC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D9D916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GGSLSGYY</w:t>
            </w:r>
          </w:p>
        </w:tc>
      </w:tr>
      <w:tr w:rsidR="00F370E8" w:rsidRPr="008076F0" w14:paraId="10CB2E20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864D14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7jmp_A_H_216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EBCE7B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2.976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012DC7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A0411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-1.46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ED8E8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881D16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4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74AEF4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YTGGTTY</w:t>
            </w:r>
          </w:p>
        </w:tc>
      </w:tr>
      <w:tr w:rsidR="00F370E8" w:rsidRPr="008076F0" w14:paraId="735F499C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DB52A4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7jw0_E_G_4145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A250AB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1.902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A19E00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DB477E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-1.44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F68F9C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943938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80418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IGTAGDTY</w:t>
            </w:r>
          </w:p>
        </w:tc>
      </w:tr>
      <w:tr w:rsidR="00F370E8" w:rsidRPr="008076F0" w14:paraId="4A2BD051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997D6E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7ntc_C_L_3534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11BADF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2.362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DEE8F7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037A5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-1.44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47828F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10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0C8D77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3FE9F2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YDASNLETGV</w:t>
            </w:r>
          </w:p>
        </w:tc>
      </w:tr>
      <w:tr w:rsidR="00F370E8" w:rsidRPr="008076F0" w14:paraId="543F92D4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DE3872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7m6h_A_E_3231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CC4F5F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2.118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B1C651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B5FCA5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-1.38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4E296B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13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3BDCBC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33F08C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GGRYCSSTTCYSG</w:t>
            </w:r>
          </w:p>
        </w:tc>
      </w:tr>
      <w:tr w:rsidR="00F370E8" w:rsidRPr="008076F0" w14:paraId="0263C4FE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5F0AA3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7chf_R_A_635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CBE68E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3.759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FCB41D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3AA438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-1.32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5ED6B2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033D01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EC1F86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GFAFTTY</w:t>
            </w:r>
          </w:p>
        </w:tc>
      </w:tr>
      <w:tr w:rsidR="00F370E8" w:rsidRPr="008076F0" w14:paraId="1AEC689F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888E68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7cwt_A_E_3370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700302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2.83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D44C6C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28A7C0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-1.32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5C4501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741436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DC35DA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EISSGGSY</w:t>
            </w:r>
          </w:p>
        </w:tc>
      </w:tr>
      <w:tr w:rsidR="00F370E8" w:rsidRPr="008076F0" w14:paraId="163DF52C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A7661E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7cwt_A_E_3419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A9668A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3.401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738CB9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8E8522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-1.3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3A46F4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64D806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643130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FRYGGGGT</w:t>
            </w:r>
          </w:p>
        </w:tc>
      </w:tr>
      <w:tr w:rsidR="00F370E8" w:rsidRPr="008076F0" w14:paraId="4C3F8F77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1F3559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7nx8_E_A_718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F27CCC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3.118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4E72A2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34A22A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-1.28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1FD80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6B048E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4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3E9D28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RGEGSPGN</w:t>
            </w:r>
          </w:p>
        </w:tc>
      </w:tr>
      <w:tr w:rsidR="00F370E8" w:rsidRPr="008076F0" w14:paraId="3DA2E81A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D6FA81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7nd4_B_G_3677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F8F53D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3.697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8912E4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4A8864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-1.25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0330AC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9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1318A1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8AD89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DRFSGSKSG</w:t>
            </w:r>
          </w:p>
        </w:tc>
      </w:tr>
      <w:tr w:rsidR="00F370E8" w:rsidRPr="008076F0" w14:paraId="360B1B01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DAEFFF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7chh_B_G_3257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D9D99D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2.455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224A0E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23DB42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-1.22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4352E2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737B2C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D17F3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SGFAFTT</w:t>
            </w:r>
          </w:p>
        </w:tc>
      </w:tr>
      <w:tr w:rsidR="00F370E8" w:rsidRPr="008076F0" w14:paraId="2ADAB59A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317D90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lastRenderedPageBreak/>
              <w:t>7nxa_E_H_52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ED5E9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3.111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153D06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76DF22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-1.09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FF0997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C3D34E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322D88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SYDGSNKY</w:t>
            </w:r>
          </w:p>
        </w:tc>
      </w:tr>
      <w:tr w:rsidR="00F370E8" w:rsidRPr="008076F0" w14:paraId="254FBDF6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3758BA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7mmo_F_E_918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F7B035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2.747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D3C2EF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8E2BE6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-1.08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DB04FB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FEFCDF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DBD616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YTTSSA</w:t>
            </w:r>
          </w:p>
        </w:tc>
      </w:tr>
      <w:tr w:rsidR="00F370E8" w:rsidRPr="008076F0" w14:paraId="6CE9D332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F3749A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7m6h_B_D_3032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71169D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3.514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216B67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C63177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-0.98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0885CC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A5C978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D2D462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GYTFTSYD</w:t>
            </w:r>
          </w:p>
        </w:tc>
      </w:tr>
      <w:tr w:rsidR="00F370E8" w:rsidRPr="008076F0" w14:paraId="53BAAF44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158191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7a5r_B_H_13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BC85E0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2.636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CB187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A77623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-0.96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1003DB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14C458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61376A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KPGESLK</w:t>
            </w:r>
          </w:p>
        </w:tc>
      </w:tr>
      <w:tr w:rsidR="00F370E8" w:rsidRPr="008076F0" w14:paraId="31AC6F3C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BE2A70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7ld1_C_M_2950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12FBEB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3.781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B5662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D1BB11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-0.95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A64BD8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5C84FF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0B02C9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GGNTIYAQ</w:t>
            </w:r>
          </w:p>
        </w:tc>
      </w:tr>
      <w:tr w:rsidR="00F370E8" w:rsidRPr="008076F0" w14:paraId="42DC83A8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F340F5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7nd4_A_D_3349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B3E2FF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2.418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BC2CDA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B585EF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-0.91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840787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11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C5A000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3C049D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SGGTCYPKYYY</w:t>
            </w:r>
          </w:p>
        </w:tc>
      </w:tr>
      <w:tr w:rsidR="00F370E8" w:rsidRPr="008076F0" w14:paraId="15ADCD45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0B3AEB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7czx_A_H_3046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843089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2.602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AD355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5E5069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-0.89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3A34C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A07AE6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3BA85D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SISSYY</w:t>
            </w:r>
          </w:p>
        </w:tc>
      </w:tr>
      <w:tr w:rsidR="00F370E8" w:rsidRPr="008076F0" w14:paraId="1AA1F1BE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7A8981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7jwb_B_D_109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9DED9B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3.004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553CA0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A7B3CD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-0.88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4DB234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5E56D0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4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D957B2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LDYWGQ</w:t>
            </w:r>
          </w:p>
        </w:tc>
      </w:tr>
      <w:tr w:rsidR="00F370E8" w:rsidRPr="008076F0" w14:paraId="54D474E8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1C3BB7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7czz_A_H_3116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CFAF1C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1.951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21B738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22C006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-0.86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D171FC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B2B7C1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E43A9C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YIVVVPAA</w:t>
            </w:r>
          </w:p>
        </w:tc>
      </w:tr>
      <w:tr w:rsidR="00F370E8" w:rsidRPr="008076F0" w14:paraId="34B5A256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595C4A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6xkq_A_L_395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DA6AC8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3.607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E35EA7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571E51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-0.74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D6EDD8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136528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C08B28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SSDLGAYHF</w:t>
            </w:r>
          </w:p>
        </w:tc>
      </w:tr>
      <w:tr w:rsidR="00F370E8" w:rsidRPr="008076F0" w14:paraId="65B68B15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721870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7cwt_B_G_3599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C46ADF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2.561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E8D28C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8618B9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-0.7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13610E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10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232517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4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F6C383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EISSGGSYTY</w:t>
            </w:r>
          </w:p>
        </w:tc>
      </w:tr>
      <w:tr w:rsidR="00F370E8" w:rsidRPr="008076F0" w14:paraId="4EEB4D44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702A40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7k8y_B_G_3056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B5C227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2.17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8A2513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611C69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-0.69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2FBE65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10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4BFA75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78470E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WISPVSGGTN</w:t>
            </w:r>
          </w:p>
        </w:tc>
      </w:tr>
      <w:tr w:rsidR="00F370E8" w:rsidRPr="008076F0" w14:paraId="19A2F1C5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400084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7lss_B_L_2583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049D50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2.677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B7E032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C4AA21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-0.44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6392EC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AC5AEF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CD605A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DVGAYNY</w:t>
            </w:r>
          </w:p>
        </w:tc>
      </w:tr>
      <w:tr w:rsidR="00F370E8" w:rsidRPr="008076F0" w14:paraId="1DF8D9E9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B21C4D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7k8x_A_E_3184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98967B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2.849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75D8C4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ADAAEA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-0.32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26AD4A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10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76C9C9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CBF9D0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WISPVSGGT</w:t>
            </w:r>
          </w:p>
        </w:tc>
      </w:tr>
      <w:tr w:rsidR="00F370E8" w:rsidRPr="008076F0" w14:paraId="383CE72B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ECC7F7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7m6h_B_D_3107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643889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2.453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7DC133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0DB448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-0.22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6E0FDC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9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074BC7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96F272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RYCSSTTCY</w:t>
            </w:r>
          </w:p>
        </w:tc>
      </w:tr>
      <w:tr w:rsidR="00F370E8" w:rsidRPr="008076F0" w14:paraId="54814401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37D2FB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7m7w_S_D_487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49C6A2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3.695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FA2335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C9949A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-0.14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FAB87D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9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28682A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D4FABD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YDVTNRPSG</w:t>
            </w:r>
          </w:p>
        </w:tc>
      </w:tr>
      <w:tr w:rsidR="00F370E8" w:rsidRPr="008076F0" w14:paraId="6A3B0072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E1ACAD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7l58_B_H_3233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E4198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2.056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DB358A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45DFDD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-0.07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E06A9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10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065E6E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0578FF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GYTFTGYY</w:t>
            </w:r>
          </w:p>
        </w:tc>
      </w:tr>
      <w:tr w:rsidR="00F370E8" w:rsidRPr="008076F0" w14:paraId="5DA6B90E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48D101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7k8x_B_D_3109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2AE69A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2.816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817900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AFCE8A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-0.02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377456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11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1ADA93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40F93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PTGVLAGDYYY</w:t>
            </w:r>
          </w:p>
        </w:tc>
      </w:tr>
      <w:tr w:rsidR="00F370E8" w:rsidRPr="008076F0" w14:paraId="3B0C6465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0163FC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7jvc_B_D_2701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09897A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2.056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8FE683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2EFCBB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0.09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66C98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64E13A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C552F8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IDSSSN</w:t>
            </w:r>
          </w:p>
        </w:tc>
      </w:tr>
      <w:tr w:rsidR="00F370E8" w:rsidRPr="008076F0" w14:paraId="1BC79306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5744C2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7ndb_B_H_3131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99B8A9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2.802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20320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12AE27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0.11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53FFA5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2733A5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4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991DC9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TSCYDA</w:t>
            </w:r>
          </w:p>
        </w:tc>
      </w:tr>
      <w:tr w:rsidR="00F370E8" w:rsidRPr="008076F0" w14:paraId="6677AF80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26019A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7cwl_C_I_3483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BC6138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3.775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8E7404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A99229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0.21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FD16D1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9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0533B4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4164C3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FTFSSYAMH</w:t>
            </w:r>
          </w:p>
        </w:tc>
      </w:tr>
      <w:tr w:rsidR="00F370E8" w:rsidRPr="008076F0" w14:paraId="23583E67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894BE8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7kqb_A_J_3956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D5F2D7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3.142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76127C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5407B9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0.22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5D2892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10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8E47E9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0D8AC5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SGSGTDFTLT</w:t>
            </w:r>
          </w:p>
        </w:tc>
      </w:tr>
      <w:tr w:rsidR="00F370E8" w:rsidRPr="008076F0" w14:paraId="2C07882B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B5EC31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7mmo_C_B_238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D703D9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3.291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5F7FF6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60E170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0.3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596C7C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47BF65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2A62C8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DVGDYNY</w:t>
            </w:r>
          </w:p>
        </w:tc>
      </w:tr>
      <w:tr w:rsidR="00F370E8" w:rsidRPr="008076F0" w14:paraId="530220B3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7FFB1E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7lm8_A_M_687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7582A4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3.464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C59E2D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F5F58A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0.36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7D8A14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CB0443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4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135AB8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YPGESDTR</w:t>
            </w:r>
          </w:p>
        </w:tc>
      </w:tr>
      <w:tr w:rsidR="00F370E8" w:rsidRPr="008076F0" w14:paraId="08E04951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3AD57E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7kn6_A_C_226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C113F4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2.703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CB69B1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46939B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0.39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3D90D2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9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8DB91C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A7440A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QVPGKGLEW</w:t>
            </w:r>
          </w:p>
        </w:tc>
      </w:tr>
      <w:tr w:rsidR="00F370E8" w:rsidRPr="008076F0" w14:paraId="300DDAD2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F69605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7kxk_B_M_3558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8A116F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3.113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6FAA7C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903FB1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0.41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8C3EA0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10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EF7195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893FAE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YSASDLYSGV</w:t>
            </w:r>
          </w:p>
        </w:tc>
      </w:tr>
      <w:tr w:rsidR="00F370E8" w:rsidRPr="008076F0" w14:paraId="40EA003B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E906EC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7dx4_E_L_940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5F67C8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2.223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C13C4F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D774E7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0.47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509B08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FC6E71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C9C3D5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SSNIGAGY</w:t>
            </w:r>
          </w:p>
        </w:tc>
      </w:tr>
      <w:tr w:rsidR="00F370E8" w:rsidRPr="008076F0" w14:paraId="5A387712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C17B82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lastRenderedPageBreak/>
              <w:t>7mmo_C_E_876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501103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2.995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4D778C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94134A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0.47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58C98C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DCE863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6FF464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FEVSDR</w:t>
            </w:r>
          </w:p>
        </w:tc>
      </w:tr>
      <w:tr w:rsidR="00F370E8" w:rsidRPr="008076F0" w14:paraId="6CF194F4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33CE6D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7m7w_R_F_1354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270EF9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3.753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1A46F1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C477DA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0.53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DAC72D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BBF8A9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E34717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YDVTNRPS</w:t>
            </w:r>
          </w:p>
        </w:tc>
      </w:tr>
      <w:tr w:rsidR="00F370E8" w:rsidRPr="008076F0" w14:paraId="11BB165C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AEC53C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7cwt_B_G_3648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757760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3.764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157B7D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D35AAD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0.54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EE9041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9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C4E4FA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352921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FRYGGGG</w:t>
            </w:r>
          </w:p>
        </w:tc>
      </w:tr>
      <w:tr w:rsidR="00F370E8" w:rsidRPr="008076F0" w14:paraId="2FADCD8A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1557C0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7ld1_B_H_3853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783D04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2.418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6DA861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858019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0.65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340FB4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11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EF3D5D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B5E674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GGNTIYAQGFQ</w:t>
            </w:r>
          </w:p>
        </w:tc>
      </w:tr>
      <w:tr w:rsidR="00F370E8" w:rsidRPr="008076F0" w14:paraId="08FE12AD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9B2F56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7m6h_C_F_3318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17E760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2.083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B83723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CC1893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1.47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7BABA2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17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18477E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4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1F9D8C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DRFSGSKSGTSASLAIT</w:t>
            </w:r>
          </w:p>
        </w:tc>
      </w:tr>
      <w:tr w:rsidR="00F370E8" w:rsidRPr="008076F0" w14:paraId="73E770CD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61F3C2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7cai_A_E_3325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753A50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2.184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EEF810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535777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1.75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357B4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19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1C74BA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4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5AE1EF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YIDPFNGGTSDNLKFKGAA</w:t>
            </w:r>
          </w:p>
        </w:tc>
      </w:tr>
      <w:tr w:rsidR="00F370E8" w:rsidRPr="008076F0" w14:paraId="39EF2FB3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0DF5EB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7k8w_A_H_3032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4137B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2.251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503724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042C40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2.27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C667AD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10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284269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2C9FCA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TTMDTYYYYY</w:t>
            </w:r>
          </w:p>
        </w:tc>
      </w:tr>
      <w:tr w:rsidR="00F370E8" w:rsidRPr="008076F0" w14:paraId="6CD770EB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805AF0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7cwt_C_I_3827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D17B66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3.44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1BE06C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216ED5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3.23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49AFAE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9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898CF9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960422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ISSGGSYTY</w:t>
            </w:r>
          </w:p>
        </w:tc>
      </w:tr>
      <w:tr w:rsidR="00F370E8" w:rsidRPr="008076F0" w14:paraId="268A8640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013C68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7dzx_C_H_3415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1B41D1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2.368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5CD7C8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72E700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4.47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B8D80F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9A0A5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68C118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NQDGSEKY</w:t>
            </w:r>
          </w:p>
        </w:tc>
      </w:tr>
      <w:tr w:rsidR="00F370E8" w:rsidRPr="008076F0" w14:paraId="3A6FCE5C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B4CFCE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7k8w_G_N_3270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38FC20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2.048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D1252C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Stable association (BINDER)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2FEF29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7.1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9AD513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9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91173F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D9A7B0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TMDTYYYYY</w:t>
            </w:r>
          </w:p>
        </w:tc>
      </w:tr>
      <w:tr w:rsidR="00F370E8" w:rsidRPr="008076F0" w14:paraId="4C74E096" w14:textId="77777777" w:rsidTr="00292963">
        <w:trPr>
          <w:trHeight w:val="242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E4C661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7mmo_C_A_48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3F4F22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1.192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6F9557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650BE0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-9.65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295E4E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12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B7C83F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5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2E0283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WLALIYWDDDKR</w:t>
            </w:r>
          </w:p>
        </w:tc>
      </w:tr>
      <w:tr w:rsidR="00F370E8" w:rsidRPr="008076F0" w14:paraId="6762B5E3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AD8C35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7kxj_C_J_4266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8C9D8B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1.302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28A9EB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AF8D1C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-8.01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695FCE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313990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1E3B35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YYYGGF</w:t>
            </w:r>
          </w:p>
        </w:tc>
      </w:tr>
      <w:tr w:rsidR="00F370E8" w:rsidRPr="008076F0" w14:paraId="2E4732DE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0E8BDA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7jwb_B_D_223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BC070A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1.514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0ADBCD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4322A3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-6.06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38B77E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12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883713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59A5F4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WDFAGSSGLDYW</w:t>
            </w:r>
          </w:p>
        </w:tc>
      </w:tr>
      <w:tr w:rsidR="00F370E8" w:rsidRPr="008076F0" w14:paraId="5688B848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C7727F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7chf_R_H_26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2452D3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0.805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2E43B7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8CA560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-5.98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553C09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910E7A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4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892E5D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GIIVSSNY</w:t>
            </w:r>
          </w:p>
        </w:tc>
      </w:tr>
      <w:tr w:rsidR="00F370E8" w:rsidRPr="008076F0" w14:paraId="6EA0C604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612851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7lxy_J_N_4325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8787A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0.618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D6C37D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BA7C81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-5.92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EB4EE8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E2FA3C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5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AA26D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PDSSSWSG</w:t>
            </w:r>
          </w:p>
        </w:tc>
      </w:tr>
      <w:tr w:rsidR="00F370E8" w:rsidRPr="008076F0" w14:paraId="79BF3591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8D9855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7ld1_B_H_3901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BDCEDB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1.699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598452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DA26B9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-5.19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B06926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10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62BD17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A0E82D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DDSWSGYDLL</w:t>
            </w:r>
          </w:p>
        </w:tc>
      </w:tr>
      <w:tr w:rsidR="00F370E8" w:rsidRPr="008076F0" w14:paraId="70F84F57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777015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7lqv_B_X_3690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B7B8EF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-0.217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289F8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77DCDC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-4.75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04CE26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11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096546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231864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LVIYDNKRPSG</w:t>
            </w:r>
          </w:p>
        </w:tc>
      </w:tr>
      <w:tr w:rsidR="00F370E8" w:rsidRPr="008076F0" w14:paraId="7247F439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108B3D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7m6e_E_D_2167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5E7327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1.656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187DB6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3F880A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-4.74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F6CE4D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93888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9E8C7D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QWGYNYGSH</w:t>
            </w:r>
          </w:p>
        </w:tc>
      </w:tr>
      <w:tr w:rsidR="00F370E8" w:rsidRPr="008076F0" w14:paraId="41378297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D711C7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6zdh_B_D_3490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75E523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0.756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884859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05862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-4.6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1F8B55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D520B1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F8089E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VISYDGSNKY</w:t>
            </w:r>
          </w:p>
        </w:tc>
      </w:tr>
      <w:tr w:rsidR="00F370E8" w:rsidRPr="008076F0" w14:paraId="5FFE9636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999B79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7cho_A_B_842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925FD4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0.131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172F85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2AF0AF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-4.36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045417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BEE070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58FFD8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GFIVSSNY</w:t>
            </w:r>
          </w:p>
        </w:tc>
      </w:tr>
      <w:tr w:rsidR="00F370E8" w:rsidRPr="008076F0" w14:paraId="364D0A8B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4D571D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7dk0_C_A_100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B7DA90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0.137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CAAD3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064D76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-4.19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7A74C0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12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81C6D5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59AFF9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PLGGGSGYSVSW</w:t>
            </w:r>
          </w:p>
        </w:tc>
      </w:tr>
      <w:tr w:rsidR="00F370E8" w:rsidRPr="008076F0" w14:paraId="078BEFAE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49A4E8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lastRenderedPageBreak/>
              <w:t>7lss_B_H_2716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EC3C80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1.392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7DD310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BAE787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-4.13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F512DE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9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85BA0C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4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330D2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LIYWDDDKR</w:t>
            </w:r>
          </w:p>
        </w:tc>
      </w:tr>
      <w:tr w:rsidR="00F370E8" w:rsidRPr="008076F0" w14:paraId="3F17E661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E76925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7laa_A_H_1877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5D9134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0.34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3C59EC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F69082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-3.92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B6B253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16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87FE01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4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CC57B4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RARRADNSGYYGFHFD</w:t>
            </w:r>
          </w:p>
        </w:tc>
      </w:tr>
      <w:tr w:rsidR="00F370E8" w:rsidRPr="008076F0" w14:paraId="372DCB20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2EDF3E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6xdg_E_B_458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DB3990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0.434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02516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9FA78B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-3.91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8F5240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10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F74C2F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D68591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YITYSGSTIY</w:t>
            </w:r>
          </w:p>
        </w:tc>
      </w:tr>
      <w:tr w:rsidR="00F370E8" w:rsidRPr="008076F0" w14:paraId="2E01C08D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2D65E5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7bek_E_H_97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ED458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0.956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D905E4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67D794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-3.69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6A3389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10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EBEECD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4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D90FB3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RDLGSGDMDV</w:t>
            </w:r>
          </w:p>
        </w:tc>
      </w:tr>
      <w:tr w:rsidR="00F370E8" w:rsidRPr="008076F0" w14:paraId="4BF3E8C9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4449FB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7lqv_C_Z_3919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7AFF5B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0.064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71425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80B08E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-3.69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A61651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13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56F7DF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140546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LVIYQDNKRPSGI</w:t>
            </w:r>
          </w:p>
        </w:tc>
      </w:tr>
      <w:tr w:rsidR="00F370E8" w:rsidRPr="008076F0" w14:paraId="5113EAD7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736455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7lxx_A_H_52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80F81D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1.082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5F4B70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81F2C1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-3.66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EEA407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BB73F1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5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FFB270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SSSSNY</w:t>
            </w:r>
          </w:p>
        </w:tc>
      </w:tr>
      <w:tr w:rsidR="00F370E8" w:rsidRPr="008076F0" w14:paraId="018ABBCC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4250AA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7czw_A_H_3093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C168CA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-0.114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81D957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1FAD63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-3.61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EF7A38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D48BBA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A5387B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RCYYGSGRAPRCVW</w:t>
            </w:r>
          </w:p>
        </w:tc>
      </w:tr>
      <w:tr w:rsidR="00F370E8" w:rsidRPr="008076F0" w14:paraId="4EECA465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25330B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7e86_C_A_239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C7FB6E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1.104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A981DC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8BBF43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-3.34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D94213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6CC23C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084BA5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YSGGSTF</w:t>
            </w:r>
          </w:p>
        </w:tc>
      </w:tr>
      <w:tr w:rsidR="00F370E8" w:rsidRPr="008076F0" w14:paraId="0AAB612E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76B90E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7m8j_A_H_321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A2E26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0.753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7D5811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4C6DF4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-3.22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C703A9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13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883F17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8D2664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TGPAVRRGSWFDP</w:t>
            </w:r>
          </w:p>
        </w:tc>
      </w:tr>
      <w:tr w:rsidR="00F370E8" w:rsidRPr="008076F0" w14:paraId="350BD407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BBBE6F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7bei_E_H_52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297A57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1.364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B367B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39F057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-3.2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6A1773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B67D37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92895E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YSGGTTY</w:t>
            </w:r>
          </w:p>
        </w:tc>
      </w:tr>
      <w:tr w:rsidR="00F370E8" w:rsidRPr="008076F0" w14:paraId="73B59083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1D1D5D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7byr_B_H_3008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A05E6B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1.219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7097C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D7B87F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-3.2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71B939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7FA4D5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876E17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QGGSSWYRDYYYGMD</w:t>
            </w:r>
          </w:p>
        </w:tc>
      </w:tr>
      <w:tr w:rsidR="00F370E8" w:rsidRPr="008076F0" w14:paraId="195C30D4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775E77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7ld1_A_O_3674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13D1C5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0.398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0750F3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5D5BA7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-3.18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35F99B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598A83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C7A42A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QYYSLP</w:t>
            </w:r>
          </w:p>
        </w:tc>
      </w:tr>
      <w:tr w:rsidR="00F370E8" w:rsidRPr="008076F0" w14:paraId="2E89AEBD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0C9E9E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7cws_Q_L_27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D1F98F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1.717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3CF9B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E45356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-3.16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1D97C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9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A54FA2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90D4E8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GYTLPEVAM</w:t>
            </w:r>
          </w:p>
        </w:tc>
      </w:tr>
      <w:tr w:rsidR="00F370E8" w:rsidRPr="008076F0" w14:paraId="0CA6AE36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301568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7k8v_A_H_3029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560AED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1.6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92134D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9F607A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-2.72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909E2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10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D10547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6858E0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RDDPRIAVAGP</w:t>
            </w:r>
          </w:p>
        </w:tc>
      </w:tr>
      <w:tr w:rsidR="00F370E8" w:rsidRPr="008076F0" w14:paraId="41149D9D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176174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7che_R_A_711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A67A11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0.517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49C905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55ABD1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-2.7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514E08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CF5F48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2B2D15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RGRGLYD</w:t>
            </w:r>
          </w:p>
        </w:tc>
      </w:tr>
      <w:tr w:rsidR="00F370E8" w:rsidRPr="008076F0" w14:paraId="428B97E7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EEF68A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7chb_R_H_52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18F8A1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1.145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AB26F8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A6C49B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-2.69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75568A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29D4AF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4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7513C8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YSGGST</w:t>
            </w:r>
          </w:p>
        </w:tc>
      </w:tr>
      <w:tr w:rsidR="00F370E8" w:rsidRPr="008076F0" w14:paraId="2185FA31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04F4DB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7can_B_A_99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D6616C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1.295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0860A8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14E7A3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-2.66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AB2768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B79F2E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06799D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YDDGQL</w:t>
            </w:r>
          </w:p>
        </w:tc>
      </w:tr>
      <w:tr w:rsidR="00F370E8" w:rsidRPr="008076F0" w14:paraId="2AD059AA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BDBF3E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7czu_A_H_3536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028E5C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-1.117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C0486C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4B30E3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-2.61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35BF0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12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CEE685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12530D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QAITMVQGVIGP</w:t>
            </w:r>
          </w:p>
        </w:tc>
      </w:tr>
      <w:tr w:rsidR="00F370E8" w:rsidRPr="008076F0" w14:paraId="7221514E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60C9E4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lastRenderedPageBreak/>
              <w:t>7k4n_B_C_2265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D20191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-1.053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36FCD1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31BD2B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-2.59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D6E498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B08BF7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9A5A11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WIVVGSGN</w:t>
            </w:r>
          </w:p>
        </w:tc>
      </w:tr>
      <w:tr w:rsidR="00F370E8" w:rsidRPr="008076F0" w14:paraId="65B486A0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33923C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7lop_Z_W_52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21D9E1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-0.228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545F52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7DAB72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-2.59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CB03E4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52536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15785C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YPGDSETR</w:t>
            </w:r>
          </w:p>
        </w:tc>
      </w:tr>
      <w:tr w:rsidR="00F370E8" w:rsidRPr="008076F0" w14:paraId="70CD3FB6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99D85B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6xe1_E_H_25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B1F6BF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1.041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F7CA15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B46678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-2.48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6FFDAC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079BC1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4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930D0F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GVIVSSNY</w:t>
            </w:r>
          </w:p>
        </w:tc>
      </w:tr>
      <w:tr w:rsidR="00F370E8" w:rsidRPr="008076F0" w14:paraId="3B5C80F9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D121AD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7k8t_C_H_3028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A9D396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0.996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CB0B35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1DDA31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-2.42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EC5AA6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11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27FCF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920D37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GFTFSIYG</w:t>
            </w:r>
          </w:p>
        </w:tc>
      </w:tr>
      <w:tr w:rsidR="00F370E8" w:rsidRPr="008076F0" w14:paraId="76962CB8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6CCB20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7m6i_C_H_3051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5D609F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-0.031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F48F94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D9033F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-2.34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2691C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9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2B258B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F02B99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WMGRIISMFGIAN</w:t>
            </w:r>
          </w:p>
        </w:tc>
      </w:tr>
      <w:tr w:rsidR="00F370E8" w:rsidRPr="008076F0" w14:paraId="36E5BF38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A3E8A6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7ly2_J_O_4452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C50592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-0.04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177F40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1D9440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-2.16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7137CB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1A4267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165511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SADSIGS</w:t>
            </w:r>
          </w:p>
        </w:tc>
      </w:tr>
      <w:tr w:rsidR="00F370E8" w:rsidRPr="008076F0" w14:paraId="1BCCE9C5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6E5A09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7cdj_E_H_244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24E5AC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1.627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2FD7EA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1F097E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-2.11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600141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C109A5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3FDD47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YISSSGST</w:t>
            </w:r>
          </w:p>
        </w:tc>
      </w:tr>
      <w:tr w:rsidR="00F370E8" w:rsidRPr="008076F0" w14:paraId="0907DB2A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F30ECC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7k8t_B_M_3333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2F9643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1.318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857EF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064E1C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-2.07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935BE5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11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DD515C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2B085B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EGRPSDIVVVV</w:t>
            </w:r>
          </w:p>
        </w:tc>
      </w:tr>
      <w:tr w:rsidR="00F370E8" w:rsidRPr="008076F0" w14:paraId="04BEC137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D6F878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7m6h_A_E_3157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AAEA1B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1.693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87E4C8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04BDF7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-2.03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9C7D58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9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2588AD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4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9D252C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SGYTFTSYD</w:t>
            </w:r>
          </w:p>
        </w:tc>
      </w:tr>
      <w:tr w:rsidR="00F370E8" w:rsidRPr="008076F0" w14:paraId="28F0111B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507067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7m6i_C_H_3105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98EDE0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1.048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8E8057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825663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-1.88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DCE2AB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9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94A4C5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25F313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YYYDSGGYY</w:t>
            </w:r>
          </w:p>
        </w:tc>
      </w:tr>
      <w:tr w:rsidR="00F370E8" w:rsidRPr="008076F0" w14:paraId="56171640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CCCF18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7m6h_A_E_3182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D5AB52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0.072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BE3EB8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1CFCF4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-1.69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C5058F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11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17305E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4B7467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WMNPISGNTGY</w:t>
            </w:r>
          </w:p>
        </w:tc>
      </w:tr>
      <w:tr w:rsidR="00F370E8" w:rsidRPr="008076F0" w14:paraId="33578D25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EBD78F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7czx_A_N_4178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5D705F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-0.727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50C5A8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5F8B9D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-1.66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1FD4E2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DAD30F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83BA5E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LYSSNNKN</w:t>
            </w:r>
          </w:p>
        </w:tc>
      </w:tr>
      <w:tr w:rsidR="00F370E8" w:rsidRPr="008076F0" w14:paraId="4ADF54FF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0CE873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7cah_A_E_153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E25A9A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0.76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5EA951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366148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-1.5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E2F61D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13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AC8DE7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70BCDB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YIDPFNGGTSDNL</w:t>
            </w:r>
          </w:p>
        </w:tc>
      </w:tr>
      <w:tr w:rsidR="00F370E8" w:rsidRPr="008076F0" w14:paraId="34C383E0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4CC95F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7czp_A_L_3240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7A25B6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1.141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A99787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CAFB60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-1.45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BE76FA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9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8B43C1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571AB4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SSDVGGYNY</w:t>
            </w:r>
          </w:p>
        </w:tc>
      </w:tr>
      <w:tr w:rsidR="00F370E8" w:rsidRPr="008076F0" w14:paraId="7C7490D5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BA7091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7k90_B_H_3024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2153DC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1.141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3EEF2F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0ED115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-1.37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1BEA48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9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9BB715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6F6FDD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SGFTVSNNY</w:t>
            </w:r>
          </w:p>
        </w:tc>
      </w:tr>
      <w:tr w:rsidR="00F370E8" w:rsidRPr="008076F0" w14:paraId="6896A466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EE542C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6zdh_C_G_3975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C3F887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1.358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C62EB3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9E74AD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-1.36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92FF9F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095785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1363B8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GKLWVY</w:t>
            </w:r>
          </w:p>
        </w:tc>
      </w:tr>
      <w:tr w:rsidR="00F370E8" w:rsidRPr="008076F0" w14:paraId="6FB9868E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62DCEA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7m6d_C_B_253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65D77D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1.475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ACC571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C35E63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-1.29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ACDDC8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6919CA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B329CE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YSSINKNY</w:t>
            </w:r>
          </w:p>
        </w:tc>
      </w:tr>
      <w:tr w:rsidR="00F370E8" w:rsidRPr="008076F0" w14:paraId="74F867AE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B6BEA7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7e5y_A_L_250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60F0B9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1.592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A3C34F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2C989E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-1.23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8BD35F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DCC421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0101B6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DRFSGSKS</w:t>
            </w:r>
          </w:p>
        </w:tc>
      </w:tr>
      <w:tr w:rsidR="00F370E8" w:rsidRPr="008076F0" w14:paraId="68897A8A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8AE648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lastRenderedPageBreak/>
              <w:t>7m6d_C_A_100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554C6C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1.545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05B5BE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BE14D9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-1.04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D6A54D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344FA9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84F62A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SGISTPMD</w:t>
            </w:r>
          </w:p>
        </w:tc>
      </w:tr>
      <w:tr w:rsidR="00F370E8" w:rsidRPr="008076F0" w14:paraId="3D0FA7FD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D2EDBF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7jv4_C_G_3282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9BA37A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0.505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7F4D05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5E8691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-0.99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013D9D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13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98E21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825CBF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YDTSNKHSWTPA</w:t>
            </w:r>
          </w:p>
        </w:tc>
      </w:tr>
      <w:tr w:rsidR="00F370E8" w:rsidRPr="008076F0" w14:paraId="6C3820B1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CAC712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7nd3_B_H_3000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E7D894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-1.551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1087E2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DDB6BD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-0.67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5C4E54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D9BD9C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FDDDE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GFTVSRNY</w:t>
            </w:r>
          </w:p>
        </w:tc>
      </w:tr>
      <w:tr w:rsidR="00F370E8" w:rsidRPr="008076F0" w14:paraId="2C18AEFD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04B24B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7ld1_A_P_3450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DCBF7B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1.464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4EAF7A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52BA92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-0.47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704C45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11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CEDE80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DEBDA0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DSWSGYDLLSG</w:t>
            </w:r>
          </w:p>
        </w:tc>
      </w:tr>
      <w:tr w:rsidR="00F370E8" w:rsidRPr="008076F0" w14:paraId="1F3B0FB2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9FDF55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7cak_A_E_3240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B9740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-0.135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BA5FD1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9EAA06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-0.39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917D1A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20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1D3C04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38422E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YIDPFNGGTSDNLKFKGAAT</w:t>
            </w:r>
          </w:p>
        </w:tc>
      </w:tr>
      <w:tr w:rsidR="00F370E8" w:rsidRPr="008076F0" w14:paraId="7A3A770D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7D5E01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7dzy_C_M_3902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303276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-0.54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B0A773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B8CAE6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-0.32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F0AB5E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8F2142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9FBC17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YDLYGDY</w:t>
            </w:r>
          </w:p>
        </w:tc>
      </w:tr>
      <w:tr w:rsidR="00F370E8" w:rsidRPr="008076F0" w14:paraId="5CEDBA63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FF6391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7k8y_B_G_3109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3F8FB8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0.864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1D536A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B9EF77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-0.32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C87822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10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599767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B62EB6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PTGVLAGDYY</w:t>
            </w:r>
          </w:p>
        </w:tc>
      </w:tr>
      <w:tr w:rsidR="00F370E8" w:rsidRPr="008076F0" w14:paraId="6A3F60E0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7145E5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6xc2_A_L_283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3747C3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0.721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6CEE5F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A58D1E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-0.14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C78717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3A5BC1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82CD04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QLNSYPPK</w:t>
            </w:r>
          </w:p>
        </w:tc>
      </w:tr>
      <w:tr w:rsidR="00F370E8" w:rsidRPr="008076F0" w14:paraId="09AE50B3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C7461D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7lop_A_B_535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7DA679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1.122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0C5210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59148E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-0.07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1A6E90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B46E8A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A58BF4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SGISTP</w:t>
            </w:r>
          </w:p>
        </w:tc>
      </w:tr>
      <w:tr w:rsidR="00F370E8" w:rsidRPr="008076F0" w14:paraId="77C858AD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F5A90F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7cwt_C_P_4516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077EE1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0.858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3F6594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CCAC51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0.07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9F8D3B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9DEAF5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EF9FF6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FDPEDG</w:t>
            </w:r>
          </w:p>
        </w:tc>
      </w:tr>
      <w:tr w:rsidR="00F370E8" w:rsidRPr="008076F0" w14:paraId="433BAF8B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BFED68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7ntc_C_H_3359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A784E8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1.075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46A9E2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9427F6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0.2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71EA3E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15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D83B18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5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3F9B7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SNRSPYDSSNYYFDY</w:t>
            </w:r>
          </w:p>
        </w:tc>
      </w:tr>
      <w:tr w:rsidR="00F370E8" w:rsidRPr="008076F0" w14:paraId="1D418CC8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3CA51B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7cai_B_F_3515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3AED59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1.336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544ED7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0564EB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0.27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A157DB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584D62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417B9D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QSISSN</w:t>
            </w:r>
          </w:p>
        </w:tc>
      </w:tr>
      <w:tr w:rsidR="00F370E8" w:rsidRPr="008076F0" w14:paraId="48F7DAFE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6C28B0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7k8z_C_M_3163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5D6CF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1.311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B2AAB6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EFD8C0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0.28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FF259B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9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F69761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BE4F0D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IPFDGR</w:t>
            </w:r>
          </w:p>
        </w:tc>
      </w:tr>
      <w:tr w:rsidR="00F370E8" w:rsidRPr="008076F0" w14:paraId="140C7392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799245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7cwl_B_L_3641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91487F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-1.144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3B1889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CD2E68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0.32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1E357D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12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9AD717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4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DE6385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SGSGSGTDFTLT</w:t>
            </w:r>
          </w:p>
        </w:tc>
      </w:tr>
      <w:tr w:rsidR="00F370E8" w:rsidRPr="008076F0" w14:paraId="1C52ADB2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CBA553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7m6g_C_L_3258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364337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1.373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6181CB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611D42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0.4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504767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741AA1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D262B2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YGSSRP</w:t>
            </w:r>
          </w:p>
        </w:tc>
      </w:tr>
      <w:tr w:rsidR="00F370E8" w:rsidRPr="008076F0" w14:paraId="52BDCA98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ADE4B6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7m6g_B_R_3149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D004C3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1.17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F77EB7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690EAC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0.47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08BB71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AFD108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96F027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PYSSVT</w:t>
            </w:r>
          </w:p>
        </w:tc>
      </w:tr>
      <w:tr w:rsidR="00F370E8" w:rsidRPr="008076F0" w14:paraId="0E358257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6121AB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7d00_C_J_3450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F987F4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0.43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856BC1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27B02F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0.56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2DAF8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7B4645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79B58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FTVSSNY</w:t>
            </w:r>
          </w:p>
        </w:tc>
      </w:tr>
      <w:tr w:rsidR="00F370E8" w:rsidRPr="008076F0" w14:paraId="6DF5CE37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5D600F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7m6f_A_H_3244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DF0213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-0.306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037A6E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20BD1D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0.82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A7E666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E2C08F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A619DF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SGFTVSSNY</w:t>
            </w:r>
          </w:p>
        </w:tc>
      </w:tr>
      <w:tr w:rsidR="00F370E8" w:rsidRPr="008076F0" w14:paraId="7422FA1A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09F50AB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lastRenderedPageBreak/>
              <w:t>7m6f_A_H_3318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8A9F11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1.199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A93DA6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52F48D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1.04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20B01C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B5011A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9C2E04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RPPLDLD</w:t>
            </w:r>
          </w:p>
        </w:tc>
      </w:tr>
      <w:tr w:rsidR="00F370E8" w:rsidRPr="008076F0" w14:paraId="3EC31899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7CE1B06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7m6f_E_C_2020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938598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0.976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1CF2CE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3F9FE2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2.01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896B63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8D858D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ED57A5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SGFTVSSN</w:t>
            </w:r>
          </w:p>
        </w:tc>
      </w:tr>
      <w:tr w:rsidR="00F370E8" w:rsidRPr="008076F0" w14:paraId="00AEBE7B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D9379E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7k8x_C_F_3322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DB76D7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1.549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0EFB8C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78FE9C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2.11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708687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13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89B5A4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AE43AC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NRFSGSKSGNTAS</w:t>
            </w:r>
          </w:p>
        </w:tc>
      </w:tr>
      <w:tr w:rsidR="00F370E8" w:rsidRPr="008076F0" w14:paraId="6BC73E60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4ACE294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7k8u_B_L_3138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2129CA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-0.061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F0F99E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48F8BA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2.61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1ED7EF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10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F2D199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03B3E0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SGSGSGTDFT</w:t>
            </w:r>
          </w:p>
        </w:tc>
      </w:tr>
      <w:tr w:rsidR="00F370E8" w:rsidRPr="008076F0" w14:paraId="172E5624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5B0CCA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7e88_C_H_1499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AA906F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1.268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17C8D0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23AAC2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3.29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FEACB2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D815EF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4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72590B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SGSGTDFT</w:t>
            </w:r>
          </w:p>
        </w:tc>
      </w:tr>
      <w:tr w:rsidR="00F370E8" w:rsidRPr="008076F0" w14:paraId="4A077870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7AB4E6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7cai_C_G_3765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1EB055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0.257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39424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FB0B64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3.35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94D676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20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984E1A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9D20B4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TLTADTSTDTAYME</w:t>
            </w:r>
          </w:p>
        </w:tc>
      </w:tr>
      <w:tr w:rsidR="00F370E8" w:rsidRPr="008076F0" w14:paraId="6BE891A0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1BA42BC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7dzy_C_M_3853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42FD83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-1.587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A85AF6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5A7204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3.53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78EAC3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771CB6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395910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NQDGGEKY</w:t>
            </w:r>
          </w:p>
        </w:tc>
      </w:tr>
      <w:tr w:rsidR="00F370E8" w:rsidRPr="008076F0" w14:paraId="1B101C66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427A52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7jw0_A_H_1318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FF7B6F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-1.579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D31F30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0440A5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4.59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D4E509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075F97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8F0DB0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SSGYYY</w:t>
            </w:r>
          </w:p>
        </w:tc>
      </w:tr>
      <w:tr w:rsidR="00F370E8" w:rsidRPr="008076F0" w14:paraId="6AF71091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541E420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7lqw_C_H_52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7D70F1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1.176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06B6A7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3E0CB3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4.98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1E0273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4C429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BA3EE3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IPIFGTAN</w:t>
            </w:r>
          </w:p>
        </w:tc>
      </w:tr>
      <w:tr w:rsidR="00F370E8" w:rsidRPr="008076F0" w14:paraId="03144ADD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2343814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7k8t_A_O_3564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FC3BC0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1.224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311A26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69009E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5.43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D9D85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12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64E26A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F2D975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KEGRPSDIVVVV</w:t>
            </w:r>
          </w:p>
        </w:tc>
      </w:tr>
      <w:tr w:rsidR="00F370E8" w:rsidRPr="008076F0" w14:paraId="34742787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3C88BAB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7cwn_B_D_3530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70657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0.73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6F236D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52DB19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7.6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501BFA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F22111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8F61AF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QTNFWPY</w:t>
            </w:r>
          </w:p>
        </w:tc>
      </w:tr>
      <w:tr w:rsidR="00F370E8" w:rsidRPr="008076F0" w14:paraId="3CF86406" w14:textId="77777777" w:rsidTr="00292963">
        <w:trPr>
          <w:trHeight w:val="315"/>
        </w:trPr>
        <w:tc>
          <w:tcPr>
            <w:tcW w:w="1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</w:tcPr>
          <w:p w14:paraId="671D44A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7dzy_B_H_3415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8E08A7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-0.072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92E085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Unstable association (</w:t>
            </w:r>
            <w:proofErr w:type="gramStart"/>
            <w:r w:rsidRPr="008076F0">
              <w:rPr>
                <w:rFonts w:ascii="Times New Roman" w:hAnsi="Times New Roman"/>
              </w:rPr>
              <w:t>NON-BINDER</w:t>
            </w:r>
            <w:proofErr w:type="gramEnd"/>
            <w:r w:rsidRPr="008076F0">
              <w:rPr>
                <w:rFonts w:ascii="Times New Roman" w:hAnsi="Times New Roman"/>
              </w:rPr>
              <w:t>)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60217F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9.81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95F3BD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586CB3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4</w:t>
            </w:r>
          </w:p>
        </w:tc>
        <w:tc>
          <w:tcPr>
            <w:tcW w:w="3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F2FEF3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NQDGGEK</w:t>
            </w:r>
          </w:p>
        </w:tc>
      </w:tr>
    </w:tbl>
    <w:p w14:paraId="2022149F" w14:textId="77777777" w:rsidR="00F370E8" w:rsidRPr="008076F0" w:rsidRDefault="00F370E8" w:rsidP="00F370E8">
      <w:pPr>
        <w:tabs>
          <w:tab w:val="left" w:pos="3068"/>
        </w:tabs>
        <w:rPr>
          <w:rFonts w:ascii="Times New Roman" w:hAnsi="Times New Roman"/>
          <w:lang w:eastAsia="en-US" w:bidi="en-US"/>
        </w:rPr>
      </w:pPr>
    </w:p>
    <w:p w14:paraId="567DD474" w14:textId="77777777" w:rsidR="00F370E8" w:rsidRPr="008076F0" w:rsidRDefault="00F370E8" w:rsidP="00F370E8">
      <w:pPr>
        <w:spacing w:line="240" w:lineRule="auto"/>
        <w:jc w:val="left"/>
        <w:rPr>
          <w:rFonts w:ascii="Times New Roman" w:hAnsi="Times New Roman"/>
          <w:lang w:eastAsia="en-US" w:bidi="en-US"/>
        </w:rPr>
      </w:pPr>
      <w:r w:rsidRPr="008076F0">
        <w:rPr>
          <w:rFonts w:ascii="Times New Roman" w:hAnsi="Times New Roman"/>
          <w:lang w:eastAsia="en-US" w:bidi="en-US"/>
        </w:rPr>
        <w:br w:type="page"/>
      </w:r>
    </w:p>
    <w:p w14:paraId="344C44ED" w14:textId="4454958F" w:rsidR="00F370E8" w:rsidRPr="008076F0" w:rsidRDefault="00F370E8" w:rsidP="00F370E8">
      <w:pPr>
        <w:pStyle w:val="MDPI42tablebody"/>
        <w:jc w:val="left"/>
        <w:rPr>
          <w:rFonts w:ascii="Times New Roman" w:hAnsi="Times New Roman"/>
          <w:b/>
          <w:bCs/>
          <w:lang w:val="en-IN"/>
        </w:rPr>
      </w:pPr>
      <w:r w:rsidRPr="008076F0">
        <w:rPr>
          <w:rFonts w:ascii="Times New Roman" w:hAnsi="Times New Roman"/>
          <w:b/>
          <w:bCs/>
          <w:lang w:val="en-IN"/>
        </w:rPr>
        <w:lastRenderedPageBreak/>
        <w:t xml:space="preserve">Table S3: </w:t>
      </w:r>
      <w:r w:rsidR="00327F37">
        <w:rPr>
          <w:rFonts w:ascii="Times New Roman" w:hAnsi="Times New Roman"/>
          <w:lang w:val="en-IN"/>
        </w:rPr>
        <w:t>Summary of MD statistics</w:t>
      </w:r>
      <w:r w:rsidRPr="008076F0">
        <w:rPr>
          <w:rFonts w:ascii="Times New Roman" w:hAnsi="Times New Roman"/>
          <w:b/>
          <w:bCs/>
          <w:lang w:val="en-IN"/>
        </w:rPr>
        <w:br/>
      </w:r>
    </w:p>
    <w:p w14:paraId="6CFD0951" w14:textId="77777777" w:rsidR="00F370E8" w:rsidRPr="008076F0" w:rsidRDefault="00F370E8" w:rsidP="00F370E8">
      <w:pPr>
        <w:pStyle w:val="MDPI42tablebody"/>
        <w:numPr>
          <w:ilvl w:val="0"/>
          <w:numId w:val="27"/>
        </w:numPr>
        <w:jc w:val="left"/>
        <w:rPr>
          <w:rFonts w:ascii="Times New Roman" w:hAnsi="Times New Roman"/>
          <w:b/>
          <w:bCs/>
          <w:lang w:val="en-IN"/>
        </w:rPr>
      </w:pPr>
      <w:r w:rsidRPr="008076F0">
        <w:rPr>
          <w:rFonts w:ascii="Times New Roman" w:hAnsi="Times New Roman"/>
          <w:b/>
          <w:bCs/>
          <w:sz w:val="22"/>
          <w:szCs w:val="22"/>
          <w:lang w:val="en-IN"/>
        </w:rPr>
        <w:t>Peptide 6xkp_B_D_919</w:t>
      </w:r>
    </w:p>
    <w:p w14:paraId="425B64BB" w14:textId="77777777" w:rsidR="00F370E8" w:rsidRPr="008076F0" w:rsidRDefault="00F370E8" w:rsidP="00F370E8">
      <w:pPr>
        <w:pStyle w:val="MDPI42tablebody"/>
        <w:jc w:val="left"/>
        <w:rPr>
          <w:rFonts w:ascii="Times New Roman" w:hAnsi="Times New Roman"/>
          <w:lang w:val="en-I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30"/>
        <w:gridCol w:w="1992"/>
        <w:gridCol w:w="1340"/>
        <w:gridCol w:w="1340"/>
        <w:gridCol w:w="1340"/>
        <w:gridCol w:w="1340"/>
      </w:tblGrid>
      <w:tr w:rsidR="00F370E8" w:rsidRPr="008076F0" w14:paraId="561F11C4" w14:textId="77777777" w:rsidTr="00292963">
        <w:trPr>
          <w:trHeight w:val="315"/>
        </w:trPr>
        <w:tc>
          <w:tcPr>
            <w:tcW w:w="20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73440F6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</w:p>
        </w:tc>
        <w:tc>
          <w:tcPr>
            <w:tcW w:w="1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AACEDD7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72D2E18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Run 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B4E1228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Run 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D1B4E4A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Run 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B974AD7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Mean</w:t>
            </w:r>
          </w:p>
        </w:tc>
      </w:tr>
      <w:tr w:rsidR="00F370E8" w:rsidRPr="008076F0" w14:paraId="6108F4E0" w14:textId="77777777" w:rsidTr="00292963">
        <w:trPr>
          <w:trHeight w:val="315"/>
        </w:trPr>
        <w:tc>
          <w:tcPr>
            <w:tcW w:w="203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0F9691E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RMSD (nm)</w:t>
            </w:r>
          </w:p>
        </w:tc>
        <w:tc>
          <w:tcPr>
            <w:tcW w:w="1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B42605D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Mean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77C008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0.1937808866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0EB5AB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0.1844607181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5C34E5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0.189763254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65EB85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0.1893349529</w:t>
            </w:r>
          </w:p>
        </w:tc>
      </w:tr>
      <w:tr w:rsidR="00F370E8" w:rsidRPr="008076F0" w14:paraId="2D61AA53" w14:textId="77777777" w:rsidTr="00292963">
        <w:trPr>
          <w:trHeight w:val="315"/>
        </w:trPr>
        <w:tc>
          <w:tcPr>
            <w:tcW w:w="203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FA731FC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</w:p>
        </w:tc>
        <w:tc>
          <w:tcPr>
            <w:tcW w:w="1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C355508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SD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0BEE7E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0.01560457693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C948C5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0.01381913842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F95DBE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0.01544875764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8E3A5C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0.014957491</w:t>
            </w:r>
          </w:p>
        </w:tc>
      </w:tr>
      <w:tr w:rsidR="00F370E8" w:rsidRPr="008076F0" w14:paraId="47731A21" w14:textId="77777777" w:rsidTr="00292963">
        <w:trPr>
          <w:trHeight w:val="315"/>
        </w:trPr>
        <w:tc>
          <w:tcPr>
            <w:tcW w:w="203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6CFEFE5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RMSF (nm)</w:t>
            </w:r>
          </w:p>
        </w:tc>
        <w:tc>
          <w:tcPr>
            <w:tcW w:w="1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232F171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Mean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765604E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0.16171875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72C6B86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0.15895625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E25CFB2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0.16855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B9D953D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0.163075</w:t>
            </w:r>
          </w:p>
        </w:tc>
      </w:tr>
      <w:tr w:rsidR="00F370E8" w:rsidRPr="008076F0" w14:paraId="2DFAB047" w14:textId="77777777" w:rsidTr="00292963">
        <w:trPr>
          <w:trHeight w:val="315"/>
        </w:trPr>
        <w:tc>
          <w:tcPr>
            <w:tcW w:w="203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5BE3D14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</w:p>
        </w:tc>
        <w:tc>
          <w:tcPr>
            <w:tcW w:w="1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E3A00FC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SD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244796B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0.06063438209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7F2EEB6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0.1130386068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DBCAB16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0.08522410457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9FC4549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0.08629903115</w:t>
            </w:r>
          </w:p>
        </w:tc>
      </w:tr>
      <w:tr w:rsidR="00F370E8" w:rsidRPr="008076F0" w14:paraId="5B03091D" w14:textId="77777777" w:rsidTr="00292963">
        <w:trPr>
          <w:trHeight w:val="315"/>
        </w:trPr>
        <w:tc>
          <w:tcPr>
            <w:tcW w:w="203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5495476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Peptide-protein centroid distance (Å)</w:t>
            </w:r>
          </w:p>
        </w:tc>
        <w:tc>
          <w:tcPr>
            <w:tcW w:w="1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939DCFA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Mean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BDF3FCE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21.30232716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E9FABA2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21.47696561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E8851F8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21.40810543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EBD9B7E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21.3957994</w:t>
            </w:r>
          </w:p>
        </w:tc>
      </w:tr>
      <w:tr w:rsidR="00F370E8" w:rsidRPr="008076F0" w14:paraId="57BCFCD2" w14:textId="77777777" w:rsidTr="00292963">
        <w:trPr>
          <w:trHeight w:val="315"/>
        </w:trPr>
        <w:tc>
          <w:tcPr>
            <w:tcW w:w="203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E817D4C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</w:p>
        </w:tc>
        <w:tc>
          <w:tcPr>
            <w:tcW w:w="1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8B08554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SD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6F7D49C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0.4239994567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CA4507E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0.2588706705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6B0DA39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0.6089434745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9B09E7E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0.4306045339</w:t>
            </w:r>
          </w:p>
        </w:tc>
      </w:tr>
      <w:tr w:rsidR="00F370E8" w:rsidRPr="008076F0" w14:paraId="698F093E" w14:textId="77777777" w:rsidTr="00292963">
        <w:trPr>
          <w:trHeight w:val="315"/>
        </w:trPr>
        <w:tc>
          <w:tcPr>
            <w:tcW w:w="203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83BF536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H-bonds</w:t>
            </w:r>
          </w:p>
        </w:tc>
        <w:tc>
          <w:tcPr>
            <w:tcW w:w="1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F3AC1D3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Mean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C2AB81D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DE5D8C5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4.636363636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5B9EC29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5.181818182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8A5BEA1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4.939393939</w:t>
            </w:r>
          </w:p>
        </w:tc>
      </w:tr>
      <w:tr w:rsidR="00F370E8" w:rsidRPr="008076F0" w14:paraId="295ADDD0" w14:textId="77777777" w:rsidTr="00292963">
        <w:trPr>
          <w:trHeight w:val="315"/>
        </w:trPr>
        <w:tc>
          <w:tcPr>
            <w:tcW w:w="203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F6278CD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</w:p>
        </w:tc>
        <w:tc>
          <w:tcPr>
            <w:tcW w:w="1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FC10BD0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SD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BEF255E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0.894427191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0797C44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0.9244162777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FA0EC82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1.470930441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B9E0CB8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1.096591303</w:t>
            </w:r>
          </w:p>
        </w:tc>
      </w:tr>
    </w:tbl>
    <w:p w14:paraId="1DFC4EDA" w14:textId="77777777" w:rsidR="00F370E8" w:rsidRPr="008076F0" w:rsidRDefault="00F370E8" w:rsidP="00F370E8">
      <w:pPr>
        <w:pStyle w:val="MDPI42tablebody"/>
        <w:jc w:val="left"/>
        <w:rPr>
          <w:rFonts w:ascii="Times New Roman" w:hAnsi="Times New Roman"/>
          <w:lang w:val="en-IN"/>
        </w:rPr>
      </w:pPr>
    </w:p>
    <w:p w14:paraId="7369D650" w14:textId="77777777" w:rsidR="00F370E8" w:rsidRPr="008076F0" w:rsidRDefault="00F370E8" w:rsidP="00F370E8">
      <w:pPr>
        <w:pStyle w:val="MDPI42tablebody"/>
        <w:numPr>
          <w:ilvl w:val="0"/>
          <w:numId w:val="27"/>
        </w:numPr>
        <w:jc w:val="left"/>
        <w:rPr>
          <w:rFonts w:ascii="Times New Roman" w:hAnsi="Times New Roman"/>
          <w:b/>
          <w:bCs/>
          <w:lang w:val="en-IN"/>
        </w:rPr>
      </w:pPr>
      <w:r w:rsidRPr="008076F0">
        <w:rPr>
          <w:rFonts w:ascii="Times New Roman" w:hAnsi="Times New Roman"/>
          <w:b/>
          <w:bCs/>
          <w:sz w:val="22"/>
          <w:szCs w:val="22"/>
          <w:lang w:val="en-IN"/>
        </w:rPr>
        <w:t>Peptide 7ls9_C_E_3867</w:t>
      </w:r>
    </w:p>
    <w:p w14:paraId="3E4FA217" w14:textId="77777777" w:rsidR="00F370E8" w:rsidRPr="008076F0" w:rsidRDefault="00F370E8" w:rsidP="00F370E8">
      <w:pPr>
        <w:pStyle w:val="MDPI42tablebody"/>
        <w:jc w:val="left"/>
        <w:rPr>
          <w:rFonts w:ascii="Times New Roman" w:hAnsi="Times New Roman"/>
          <w:lang w:val="en-I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30"/>
        <w:gridCol w:w="1992"/>
        <w:gridCol w:w="1340"/>
        <w:gridCol w:w="1340"/>
        <w:gridCol w:w="1240"/>
        <w:gridCol w:w="1340"/>
      </w:tblGrid>
      <w:tr w:rsidR="00F370E8" w:rsidRPr="008076F0" w14:paraId="7F590A11" w14:textId="77777777" w:rsidTr="00292963">
        <w:trPr>
          <w:trHeight w:val="315"/>
        </w:trPr>
        <w:tc>
          <w:tcPr>
            <w:tcW w:w="20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00A1CE8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</w:p>
        </w:tc>
        <w:tc>
          <w:tcPr>
            <w:tcW w:w="1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F03ADDF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B3229B0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Run 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E763182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Run 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75629B6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Run 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F8AEAA8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Mean</w:t>
            </w:r>
          </w:p>
        </w:tc>
      </w:tr>
      <w:tr w:rsidR="00F370E8" w:rsidRPr="008076F0" w14:paraId="1D758779" w14:textId="77777777" w:rsidTr="00292963">
        <w:trPr>
          <w:trHeight w:val="315"/>
        </w:trPr>
        <w:tc>
          <w:tcPr>
            <w:tcW w:w="203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5E4229E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RMSD (nm)</w:t>
            </w:r>
          </w:p>
        </w:tc>
        <w:tc>
          <w:tcPr>
            <w:tcW w:w="1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C10C536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Mean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6AA333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0.7785713064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03BBA9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1.140775951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431DF5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0.7438975481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E1187E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0.8877482684</w:t>
            </w:r>
          </w:p>
        </w:tc>
      </w:tr>
      <w:tr w:rsidR="00F370E8" w:rsidRPr="008076F0" w14:paraId="29FA1CE9" w14:textId="77777777" w:rsidTr="00292963">
        <w:trPr>
          <w:trHeight w:val="315"/>
        </w:trPr>
        <w:tc>
          <w:tcPr>
            <w:tcW w:w="203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0DADD70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</w:p>
        </w:tc>
        <w:tc>
          <w:tcPr>
            <w:tcW w:w="1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76DD92C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SD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312B66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0.1637739026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5ACDA8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0.377908017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908B8F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0.2302438126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46CB83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0.2573085774</w:t>
            </w:r>
          </w:p>
        </w:tc>
      </w:tr>
      <w:tr w:rsidR="00F370E8" w:rsidRPr="008076F0" w14:paraId="58FF9E18" w14:textId="77777777" w:rsidTr="00292963">
        <w:trPr>
          <w:trHeight w:val="315"/>
        </w:trPr>
        <w:tc>
          <w:tcPr>
            <w:tcW w:w="203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B33D295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RMSF (nm)</w:t>
            </w:r>
          </w:p>
        </w:tc>
        <w:tc>
          <w:tcPr>
            <w:tcW w:w="1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E22AA53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Mean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2ECDFEF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0.9391666667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457ACFD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0.6167933333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2944599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1.087626667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D3EB056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0.8811955556</w:t>
            </w:r>
          </w:p>
        </w:tc>
      </w:tr>
      <w:tr w:rsidR="00F370E8" w:rsidRPr="008076F0" w14:paraId="5093C295" w14:textId="77777777" w:rsidTr="00292963">
        <w:trPr>
          <w:trHeight w:val="315"/>
        </w:trPr>
        <w:tc>
          <w:tcPr>
            <w:tcW w:w="203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160EA2A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</w:p>
        </w:tc>
        <w:tc>
          <w:tcPr>
            <w:tcW w:w="1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E04393A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SD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3145C75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0.07407161271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F2BCE0C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0.05444848767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E8C5828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0.089052003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91EE068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0.07252403446</w:t>
            </w:r>
          </w:p>
        </w:tc>
      </w:tr>
      <w:tr w:rsidR="00F370E8" w:rsidRPr="008076F0" w14:paraId="54FABDD4" w14:textId="77777777" w:rsidTr="00292963">
        <w:trPr>
          <w:trHeight w:val="315"/>
        </w:trPr>
        <w:tc>
          <w:tcPr>
            <w:tcW w:w="203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F9CAEF0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Peptide-protein centroid distance (Å)</w:t>
            </w:r>
          </w:p>
        </w:tc>
        <w:tc>
          <w:tcPr>
            <w:tcW w:w="1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8EFFABD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Mean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972FE6D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63.39301277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B97664E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72.66833881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A3C757C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65.52470483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C73E3E7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67.19535214</w:t>
            </w:r>
          </w:p>
        </w:tc>
      </w:tr>
      <w:tr w:rsidR="00F370E8" w:rsidRPr="008076F0" w14:paraId="44F3732A" w14:textId="77777777" w:rsidTr="00292963">
        <w:trPr>
          <w:trHeight w:val="315"/>
        </w:trPr>
        <w:tc>
          <w:tcPr>
            <w:tcW w:w="203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2514E99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</w:p>
        </w:tc>
        <w:tc>
          <w:tcPr>
            <w:tcW w:w="1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4412297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SD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1D8E0FD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4.92550227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83BED33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5.541290467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E07AC93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5.067817794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7745525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5.17820351</w:t>
            </w:r>
          </w:p>
        </w:tc>
      </w:tr>
      <w:tr w:rsidR="00F370E8" w:rsidRPr="008076F0" w14:paraId="658F1674" w14:textId="77777777" w:rsidTr="00292963">
        <w:trPr>
          <w:trHeight w:val="315"/>
        </w:trPr>
        <w:tc>
          <w:tcPr>
            <w:tcW w:w="203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A95DC5D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H-bonds</w:t>
            </w:r>
          </w:p>
        </w:tc>
        <w:tc>
          <w:tcPr>
            <w:tcW w:w="1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233A7E9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Mean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2BD8477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1.363636364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B8F9594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1.727272727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E6A527D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1.181818182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FEB6BB0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1.424242424</w:t>
            </w:r>
          </w:p>
        </w:tc>
      </w:tr>
      <w:tr w:rsidR="00F370E8" w:rsidRPr="008076F0" w14:paraId="02EF8DFD" w14:textId="77777777" w:rsidTr="00292963">
        <w:trPr>
          <w:trHeight w:val="315"/>
        </w:trPr>
        <w:tc>
          <w:tcPr>
            <w:tcW w:w="203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D5D3FF9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</w:p>
        </w:tc>
        <w:tc>
          <w:tcPr>
            <w:tcW w:w="1992" w:type="dxa"/>
            <w:tcBorders>
              <w:top w:val="single" w:sz="6" w:space="0" w:color="000000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D6C1983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SD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71B7933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0.6741998625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40585B9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0.7862453931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2E7EF23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0.4045199175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6CDDEF7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0.6216550577</w:t>
            </w:r>
          </w:p>
        </w:tc>
      </w:tr>
    </w:tbl>
    <w:p w14:paraId="3B26D7BC" w14:textId="77777777" w:rsidR="00F370E8" w:rsidRPr="008076F0" w:rsidRDefault="00F370E8" w:rsidP="00F370E8">
      <w:pPr>
        <w:pStyle w:val="MDPI42tablebody"/>
        <w:jc w:val="left"/>
        <w:rPr>
          <w:rFonts w:ascii="Times New Roman" w:hAnsi="Times New Roman"/>
          <w:lang w:val="en-IN"/>
        </w:rPr>
      </w:pPr>
    </w:p>
    <w:p w14:paraId="5C2F234F" w14:textId="77777777" w:rsidR="00F370E8" w:rsidRPr="008076F0" w:rsidRDefault="00F370E8" w:rsidP="00F370E8">
      <w:pPr>
        <w:pStyle w:val="MDPI42tablebody"/>
        <w:numPr>
          <w:ilvl w:val="0"/>
          <w:numId w:val="27"/>
        </w:numPr>
        <w:jc w:val="left"/>
        <w:rPr>
          <w:rFonts w:ascii="Times New Roman" w:hAnsi="Times New Roman"/>
          <w:b/>
          <w:bCs/>
          <w:lang w:val="en-IN"/>
        </w:rPr>
      </w:pPr>
      <w:r w:rsidRPr="008076F0">
        <w:rPr>
          <w:rFonts w:ascii="Times New Roman" w:hAnsi="Times New Roman"/>
          <w:b/>
          <w:bCs/>
          <w:sz w:val="22"/>
          <w:szCs w:val="22"/>
          <w:lang w:val="en-IN"/>
        </w:rPr>
        <w:t>Peptide 7kn5_B_D_619</w:t>
      </w:r>
      <w:r w:rsidRPr="008076F0">
        <w:rPr>
          <w:rFonts w:ascii="Times New Roman" w:hAnsi="Times New Roman"/>
          <w:b/>
          <w:bCs/>
          <w:sz w:val="22"/>
          <w:szCs w:val="22"/>
          <w:lang w:val="en-IN"/>
        </w:rPr>
        <w:br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30"/>
        <w:gridCol w:w="1992"/>
        <w:gridCol w:w="1340"/>
        <w:gridCol w:w="1340"/>
        <w:gridCol w:w="1340"/>
        <w:gridCol w:w="1340"/>
      </w:tblGrid>
      <w:tr w:rsidR="00F370E8" w:rsidRPr="008076F0" w14:paraId="3C30B877" w14:textId="77777777" w:rsidTr="00292963">
        <w:trPr>
          <w:trHeight w:val="315"/>
        </w:trPr>
        <w:tc>
          <w:tcPr>
            <w:tcW w:w="20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76A80A4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</w:p>
        </w:tc>
        <w:tc>
          <w:tcPr>
            <w:tcW w:w="1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BD5DF7A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6EB4B9A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Run 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BC0053A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Run 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09530F9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Run 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684B56B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Mean</w:t>
            </w:r>
          </w:p>
        </w:tc>
      </w:tr>
      <w:tr w:rsidR="00F370E8" w:rsidRPr="008076F0" w14:paraId="0568E10A" w14:textId="77777777" w:rsidTr="00292963">
        <w:trPr>
          <w:trHeight w:val="315"/>
        </w:trPr>
        <w:tc>
          <w:tcPr>
            <w:tcW w:w="203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4218AF8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RMSD (nm)</w:t>
            </w:r>
          </w:p>
        </w:tc>
        <w:tc>
          <w:tcPr>
            <w:tcW w:w="1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5DD087D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Mean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9B6653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0.2051751708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B1397E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0.1934504458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F79195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0.2146722089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98CFCD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0.2044326085</w:t>
            </w:r>
          </w:p>
        </w:tc>
      </w:tr>
      <w:tr w:rsidR="00F370E8" w:rsidRPr="008076F0" w14:paraId="035A6469" w14:textId="77777777" w:rsidTr="00292963">
        <w:trPr>
          <w:trHeight w:val="315"/>
        </w:trPr>
        <w:tc>
          <w:tcPr>
            <w:tcW w:w="203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38DEFE3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</w:p>
        </w:tc>
        <w:tc>
          <w:tcPr>
            <w:tcW w:w="1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738943C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SD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9B812F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0.02560355663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B7DB8B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0.02445270991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6E1386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0.02473694296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EFE613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0.02493106983</w:t>
            </w:r>
          </w:p>
        </w:tc>
      </w:tr>
      <w:tr w:rsidR="00F370E8" w:rsidRPr="008076F0" w14:paraId="538C668B" w14:textId="77777777" w:rsidTr="00292963">
        <w:trPr>
          <w:trHeight w:val="315"/>
        </w:trPr>
        <w:tc>
          <w:tcPr>
            <w:tcW w:w="203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DCACD36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RMSF (nm)</w:t>
            </w:r>
          </w:p>
        </w:tc>
        <w:tc>
          <w:tcPr>
            <w:tcW w:w="1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82F6BE2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Mean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E4A79B8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0.31333125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A2C5FA9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0.23661875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35EABBD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0.2131125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1EF473B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0.2543541667</w:t>
            </w:r>
          </w:p>
        </w:tc>
      </w:tr>
      <w:tr w:rsidR="00F370E8" w:rsidRPr="008076F0" w14:paraId="32B051BA" w14:textId="77777777" w:rsidTr="00292963">
        <w:trPr>
          <w:trHeight w:val="315"/>
        </w:trPr>
        <w:tc>
          <w:tcPr>
            <w:tcW w:w="203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C46C09C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</w:p>
        </w:tc>
        <w:tc>
          <w:tcPr>
            <w:tcW w:w="1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157F08B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SD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5B3F677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0.1197196042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402F145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0.1114915795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FEECD32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0.1110300252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742A492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0.114080403</w:t>
            </w:r>
          </w:p>
        </w:tc>
      </w:tr>
      <w:tr w:rsidR="00F370E8" w:rsidRPr="008076F0" w14:paraId="0891BFF2" w14:textId="77777777" w:rsidTr="00292963">
        <w:trPr>
          <w:trHeight w:val="315"/>
        </w:trPr>
        <w:tc>
          <w:tcPr>
            <w:tcW w:w="203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13C1A7F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Peptide-protein centroid distance (Å)</w:t>
            </w:r>
          </w:p>
        </w:tc>
        <w:tc>
          <w:tcPr>
            <w:tcW w:w="1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9D15061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Mean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E0575B4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23.00635828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2813369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22.33751895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19E25C0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23.97312364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B1B1216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23.10566696</w:t>
            </w:r>
          </w:p>
        </w:tc>
      </w:tr>
      <w:tr w:rsidR="00F370E8" w:rsidRPr="008076F0" w14:paraId="16DBB7D0" w14:textId="77777777" w:rsidTr="00292963">
        <w:trPr>
          <w:trHeight w:val="315"/>
        </w:trPr>
        <w:tc>
          <w:tcPr>
            <w:tcW w:w="203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A7D543F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</w:p>
        </w:tc>
        <w:tc>
          <w:tcPr>
            <w:tcW w:w="1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515CA9C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SD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00A6E5C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0.6829410336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B386EEE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0.6237646164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F045A15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0.8105298218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500B2E4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0.7057451573</w:t>
            </w:r>
          </w:p>
        </w:tc>
      </w:tr>
      <w:tr w:rsidR="00F370E8" w:rsidRPr="008076F0" w14:paraId="711B18F1" w14:textId="77777777" w:rsidTr="00292963">
        <w:trPr>
          <w:trHeight w:val="315"/>
        </w:trPr>
        <w:tc>
          <w:tcPr>
            <w:tcW w:w="203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6275805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H-bonds</w:t>
            </w:r>
          </w:p>
        </w:tc>
        <w:tc>
          <w:tcPr>
            <w:tcW w:w="1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E6866CC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Mean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63C75AD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2.636363636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87B5853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3.272727273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EF81FF8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3.363636364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FEF79AA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3.090909091</w:t>
            </w:r>
          </w:p>
        </w:tc>
      </w:tr>
      <w:tr w:rsidR="00F370E8" w:rsidRPr="008076F0" w14:paraId="5F22BDF0" w14:textId="77777777" w:rsidTr="00292963">
        <w:trPr>
          <w:trHeight w:val="315"/>
        </w:trPr>
        <w:tc>
          <w:tcPr>
            <w:tcW w:w="203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798B982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</w:p>
        </w:tc>
        <w:tc>
          <w:tcPr>
            <w:tcW w:w="1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9116F8A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SD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CF0EDA1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1.026910636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1D913EE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1.555050423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FDE4E26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1.206045378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E690CF4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1.262668812</w:t>
            </w:r>
          </w:p>
        </w:tc>
      </w:tr>
    </w:tbl>
    <w:p w14:paraId="52DD7D19" w14:textId="60536414" w:rsidR="00F370E8" w:rsidRPr="008076F0" w:rsidRDefault="00E3308C" w:rsidP="00F370E8">
      <w:pPr>
        <w:pStyle w:val="MDPI42tablebody"/>
        <w:jc w:val="left"/>
        <w:rPr>
          <w:rFonts w:ascii="Times New Roman" w:hAnsi="Times New Roman"/>
          <w:b/>
          <w:bCs/>
          <w:sz w:val="22"/>
          <w:szCs w:val="22"/>
          <w:lang w:val="en-IN"/>
        </w:rPr>
      </w:pPr>
      <w:r>
        <w:rPr>
          <w:rFonts w:ascii="Times New Roman" w:hAnsi="Times New Roman"/>
          <w:b/>
          <w:bCs/>
          <w:sz w:val="22"/>
          <w:szCs w:val="22"/>
          <w:lang w:val="en-IN"/>
        </w:rPr>
        <w:br/>
      </w:r>
      <w:r>
        <w:rPr>
          <w:rFonts w:ascii="Times New Roman" w:hAnsi="Times New Roman"/>
          <w:b/>
          <w:bCs/>
          <w:sz w:val="22"/>
          <w:szCs w:val="22"/>
          <w:lang w:val="en-IN"/>
        </w:rPr>
        <w:br/>
      </w:r>
      <w:r>
        <w:rPr>
          <w:rFonts w:ascii="Times New Roman" w:hAnsi="Times New Roman"/>
          <w:b/>
          <w:bCs/>
          <w:sz w:val="22"/>
          <w:szCs w:val="22"/>
          <w:lang w:val="en-IN"/>
        </w:rPr>
        <w:br/>
      </w:r>
      <w:r>
        <w:rPr>
          <w:rFonts w:ascii="Times New Roman" w:hAnsi="Times New Roman"/>
          <w:b/>
          <w:bCs/>
          <w:sz w:val="22"/>
          <w:szCs w:val="22"/>
          <w:lang w:val="en-IN"/>
        </w:rPr>
        <w:br/>
      </w:r>
    </w:p>
    <w:p w14:paraId="16150AEA" w14:textId="77777777" w:rsidR="00F370E8" w:rsidRPr="008076F0" w:rsidRDefault="00F370E8" w:rsidP="00F370E8">
      <w:pPr>
        <w:pStyle w:val="MDPI42tablebody"/>
        <w:numPr>
          <w:ilvl w:val="0"/>
          <w:numId w:val="27"/>
        </w:numPr>
        <w:jc w:val="left"/>
        <w:rPr>
          <w:rFonts w:ascii="Times New Roman" w:hAnsi="Times New Roman"/>
          <w:b/>
          <w:bCs/>
          <w:sz w:val="22"/>
          <w:szCs w:val="22"/>
          <w:lang w:val="en-IN"/>
        </w:rPr>
      </w:pPr>
      <w:r w:rsidRPr="008076F0">
        <w:rPr>
          <w:rFonts w:ascii="Times New Roman" w:hAnsi="Times New Roman"/>
          <w:b/>
          <w:bCs/>
          <w:sz w:val="22"/>
          <w:szCs w:val="22"/>
          <w:lang w:val="en-IN"/>
        </w:rPr>
        <w:lastRenderedPageBreak/>
        <w:t>Peptide 7l0n_R_A_312</w:t>
      </w:r>
    </w:p>
    <w:p w14:paraId="40507CE3" w14:textId="77777777" w:rsidR="00F370E8" w:rsidRPr="008076F0" w:rsidRDefault="00F370E8" w:rsidP="00F370E8">
      <w:pPr>
        <w:pStyle w:val="MDPI42tablebody"/>
        <w:jc w:val="left"/>
        <w:rPr>
          <w:rFonts w:ascii="Times New Roman" w:hAnsi="Times New Roman"/>
          <w:lang w:val="en-I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72"/>
        <w:gridCol w:w="1850"/>
        <w:gridCol w:w="1340"/>
        <w:gridCol w:w="1340"/>
        <w:gridCol w:w="1340"/>
        <w:gridCol w:w="1340"/>
      </w:tblGrid>
      <w:tr w:rsidR="00F370E8" w:rsidRPr="008076F0" w14:paraId="3577D196" w14:textId="77777777" w:rsidTr="00292963">
        <w:trPr>
          <w:trHeight w:val="315"/>
        </w:trPr>
        <w:tc>
          <w:tcPr>
            <w:tcW w:w="21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AD3EE0C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</w:p>
        </w:tc>
        <w:tc>
          <w:tcPr>
            <w:tcW w:w="1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F603D8A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A25C8A7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Run 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68F6943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Run 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6C60AD4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Run 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69A388A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Mean</w:t>
            </w:r>
          </w:p>
        </w:tc>
      </w:tr>
      <w:tr w:rsidR="00F370E8" w:rsidRPr="008076F0" w14:paraId="4CA1B298" w14:textId="77777777" w:rsidTr="00292963">
        <w:trPr>
          <w:trHeight w:val="315"/>
        </w:trPr>
        <w:tc>
          <w:tcPr>
            <w:tcW w:w="2172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0B03DF5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RMSD (nm)</w:t>
            </w:r>
          </w:p>
        </w:tc>
        <w:tc>
          <w:tcPr>
            <w:tcW w:w="1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445D160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Mean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7DFC88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0.2803388421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4DD122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0.2240292743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5CFC7E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0.2301416407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4F19E8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0.2448365857</w:t>
            </w:r>
          </w:p>
        </w:tc>
      </w:tr>
      <w:tr w:rsidR="00F370E8" w:rsidRPr="008076F0" w14:paraId="028F955D" w14:textId="77777777" w:rsidTr="00292963">
        <w:trPr>
          <w:trHeight w:val="315"/>
        </w:trPr>
        <w:tc>
          <w:tcPr>
            <w:tcW w:w="217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24D5ED6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</w:p>
        </w:tc>
        <w:tc>
          <w:tcPr>
            <w:tcW w:w="1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D3C2DFB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SD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BCC1CA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0.03017655206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63206C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0.03249538992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DFB85C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0.02790075479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B07544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0.03019089892</w:t>
            </w:r>
          </w:p>
        </w:tc>
      </w:tr>
      <w:tr w:rsidR="00F370E8" w:rsidRPr="008076F0" w14:paraId="402E4804" w14:textId="77777777" w:rsidTr="00292963">
        <w:trPr>
          <w:trHeight w:val="315"/>
        </w:trPr>
        <w:tc>
          <w:tcPr>
            <w:tcW w:w="2172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961B43A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RMSF (nm)</w:t>
            </w:r>
          </w:p>
        </w:tc>
        <w:tc>
          <w:tcPr>
            <w:tcW w:w="1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44BEBB1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Mean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F9DAEE1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0.16425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F4AD5D1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0.1490333333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4F971DE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0.1547416667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0921B4E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0.1560083333</w:t>
            </w:r>
          </w:p>
        </w:tc>
      </w:tr>
      <w:tr w:rsidR="00F370E8" w:rsidRPr="008076F0" w14:paraId="11BCB1B6" w14:textId="77777777" w:rsidTr="00292963">
        <w:trPr>
          <w:trHeight w:val="315"/>
        </w:trPr>
        <w:tc>
          <w:tcPr>
            <w:tcW w:w="217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A8DA2A3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</w:p>
        </w:tc>
        <w:tc>
          <w:tcPr>
            <w:tcW w:w="1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6A5113F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SD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593630B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0.07583510221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24B8FF0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0.07014243085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7DDB618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0.06982629693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F9F6A45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0.07193461</w:t>
            </w:r>
          </w:p>
        </w:tc>
      </w:tr>
      <w:tr w:rsidR="00F370E8" w:rsidRPr="008076F0" w14:paraId="74A5A3AA" w14:textId="77777777" w:rsidTr="00292963">
        <w:trPr>
          <w:trHeight w:val="315"/>
        </w:trPr>
        <w:tc>
          <w:tcPr>
            <w:tcW w:w="2172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EFA4207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Peptide-protein centroid distance (Å)</w:t>
            </w:r>
          </w:p>
        </w:tc>
        <w:tc>
          <w:tcPr>
            <w:tcW w:w="1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1C3AEC8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Mean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B14F6E3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44.86343452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E504034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59.0092758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7BBC748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51.6813759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9D8FE6E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51.85136207</w:t>
            </w:r>
          </w:p>
        </w:tc>
      </w:tr>
      <w:tr w:rsidR="00F370E8" w:rsidRPr="008076F0" w14:paraId="53EE680E" w14:textId="77777777" w:rsidTr="00292963">
        <w:trPr>
          <w:trHeight w:val="315"/>
        </w:trPr>
        <w:tc>
          <w:tcPr>
            <w:tcW w:w="217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184AB92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</w:p>
        </w:tc>
        <w:tc>
          <w:tcPr>
            <w:tcW w:w="1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9B6A86D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SD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F6833C3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12.60696204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B96BBB2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2.149794265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0AB7F2C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5.058236971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E3A76D9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6.604997757</w:t>
            </w:r>
          </w:p>
        </w:tc>
      </w:tr>
      <w:tr w:rsidR="00F370E8" w:rsidRPr="008076F0" w14:paraId="67A855FD" w14:textId="77777777" w:rsidTr="00292963">
        <w:trPr>
          <w:trHeight w:val="315"/>
        </w:trPr>
        <w:tc>
          <w:tcPr>
            <w:tcW w:w="2172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C1AB946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H-bonds</w:t>
            </w:r>
          </w:p>
        </w:tc>
        <w:tc>
          <w:tcPr>
            <w:tcW w:w="1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842AA9E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Mean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098305D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98425C6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4.818181818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DA9C312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4.090909091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4AD4E79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4.303030303</w:t>
            </w:r>
          </w:p>
        </w:tc>
      </w:tr>
      <w:tr w:rsidR="00F370E8" w:rsidRPr="008076F0" w14:paraId="496AAAD5" w14:textId="77777777" w:rsidTr="00292963">
        <w:trPr>
          <w:trHeight w:val="315"/>
        </w:trPr>
        <w:tc>
          <w:tcPr>
            <w:tcW w:w="217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FF7C98A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</w:p>
        </w:tc>
        <w:tc>
          <w:tcPr>
            <w:tcW w:w="1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FFB8BED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SD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033BFF1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1.264911064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C5746E9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1.167748416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B4821A0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1.136181804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93ECDD2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1.189613761</w:t>
            </w:r>
          </w:p>
        </w:tc>
      </w:tr>
    </w:tbl>
    <w:p w14:paraId="1C289A67" w14:textId="77777777" w:rsidR="00F370E8" w:rsidRPr="008076F0" w:rsidRDefault="00F370E8" w:rsidP="00F370E8">
      <w:pPr>
        <w:pStyle w:val="MDPI42tablebody"/>
        <w:jc w:val="left"/>
        <w:rPr>
          <w:rFonts w:ascii="Times New Roman" w:hAnsi="Times New Roman"/>
          <w:lang w:val="en-IN"/>
        </w:rPr>
      </w:pPr>
    </w:p>
    <w:p w14:paraId="5CB81FE8" w14:textId="77777777" w:rsidR="00F370E8" w:rsidRPr="008076F0" w:rsidRDefault="00F370E8" w:rsidP="00F370E8">
      <w:pPr>
        <w:pStyle w:val="MDPI42tablebody"/>
        <w:numPr>
          <w:ilvl w:val="0"/>
          <w:numId w:val="27"/>
        </w:numPr>
        <w:jc w:val="left"/>
        <w:rPr>
          <w:rFonts w:ascii="Times New Roman" w:hAnsi="Times New Roman"/>
          <w:b/>
          <w:bCs/>
          <w:lang w:val="en-IN"/>
        </w:rPr>
      </w:pPr>
      <w:r w:rsidRPr="008076F0">
        <w:rPr>
          <w:rFonts w:ascii="Times New Roman" w:hAnsi="Times New Roman"/>
          <w:b/>
          <w:bCs/>
          <w:sz w:val="22"/>
          <w:szCs w:val="22"/>
          <w:lang w:val="en-IN"/>
        </w:rPr>
        <w:t>Peptide 7kmg_C_A_47</w:t>
      </w:r>
      <w:r w:rsidRPr="008076F0">
        <w:rPr>
          <w:rFonts w:ascii="Times New Roman" w:hAnsi="Times New Roman"/>
          <w:b/>
          <w:bCs/>
          <w:sz w:val="22"/>
          <w:szCs w:val="22"/>
          <w:lang w:val="en-IN"/>
        </w:rPr>
        <w:br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72"/>
        <w:gridCol w:w="1850"/>
        <w:gridCol w:w="1340"/>
        <w:gridCol w:w="1340"/>
        <w:gridCol w:w="1340"/>
        <w:gridCol w:w="1340"/>
      </w:tblGrid>
      <w:tr w:rsidR="00F370E8" w:rsidRPr="008076F0" w14:paraId="00492B18" w14:textId="77777777" w:rsidTr="00292963">
        <w:trPr>
          <w:trHeight w:val="315"/>
        </w:trPr>
        <w:tc>
          <w:tcPr>
            <w:tcW w:w="21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EACF3DB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</w:p>
        </w:tc>
        <w:tc>
          <w:tcPr>
            <w:tcW w:w="1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C13D39A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FA999E1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Run 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8812BF9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Run 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E80C420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Run 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CF0E335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Mean</w:t>
            </w:r>
          </w:p>
        </w:tc>
      </w:tr>
      <w:tr w:rsidR="00F370E8" w:rsidRPr="008076F0" w14:paraId="3358070A" w14:textId="77777777" w:rsidTr="00292963">
        <w:trPr>
          <w:trHeight w:val="315"/>
        </w:trPr>
        <w:tc>
          <w:tcPr>
            <w:tcW w:w="2172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206EC19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RMSD (nm)</w:t>
            </w:r>
          </w:p>
        </w:tc>
        <w:tc>
          <w:tcPr>
            <w:tcW w:w="1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E9C2D49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Mean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822630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0.2645904099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FFD53A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0.2667645624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A41173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0.2420803922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3E3A87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0.2578117882</w:t>
            </w:r>
          </w:p>
        </w:tc>
      </w:tr>
      <w:tr w:rsidR="00F370E8" w:rsidRPr="008076F0" w14:paraId="4A27E77F" w14:textId="77777777" w:rsidTr="00292963">
        <w:trPr>
          <w:trHeight w:val="315"/>
        </w:trPr>
        <w:tc>
          <w:tcPr>
            <w:tcW w:w="217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312D4BC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</w:p>
        </w:tc>
        <w:tc>
          <w:tcPr>
            <w:tcW w:w="1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47822CA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SD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DB67D6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0.02580381492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2B6F61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0.02425737002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5CD8FF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0.02181844488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FD72BF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0.02395987661</w:t>
            </w:r>
          </w:p>
        </w:tc>
      </w:tr>
      <w:tr w:rsidR="00F370E8" w:rsidRPr="008076F0" w14:paraId="5BD237C7" w14:textId="77777777" w:rsidTr="00292963">
        <w:trPr>
          <w:trHeight w:val="315"/>
        </w:trPr>
        <w:tc>
          <w:tcPr>
            <w:tcW w:w="2172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7E8D25E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RMSF (nm)</w:t>
            </w:r>
          </w:p>
        </w:tc>
        <w:tc>
          <w:tcPr>
            <w:tcW w:w="1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9DB5B2E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Mean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F45D74B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0.3778846154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5611B16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0.2395076923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958CF5F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0.2952769231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F1821B6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0.3042230769</w:t>
            </w:r>
          </w:p>
        </w:tc>
      </w:tr>
      <w:tr w:rsidR="00F370E8" w:rsidRPr="008076F0" w14:paraId="639F9AFF" w14:textId="77777777" w:rsidTr="00292963">
        <w:trPr>
          <w:trHeight w:val="315"/>
        </w:trPr>
        <w:tc>
          <w:tcPr>
            <w:tcW w:w="217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AB2C674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</w:p>
        </w:tc>
        <w:tc>
          <w:tcPr>
            <w:tcW w:w="1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7741EF8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SD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CD4C6DE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0.09622249257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9DE0404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0.1033750491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54D17B2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0.1159021078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992E674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0.1051665498</w:t>
            </w:r>
          </w:p>
        </w:tc>
      </w:tr>
      <w:tr w:rsidR="00F370E8" w:rsidRPr="008076F0" w14:paraId="2E7BAD36" w14:textId="77777777" w:rsidTr="00292963">
        <w:trPr>
          <w:trHeight w:val="315"/>
        </w:trPr>
        <w:tc>
          <w:tcPr>
            <w:tcW w:w="2172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D0A24F0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Peptide-protein centroid distance (Å)</w:t>
            </w:r>
          </w:p>
        </w:tc>
        <w:tc>
          <w:tcPr>
            <w:tcW w:w="1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9381882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Mean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810D65E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25.73462182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8FCB541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24.51533557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1C2680A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26.93861939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A1E10EA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25.72952559</w:t>
            </w:r>
          </w:p>
        </w:tc>
      </w:tr>
      <w:tr w:rsidR="00F370E8" w:rsidRPr="008076F0" w14:paraId="291A8834" w14:textId="77777777" w:rsidTr="00292963">
        <w:trPr>
          <w:trHeight w:val="315"/>
        </w:trPr>
        <w:tc>
          <w:tcPr>
            <w:tcW w:w="217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9B0C00A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</w:p>
        </w:tc>
        <w:tc>
          <w:tcPr>
            <w:tcW w:w="1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CC42E26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SD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D2B64EF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1.031107094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4CC0BB3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1.361649656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2E9BAED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1.110925745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BB4FB54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1.167894165</w:t>
            </w:r>
          </w:p>
        </w:tc>
      </w:tr>
      <w:tr w:rsidR="00F370E8" w:rsidRPr="008076F0" w14:paraId="16E09BA2" w14:textId="77777777" w:rsidTr="00292963">
        <w:trPr>
          <w:trHeight w:val="315"/>
        </w:trPr>
        <w:tc>
          <w:tcPr>
            <w:tcW w:w="2172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9E7FFB0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H-bonds</w:t>
            </w:r>
          </w:p>
        </w:tc>
        <w:tc>
          <w:tcPr>
            <w:tcW w:w="1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4490A1B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Mean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115A1BA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2.363636364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5EA0FFA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2.363636364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F738E28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1.818181818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F219869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2.181818182</w:t>
            </w:r>
          </w:p>
        </w:tc>
      </w:tr>
      <w:tr w:rsidR="00F370E8" w:rsidRPr="008076F0" w14:paraId="6ACBEAC0" w14:textId="77777777" w:rsidTr="00292963">
        <w:trPr>
          <w:trHeight w:val="315"/>
        </w:trPr>
        <w:tc>
          <w:tcPr>
            <w:tcW w:w="217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1BF6520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</w:p>
        </w:tc>
        <w:tc>
          <w:tcPr>
            <w:tcW w:w="1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6975D35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SD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7DF9943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1.120064933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8078578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0.809039835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398162D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0.6030226892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C977E0F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0.8440424858</w:t>
            </w:r>
          </w:p>
        </w:tc>
      </w:tr>
    </w:tbl>
    <w:p w14:paraId="2BF9B7C5" w14:textId="77777777" w:rsidR="00F370E8" w:rsidRPr="008076F0" w:rsidRDefault="00F370E8" w:rsidP="00F370E8">
      <w:pPr>
        <w:pStyle w:val="MDPI42tablebody"/>
        <w:jc w:val="left"/>
        <w:rPr>
          <w:rFonts w:ascii="Times New Roman" w:hAnsi="Times New Roman"/>
          <w:lang w:val="en-IN"/>
        </w:rPr>
      </w:pPr>
    </w:p>
    <w:p w14:paraId="260BC953" w14:textId="77777777" w:rsidR="00F370E8" w:rsidRPr="008076F0" w:rsidRDefault="00F370E8" w:rsidP="00F370E8">
      <w:pPr>
        <w:pStyle w:val="MDPI42tablebody"/>
        <w:numPr>
          <w:ilvl w:val="0"/>
          <w:numId w:val="27"/>
        </w:numPr>
        <w:jc w:val="left"/>
        <w:rPr>
          <w:rFonts w:ascii="Times New Roman" w:hAnsi="Times New Roman"/>
          <w:b/>
          <w:bCs/>
          <w:lang w:val="en-IN"/>
        </w:rPr>
      </w:pPr>
      <w:r w:rsidRPr="008076F0">
        <w:rPr>
          <w:rFonts w:ascii="Times New Roman" w:hAnsi="Times New Roman"/>
          <w:b/>
          <w:bCs/>
          <w:sz w:val="22"/>
          <w:szCs w:val="22"/>
          <w:lang w:val="en-IN"/>
        </w:rPr>
        <w:t>7m7w_S_C_752</w:t>
      </w:r>
    </w:p>
    <w:p w14:paraId="2D3736F1" w14:textId="77777777" w:rsidR="00F370E8" w:rsidRPr="008076F0" w:rsidRDefault="00F370E8" w:rsidP="00F370E8">
      <w:pPr>
        <w:pStyle w:val="MDPI42tablebody"/>
        <w:jc w:val="left"/>
        <w:rPr>
          <w:rFonts w:ascii="Times New Roman" w:hAnsi="Times New Roman"/>
          <w:lang w:val="en-I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72"/>
        <w:gridCol w:w="1850"/>
        <w:gridCol w:w="1340"/>
        <w:gridCol w:w="1340"/>
        <w:gridCol w:w="1340"/>
        <w:gridCol w:w="1245"/>
      </w:tblGrid>
      <w:tr w:rsidR="00F370E8" w:rsidRPr="008076F0" w14:paraId="2F3235ED" w14:textId="77777777" w:rsidTr="00292963">
        <w:trPr>
          <w:trHeight w:val="315"/>
        </w:trPr>
        <w:tc>
          <w:tcPr>
            <w:tcW w:w="21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A438176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</w:p>
        </w:tc>
        <w:tc>
          <w:tcPr>
            <w:tcW w:w="1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ACA5166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EA1A579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Run 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A55F09E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Run 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DFCB930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Run 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3592D79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Mean</w:t>
            </w:r>
          </w:p>
        </w:tc>
      </w:tr>
      <w:tr w:rsidR="00F370E8" w:rsidRPr="008076F0" w14:paraId="0601C9E7" w14:textId="77777777" w:rsidTr="00292963">
        <w:trPr>
          <w:trHeight w:val="315"/>
        </w:trPr>
        <w:tc>
          <w:tcPr>
            <w:tcW w:w="2172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44B9D11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RMSD (nm)</w:t>
            </w:r>
          </w:p>
        </w:tc>
        <w:tc>
          <w:tcPr>
            <w:tcW w:w="1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3D55217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Mean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BB300C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0.2442315468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2F0138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0.2421028477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4E9868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0.2308542515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39D088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0.239062882</w:t>
            </w:r>
          </w:p>
        </w:tc>
      </w:tr>
      <w:tr w:rsidR="00F370E8" w:rsidRPr="008076F0" w14:paraId="553421F5" w14:textId="77777777" w:rsidTr="00292963">
        <w:trPr>
          <w:trHeight w:val="315"/>
        </w:trPr>
        <w:tc>
          <w:tcPr>
            <w:tcW w:w="217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DAB43E4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</w:p>
        </w:tc>
        <w:tc>
          <w:tcPr>
            <w:tcW w:w="1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E58324E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SD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8EC82F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0.02215545103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A2717E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0.02770980223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E8AE03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0.02512738415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688E9E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0.0249975458</w:t>
            </w:r>
          </w:p>
        </w:tc>
      </w:tr>
      <w:tr w:rsidR="00F370E8" w:rsidRPr="008076F0" w14:paraId="4897F491" w14:textId="77777777" w:rsidTr="00292963">
        <w:trPr>
          <w:trHeight w:val="315"/>
        </w:trPr>
        <w:tc>
          <w:tcPr>
            <w:tcW w:w="2172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C0796AF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RMSF (nm)</w:t>
            </w:r>
          </w:p>
        </w:tc>
        <w:tc>
          <w:tcPr>
            <w:tcW w:w="1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A2C99E1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Mean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C183290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0.2472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758B8BF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0.2582875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1B44996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0.22165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C77BCEE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0.2423791667</w:t>
            </w:r>
          </w:p>
        </w:tc>
      </w:tr>
      <w:tr w:rsidR="00F370E8" w:rsidRPr="008076F0" w14:paraId="07E69588" w14:textId="77777777" w:rsidTr="00292963">
        <w:trPr>
          <w:trHeight w:val="315"/>
        </w:trPr>
        <w:tc>
          <w:tcPr>
            <w:tcW w:w="217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88E2D21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</w:p>
        </w:tc>
        <w:tc>
          <w:tcPr>
            <w:tcW w:w="1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1660548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SD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1E58122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0.1465581016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C97D75B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0.1192435615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82DAE61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0.1200024643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B877D81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0.1286013758</w:t>
            </w:r>
          </w:p>
        </w:tc>
      </w:tr>
      <w:tr w:rsidR="00F370E8" w:rsidRPr="008076F0" w14:paraId="5930E49A" w14:textId="77777777" w:rsidTr="00292963">
        <w:trPr>
          <w:trHeight w:val="315"/>
        </w:trPr>
        <w:tc>
          <w:tcPr>
            <w:tcW w:w="2172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40349D0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Peptide-protein centroid distance (Å)</w:t>
            </w:r>
          </w:p>
        </w:tc>
        <w:tc>
          <w:tcPr>
            <w:tcW w:w="1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D338E5F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Mean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DE9BC3C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32.03247752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AE72F06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31.38749403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203E23B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42.43485585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A0ABE3D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35.28494247</w:t>
            </w:r>
          </w:p>
        </w:tc>
      </w:tr>
      <w:tr w:rsidR="00F370E8" w:rsidRPr="008076F0" w14:paraId="70897A9F" w14:textId="77777777" w:rsidTr="00292963">
        <w:trPr>
          <w:trHeight w:val="315"/>
        </w:trPr>
        <w:tc>
          <w:tcPr>
            <w:tcW w:w="217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3BEDBDC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</w:p>
        </w:tc>
        <w:tc>
          <w:tcPr>
            <w:tcW w:w="1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C0560B1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SD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55B0AA4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6.889495135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0B41317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4.586364888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74D2735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6.602205814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5E5EB87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6.026021945</w:t>
            </w:r>
          </w:p>
        </w:tc>
      </w:tr>
      <w:tr w:rsidR="00F370E8" w:rsidRPr="008076F0" w14:paraId="067C3807" w14:textId="77777777" w:rsidTr="00292963">
        <w:trPr>
          <w:trHeight w:val="315"/>
        </w:trPr>
        <w:tc>
          <w:tcPr>
            <w:tcW w:w="2172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5322B22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H-bonds</w:t>
            </w:r>
          </w:p>
        </w:tc>
        <w:tc>
          <w:tcPr>
            <w:tcW w:w="1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0AD9D7A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Mean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F7F4144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FF78F6A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2.454545455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745BAD0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91C8737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3.484848485</w:t>
            </w:r>
          </w:p>
        </w:tc>
      </w:tr>
      <w:tr w:rsidR="00F370E8" w:rsidRPr="008076F0" w14:paraId="3631FFDF" w14:textId="77777777" w:rsidTr="00292963">
        <w:trPr>
          <w:trHeight w:val="315"/>
        </w:trPr>
        <w:tc>
          <w:tcPr>
            <w:tcW w:w="217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67E1F5C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</w:p>
        </w:tc>
        <w:tc>
          <w:tcPr>
            <w:tcW w:w="1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F85FCD1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sz w:val="22"/>
                <w:szCs w:val="22"/>
                <w:lang w:val="en-IN"/>
              </w:rPr>
              <w:t>SD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240A316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1.61245155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4BD4F92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0.934198733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DA25FF2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1.549193338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9477A77" w14:textId="77777777" w:rsidR="00F370E8" w:rsidRPr="008076F0" w:rsidRDefault="00F370E8" w:rsidP="00292963">
            <w:pPr>
              <w:pStyle w:val="MDPI42tablebody"/>
              <w:jc w:val="left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1.365281207</w:t>
            </w:r>
          </w:p>
        </w:tc>
      </w:tr>
    </w:tbl>
    <w:p w14:paraId="3731E348" w14:textId="3F42A134" w:rsidR="00F370E8" w:rsidRPr="008076F0" w:rsidRDefault="00F370E8" w:rsidP="00F370E8">
      <w:pPr>
        <w:pStyle w:val="MDPI42tablebody"/>
        <w:ind w:left="510"/>
        <w:jc w:val="left"/>
        <w:rPr>
          <w:rFonts w:ascii="Times New Roman" w:hAnsi="Times New Roman"/>
          <w:lang w:val="en-IN"/>
        </w:rPr>
      </w:pPr>
      <w:r w:rsidRPr="008076F0">
        <w:rPr>
          <w:rFonts w:ascii="Times New Roman" w:hAnsi="Times New Roman"/>
          <w:lang w:val="en-IN"/>
        </w:rPr>
        <w:br/>
      </w:r>
      <w:r w:rsidRPr="008076F0">
        <w:rPr>
          <w:rFonts w:ascii="Times New Roman" w:hAnsi="Times New Roman"/>
          <w:lang w:val="en-IN"/>
        </w:rPr>
        <w:br/>
      </w:r>
      <w:r w:rsidR="00304674">
        <w:rPr>
          <w:rFonts w:ascii="Times New Roman" w:hAnsi="Times New Roman"/>
          <w:lang w:val="en-IN"/>
        </w:rPr>
        <w:br/>
      </w:r>
      <w:r w:rsidR="00304674">
        <w:rPr>
          <w:rFonts w:ascii="Times New Roman" w:hAnsi="Times New Roman"/>
          <w:lang w:val="en-IN"/>
        </w:rPr>
        <w:br/>
      </w:r>
      <w:r w:rsidRPr="008076F0">
        <w:rPr>
          <w:rFonts w:ascii="Times New Roman" w:hAnsi="Times New Roman"/>
          <w:lang w:val="en-IN"/>
        </w:rPr>
        <w:br/>
      </w:r>
      <w:r w:rsidRPr="008076F0">
        <w:rPr>
          <w:rFonts w:ascii="Times New Roman" w:hAnsi="Times New Roman"/>
          <w:lang w:val="en-IN"/>
        </w:rPr>
        <w:br/>
      </w:r>
      <w:r w:rsidRPr="008076F0">
        <w:rPr>
          <w:rFonts w:ascii="Times New Roman" w:hAnsi="Times New Roman"/>
          <w:b/>
          <w:bCs/>
          <w:lang w:val="en-IN"/>
        </w:rPr>
        <w:lastRenderedPageBreak/>
        <w:t>G.  Control Peptide</w:t>
      </w:r>
      <w:r w:rsidRPr="008076F0">
        <w:rPr>
          <w:rFonts w:ascii="Times New Roman" w:hAnsi="Times New Roman"/>
          <w:b/>
          <w:bCs/>
          <w:lang w:val="en-IN"/>
        </w:rPr>
        <w:br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59"/>
        <w:gridCol w:w="591"/>
        <w:gridCol w:w="1245"/>
        <w:gridCol w:w="1245"/>
        <w:gridCol w:w="1245"/>
        <w:gridCol w:w="1245"/>
      </w:tblGrid>
      <w:tr w:rsidR="00F370E8" w:rsidRPr="008076F0" w14:paraId="2D6AFE13" w14:textId="77777777" w:rsidTr="00292963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FE90FC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B0E4DB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EC7F67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8076F0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Run 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847FC3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8076F0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Run 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CA4A07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8076F0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Run 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2AD4CD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8076F0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Mean</w:t>
            </w:r>
          </w:p>
        </w:tc>
      </w:tr>
      <w:tr w:rsidR="00F370E8" w:rsidRPr="008076F0" w14:paraId="469A2CAB" w14:textId="77777777" w:rsidTr="00292963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CA1EA6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8076F0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RMSD (nm)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AAB5B6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8076F0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Mean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DE1F0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8076F0">
              <w:rPr>
                <w:rFonts w:ascii="Times New Roman" w:hAnsi="Times New Roman"/>
                <w:sz w:val="22"/>
                <w:szCs w:val="22"/>
              </w:rPr>
              <w:t>0.193348852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58907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8076F0">
              <w:rPr>
                <w:rFonts w:ascii="Times New Roman" w:hAnsi="Times New Roman"/>
                <w:sz w:val="22"/>
                <w:szCs w:val="22"/>
              </w:rPr>
              <w:t>0.282524459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AA8E3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8076F0">
              <w:rPr>
                <w:rFonts w:ascii="Times New Roman" w:hAnsi="Times New Roman"/>
                <w:sz w:val="22"/>
                <w:szCs w:val="22"/>
              </w:rPr>
              <w:t>0.210527585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1F29F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8076F0">
              <w:rPr>
                <w:rFonts w:ascii="Times New Roman" w:hAnsi="Times New Roman"/>
                <w:sz w:val="22"/>
                <w:szCs w:val="22"/>
              </w:rPr>
              <w:t>0.228800299</w:t>
            </w:r>
          </w:p>
        </w:tc>
      </w:tr>
      <w:tr w:rsidR="00F370E8" w:rsidRPr="008076F0" w14:paraId="3DFEDA89" w14:textId="77777777" w:rsidTr="00292963">
        <w:trPr>
          <w:trHeight w:val="315"/>
        </w:trPr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3B0759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39BDF1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8076F0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SD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C99EB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8076F0">
              <w:rPr>
                <w:rFonts w:ascii="Times New Roman" w:hAnsi="Times New Roman"/>
                <w:sz w:val="22"/>
                <w:szCs w:val="22"/>
              </w:rPr>
              <w:t>0.013694702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DB936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8076F0">
              <w:rPr>
                <w:rFonts w:ascii="Times New Roman" w:hAnsi="Times New Roman"/>
                <w:sz w:val="22"/>
                <w:szCs w:val="22"/>
              </w:rPr>
              <w:t>0.054116379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B2889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8076F0">
              <w:rPr>
                <w:rFonts w:ascii="Times New Roman" w:hAnsi="Times New Roman"/>
                <w:sz w:val="22"/>
                <w:szCs w:val="22"/>
              </w:rPr>
              <w:t>0.026203944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300A1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8076F0">
              <w:rPr>
                <w:rFonts w:ascii="Times New Roman" w:hAnsi="Times New Roman"/>
                <w:sz w:val="22"/>
                <w:szCs w:val="22"/>
              </w:rPr>
              <w:t>0.031338342</w:t>
            </w:r>
          </w:p>
        </w:tc>
      </w:tr>
      <w:tr w:rsidR="00F370E8" w:rsidRPr="008076F0" w14:paraId="4F2A0D69" w14:textId="77777777" w:rsidTr="00292963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512819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8076F0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RMSF (nm)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203B86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8076F0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Mean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C5589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8076F0">
              <w:rPr>
                <w:rFonts w:ascii="Times New Roman" w:hAnsi="Times New Roman"/>
                <w:sz w:val="22"/>
                <w:szCs w:val="22"/>
              </w:rPr>
              <w:t>0.168906667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E4CCF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8076F0">
              <w:rPr>
                <w:rFonts w:ascii="Times New Roman" w:hAnsi="Times New Roman"/>
                <w:sz w:val="22"/>
                <w:szCs w:val="22"/>
              </w:rPr>
              <w:t>0.26398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98AC7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8076F0">
              <w:rPr>
                <w:rFonts w:ascii="Times New Roman" w:hAnsi="Times New Roman"/>
                <w:sz w:val="22"/>
                <w:szCs w:val="22"/>
              </w:rPr>
              <w:t>0.316746667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1E72E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8076F0">
              <w:rPr>
                <w:rFonts w:ascii="Times New Roman" w:hAnsi="Times New Roman"/>
                <w:sz w:val="22"/>
                <w:szCs w:val="22"/>
              </w:rPr>
              <w:t>0.249877778</w:t>
            </w:r>
          </w:p>
        </w:tc>
      </w:tr>
      <w:tr w:rsidR="00F370E8" w:rsidRPr="008076F0" w14:paraId="0EAEE046" w14:textId="77777777" w:rsidTr="00292963">
        <w:trPr>
          <w:trHeight w:val="277"/>
        </w:trPr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B514FB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96CA9E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8076F0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SD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BFBFA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8076F0">
              <w:rPr>
                <w:rFonts w:ascii="Times New Roman" w:hAnsi="Times New Roman"/>
                <w:sz w:val="22"/>
                <w:szCs w:val="22"/>
              </w:rPr>
              <w:t>0.083648119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27C88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8076F0">
              <w:rPr>
                <w:rFonts w:ascii="Times New Roman" w:hAnsi="Times New Roman"/>
                <w:sz w:val="22"/>
                <w:szCs w:val="22"/>
              </w:rPr>
              <w:t>0.126156508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45981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8076F0">
              <w:rPr>
                <w:rFonts w:ascii="Times New Roman" w:hAnsi="Times New Roman"/>
                <w:sz w:val="22"/>
                <w:szCs w:val="22"/>
              </w:rPr>
              <w:t>0.148537503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E9C17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8076F0">
              <w:rPr>
                <w:rFonts w:ascii="Times New Roman" w:hAnsi="Times New Roman"/>
                <w:sz w:val="22"/>
                <w:szCs w:val="22"/>
              </w:rPr>
              <w:t>0.119447377</w:t>
            </w:r>
          </w:p>
        </w:tc>
      </w:tr>
      <w:tr w:rsidR="00F370E8" w:rsidRPr="008076F0" w14:paraId="7FA2BBDF" w14:textId="77777777" w:rsidTr="00292963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5DE973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8076F0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Peptide-protein centroid distance (Å)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75B5B1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8076F0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Mean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6C259D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8076F0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21.30232716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8FDA12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8076F0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21.47696561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51C9F1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8076F0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21.40810543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6106FE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8076F0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21.3957994</w:t>
            </w:r>
          </w:p>
        </w:tc>
      </w:tr>
      <w:tr w:rsidR="00F370E8" w:rsidRPr="008076F0" w14:paraId="3DD35FF1" w14:textId="77777777" w:rsidTr="00292963">
        <w:trPr>
          <w:trHeight w:val="315"/>
        </w:trPr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10E65F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06B0D5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8076F0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SD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5EBEDE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8076F0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0.423999457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712268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8076F0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0.258870671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E5C2B8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8076F0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0.608943475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0FEE63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8076F0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0.430604534</w:t>
            </w:r>
          </w:p>
        </w:tc>
      </w:tr>
      <w:tr w:rsidR="00F370E8" w:rsidRPr="008076F0" w14:paraId="532131DC" w14:textId="77777777" w:rsidTr="00292963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11479B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8076F0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H-bonds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98E412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8076F0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Mean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166C07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8076F0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DF1CD9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8076F0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4.636363636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0694DE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8076F0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5.181818182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2DEA9B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8076F0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4.939393939</w:t>
            </w:r>
          </w:p>
        </w:tc>
      </w:tr>
      <w:tr w:rsidR="00F370E8" w:rsidRPr="008076F0" w14:paraId="104F94C9" w14:textId="77777777" w:rsidTr="00292963">
        <w:trPr>
          <w:trHeight w:val="315"/>
        </w:trPr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B82AC1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F11197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8076F0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SD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E0BCB8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8076F0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0.894427191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58B718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8076F0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0.924416278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18E209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8076F0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1.470930441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484A8E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color w:val="000000" w:themeColor="text1"/>
                <w:sz w:val="22"/>
                <w:szCs w:val="22"/>
              </w:rPr>
            </w:pPr>
            <w:r w:rsidRPr="008076F0">
              <w:rPr>
                <w:rFonts w:ascii="Times New Roman" w:hAnsi="Times New Roman"/>
                <w:color w:val="000000" w:themeColor="text1"/>
                <w:sz w:val="22"/>
                <w:szCs w:val="22"/>
              </w:rPr>
              <w:t>1.096591303</w:t>
            </w:r>
          </w:p>
        </w:tc>
      </w:tr>
    </w:tbl>
    <w:p w14:paraId="580B9CB7" w14:textId="77777777" w:rsidR="00F370E8" w:rsidRPr="008076F0" w:rsidRDefault="00F370E8" w:rsidP="00F370E8">
      <w:pPr>
        <w:pStyle w:val="MDPI42tablebody"/>
        <w:jc w:val="left"/>
        <w:rPr>
          <w:rFonts w:ascii="Times New Roman" w:hAnsi="Times New Roman"/>
          <w:color w:val="000000" w:themeColor="text1"/>
          <w:sz w:val="22"/>
          <w:szCs w:val="22"/>
          <w:lang w:val="en-IN"/>
        </w:rPr>
      </w:pPr>
    </w:p>
    <w:p w14:paraId="5087ED13" w14:textId="77777777" w:rsidR="00F370E8" w:rsidRPr="008076F0" w:rsidRDefault="00F370E8" w:rsidP="00F370E8">
      <w:pPr>
        <w:pStyle w:val="MDPI42tablebody"/>
        <w:jc w:val="left"/>
        <w:rPr>
          <w:rFonts w:ascii="Times New Roman" w:hAnsi="Times New Roman"/>
        </w:rPr>
      </w:pPr>
    </w:p>
    <w:p w14:paraId="099ECE84" w14:textId="77777777" w:rsidR="00F370E8" w:rsidRPr="008076F0" w:rsidRDefault="00F370E8" w:rsidP="00F370E8">
      <w:pPr>
        <w:spacing w:line="240" w:lineRule="auto"/>
        <w:jc w:val="left"/>
        <w:rPr>
          <w:rFonts w:ascii="Times New Roman" w:eastAsia="Times New Roman" w:hAnsi="Times New Roman"/>
          <w:noProof w:val="0"/>
          <w:snapToGrid w:val="0"/>
          <w:lang w:eastAsia="de-DE" w:bidi="en-US"/>
        </w:rPr>
      </w:pPr>
      <w:r w:rsidRPr="008076F0">
        <w:rPr>
          <w:rFonts w:ascii="Times New Roman" w:hAnsi="Times New Roman"/>
        </w:rPr>
        <w:br w:type="page"/>
      </w:r>
    </w:p>
    <w:p w14:paraId="2C6564E9" w14:textId="560BCBD5" w:rsidR="00F370E8" w:rsidRPr="008076F0" w:rsidRDefault="00F370E8" w:rsidP="00F370E8">
      <w:pPr>
        <w:pStyle w:val="MDPI511onefigurecaption"/>
        <w:jc w:val="left"/>
        <w:rPr>
          <w:rFonts w:ascii="Times New Roman" w:hAnsi="Times New Roman"/>
        </w:rPr>
      </w:pPr>
      <w:r w:rsidRPr="008076F0">
        <w:rPr>
          <w:rFonts w:ascii="Times New Roman" w:hAnsi="Times New Roman"/>
          <w:b/>
        </w:rPr>
        <w:lastRenderedPageBreak/>
        <w:t>Table</w:t>
      </w:r>
      <w:r w:rsidR="00A743D4">
        <w:rPr>
          <w:rFonts w:ascii="Times New Roman" w:hAnsi="Times New Roman"/>
          <w:b/>
        </w:rPr>
        <w:t xml:space="preserve"> </w:t>
      </w:r>
      <w:r w:rsidRPr="008076F0">
        <w:rPr>
          <w:rFonts w:ascii="Times New Roman" w:hAnsi="Times New Roman"/>
          <w:b/>
        </w:rPr>
        <w:t>S4</w:t>
      </w:r>
      <w:r w:rsidRPr="008076F0">
        <w:rPr>
          <w:rFonts w:ascii="Times New Roman" w:hAnsi="Times New Roman"/>
        </w:rPr>
        <w:t xml:space="preserve">. Mutations in the Receptor Binding Domain (RBD) region observed in various SARS-CoV-2 variants used to construct the mutation hotspot. </w:t>
      </w:r>
      <w:r w:rsidRPr="008076F0">
        <w:rPr>
          <w:rFonts w:ascii="Times New Roman" w:hAnsi="Times New Roman"/>
          <w:i/>
        </w:rPr>
        <w:t>This information was obtained from ECDC COVID19 variants resources</w:t>
      </w:r>
      <w:r w:rsidRPr="008076F0">
        <w:rPr>
          <w:rFonts w:ascii="Times New Roman" w:hAnsi="Times New Roman"/>
        </w:rPr>
        <w:fldChar w:fldCharType="begin" w:fldLock="1"/>
      </w:r>
      <w:r w:rsidRPr="008076F0">
        <w:rPr>
          <w:rFonts w:ascii="Times New Roman" w:hAnsi="Times New Roman"/>
        </w:rPr>
        <w:instrText>ADDIN CSL_CITATION {"citationItems":[{"id":"ITEM-1","itemData":{"id":"ITEM-1","issued":{"date-parts":[["0"]]},"title":"ECDC Situation Updates on COVID19 (As of January 12, 2023): https://www.ecdc.europa.eu/en/covid-19/variants-concern","type":"article-journal"},"uris":["http://www.mendeley.com/documents/?uuid=42d16098-321e-4ef7-b26b-d02bc7f90200"]}],"mendeley":{"formattedCitation":"&lt;sup&gt;37&lt;/sup&gt;","plainTextFormattedCitation":"37","previouslyFormattedCitation":"&lt;sup&gt;37&lt;/sup&gt;"},"properties":{"noteIndex":0},"schema":"https://github.com/citation-style-language/schema/raw/master/csl-citation.json"}</w:instrText>
      </w:r>
      <w:r w:rsidRPr="008076F0">
        <w:rPr>
          <w:rFonts w:ascii="Times New Roman" w:hAnsi="Times New Roman"/>
        </w:rPr>
        <w:fldChar w:fldCharType="separate"/>
      </w:r>
      <w:r w:rsidRPr="008076F0">
        <w:rPr>
          <w:rFonts w:ascii="Times New Roman" w:hAnsi="Times New Roman"/>
          <w:vertAlign w:val="superscript"/>
        </w:rPr>
        <w:t>37</w:t>
      </w:r>
      <w:r w:rsidRPr="008076F0">
        <w:rPr>
          <w:rFonts w:ascii="Times New Roman" w:hAnsi="Times New Roman"/>
        </w:rPr>
        <w:fldChar w:fldCharType="end"/>
      </w:r>
    </w:p>
    <w:tbl>
      <w:tblPr>
        <w:tblpPr w:leftFromText="180" w:rightFromText="180" w:vertAnchor="text" w:horzAnchor="margin" w:tblpY="218"/>
        <w:tblW w:w="1036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66"/>
        <w:gridCol w:w="3260"/>
        <w:gridCol w:w="6237"/>
      </w:tblGrid>
      <w:tr w:rsidR="00F370E8" w:rsidRPr="008076F0" w14:paraId="12E9C772" w14:textId="77777777" w:rsidTr="00292963">
        <w:trPr>
          <w:trHeight w:val="681"/>
        </w:trPr>
        <w:tc>
          <w:tcPr>
            <w:tcW w:w="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48DD190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b/>
              </w:rPr>
            </w:pPr>
            <w:r w:rsidRPr="008076F0">
              <w:rPr>
                <w:rFonts w:ascii="Times New Roman" w:hAnsi="Times New Roman"/>
                <w:b/>
              </w:rPr>
              <w:t>Sr No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65153DD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b/>
              </w:rPr>
            </w:pPr>
            <w:r w:rsidRPr="008076F0">
              <w:rPr>
                <w:rFonts w:ascii="Times New Roman" w:hAnsi="Times New Roman"/>
                <w:b/>
              </w:rPr>
              <w:t>Variant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7AF1377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b/>
              </w:rPr>
            </w:pPr>
            <w:r w:rsidRPr="008076F0">
              <w:rPr>
                <w:rFonts w:ascii="Times New Roman" w:hAnsi="Times New Roman"/>
                <w:b/>
              </w:rPr>
              <w:t>RBD Mutation</w:t>
            </w:r>
          </w:p>
        </w:tc>
      </w:tr>
      <w:tr w:rsidR="00F370E8" w:rsidRPr="008076F0" w14:paraId="395B7E3E" w14:textId="77777777" w:rsidTr="00292963">
        <w:trPr>
          <w:trHeight w:val="341"/>
        </w:trPr>
        <w:tc>
          <w:tcPr>
            <w:tcW w:w="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2D95139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4B1D640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Alpha (B.1.1.7 lineage)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4192D75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N501Y</w:t>
            </w:r>
          </w:p>
        </w:tc>
      </w:tr>
      <w:tr w:rsidR="00F370E8" w:rsidRPr="008076F0" w14:paraId="620F776A" w14:textId="77777777" w:rsidTr="00292963">
        <w:trPr>
          <w:trHeight w:val="334"/>
        </w:trPr>
        <w:tc>
          <w:tcPr>
            <w:tcW w:w="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0606EA5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5259C37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Beta (B.1.351 lineage)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58AC38E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K417N, E484K, N501Y</w:t>
            </w:r>
          </w:p>
        </w:tc>
      </w:tr>
      <w:tr w:rsidR="00F370E8" w:rsidRPr="008076F0" w14:paraId="0E541A1D" w14:textId="77777777" w:rsidTr="00292963">
        <w:trPr>
          <w:trHeight w:val="341"/>
        </w:trPr>
        <w:tc>
          <w:tcPr>
            <w:tcW w:w="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06650FA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6E15391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Gamma (P.1 lineage)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3F3C7B5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K417T, E484K, and N501Y</w:t>
            </w:r>
          </w:p>
        </w:tc>
      </w:tr>
      <w:tr w:rsidR="00F370E8" w:rsidRPr="008076F0" w14:paraId="7C84A128" w14:textId="77777777" w:rsidTr="00292963">
        <w:trPr>
          <w:trHeight w:val="334"/>
        </w:trPr>
        <w:tc>
          <w:tcPr>
            <w:tcW w:w="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4B7A80C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4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35AB65F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Delta (B.1.617.2 lineage)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0B74023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L452R, T478K</w:t>
            </w:r>
          </w:p>
        </w:tc>
      </w:tr>
      <w:tr w:rsidR="00F370E8" w:rsidRPr="008076F0" w14:paraId="2DA36ECF" w14:textId="77777777" w:rsidTr="00292963">
        <w:trPr>
          <w:trHeight w:val="341"/>
        </w:trPr>
        <w:tc>
          <w:tcPr>
            <w:tcW w:w="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072784C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5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121E7D5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Omicron (B.1.1.529 lineage)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36BA8C4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color w:val="333333"/>
              </w:rPr>
            </w:pPr>
            <w:r w:rsidRPr="008076F0">
              <w:rPr>
                <w:rFonts w:ascii="Times New Roman" w:hAnsi="Times New Roman"/>
                <w:color w:val="333333"/>
              </w:rPr>
              <w:t>G339D, S371L, S373P, S375F, K417N, N440K, G446S, S477N, T478K, E484A, Q493R, G496S, Q498R, N501Y, Y505H</w:t>
            </w:r>
          </w:p>
        </w:tc>
      </w:tr>
      <w:tr w:rsidR="00F370E8" w:rsidRPr="008076F0" w14:paraId="13C7F366" w14:textId="77777777" w:rsidTr="00292963">
        <w:trPr>
          <w:trHeight w:val="341"/>
        </w:trPr>
        <w:tc>
          <w:tcPr>
            <w:tcW w:w="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71DEC2D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6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09E531B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Omicron (BA.2 lineage)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38B1B05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color w:val="333333"/>
              </w:rPr>
            </w:pPr>
            <w:r w:rsidRPr="008076F0">
              <w:rPr>
                <w:rFonts w:ascii="Times New Roman" w:hAnsi="Times New Roman"/>
                <w:color w:val="333333"/>
              </w:rPr>
              <w:t>G339D, S371F, S373P, S375F, T376A, D405N, R408S, K417N, N440K, S477N, T478K, E484A, Q493R, Q498R, N501Y, Y505H</w:t>
            </w:r>
          </w:p>
        </w:tc>
      </w:tr>
      <w:tr w:rsidR="00F370E8" w:rsidRPr="008076F0" w14:paraId="1C7ADBD2" w14:textId="77777777" w:rsidTr="00292963">
        <w:trPr>
          <w:trHeight w:val="341"/>
        </w:trPr>
        <w:tc>
          <w:tcPr>
            <w:tcW w:w="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78D13D1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7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0E21553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Omicron (BA.4 and BA.5 lineage)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2FCE680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color w:val="333333"/>
              </w:rPr>
            </w:pPr>
            <w:r w:rsidRPr="008076F0">
              <w:rPr>
                <w:rFonts w:ascii="Times New Roman" w:hAnsi="Times New Roman"/>
                <w:color w:val="333333"/>
              </w:rPr>
              <w:t>G339D, S371F, S373P, S375F, T376A, D405N, R408S, K417N, N440K, L452R, S477N, T478K, E484A, F486V, R493Q, Q498R, N501Y, Y505H</w:t>
            </w:r>
          </w:p>
        </w:tc>
      </w:tr>
      <w:tr w:rsidR="00F370E8" w:rsidRPr="008076F0" w14:paraId="2BAD982E" w14:textId="77777777" w:rsidTr="00292963">
        <w:trPr>
          <w:trHeight w:val="341"/>
        </w:trPr>
        <w:tc>
          <w:tcPr>
            <w:tcW w:w="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304FCEF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8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00C4DFF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Omicron (BA.2.75 lineage)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1BD0933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color w:val="333333"/>
              </w:rPr>
            </w:pPr>
            <w:r w:rsidRPr="008076F0">
              <w:rPr>
                <w:rFonts w:ascii="Times New Roman" w:hAnsi="Times New Roman"/>
                <w:color w:val="333333"/>
              </w:rPr>
              <w:t>D339H, S371F, S373P, S375F, T376A, D405N, R408S, K417N, N440K, G446S, N460K, S477N, T478K E484A, R493Q, Q498R N501Y, Y505H</w:t>
            </w:r>
          </w:p>
        </w:tc>
      </w:tr>
      <w:tr w:rsidR="00F370E8" w:rsidRPr="008076F0" w14:paraId="15E8E3C9" w14:textId="77777777" w:rsidTr="00292963">
        <w:trPr>
          <w:trHeight w:val="341"/>
        </w:trPr>
        <w:tc>
          <w:tcPr>
            <w:tcW w:w="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3DB3D5D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9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371F995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Omicron (BQ.1)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524AAD5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color w:val="333333"/>
              </w:rPr>
            </w:pPr>
            <w:r w:rsidRPr="008076F0">
              <w:rPr>
                <w:rFonts w:ascii="Times New Roman" w:hAnsi="Times New Roman"/>
                <w:color w:val="333333"/>
              </w:rPr>
              <w:t>D339H, S371F, S373P, S375F, T376A D405N, R408S, K417N, N440K, K444T, G446S, N460K, S477N, T478K E484A, R493Q, Q498R N501Y, Y505H</w:t>
            </w:r>
          </w:p>
        </w:tc>
      </w:tr>
      <w:tr w:rsidR="00F370E8" w:rsidRPr="008076F0" w14:paraId="3641B27E" w14:textId="77777777" w:rsidTr="00292963">
        <w:trPr>
          <w:trHeight w:val="341"/>
        </w:trPr>
        <w:tc>
          <w:tcPr>
            <w:tcW w:w="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22774F3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10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5625D4F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Omicron (XBB lineage)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0468744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color w:val="333333"/>
              </w:rPr>
            </w:pPr>
            <w:r w:rsidRPr="008076F0">
              <w:rPr>
                <w:rFonts w:ascii="Times New Roman" w:hAnsi="Times New Roman"/>
                <w:color w:val="333333"/>
              </w:rPr>
              <w:t>D339H, S371F, S373P, S375F, T376A D405N, R408S K417N, N440K, G446S, N460K, S477N, T478K E484A, F490S, R493Q, Q498R N501Y, Y505H</w:t>
            </w:r>
          </w:p>
        </w:tc>
      </w:tr>
      <w:tr w:rsidR="00F370E8" w:rsidRPr="008076F0" w14:paraId="11722079" w14:textId="77777777" w:rsidTr="00292963">
        <w:trPr>
          <w:trHeight w:val="341"/>
        </w:trPr>
        <w:tc>
          <w:tcPr>
            <w:tcW w:w="1036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1169586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  <w:b/>
                <w:color w:val="333333"/>
              </w:rPr>
              <w:t>Mutation hotspot residues:</w:t>
            </w:r>
            <w:r w:rsidRPr="008076F0">
              <w:rPr>
                <w:rFonts w:ascii="Times New Roman" w:hAnsi="Times New Roman"/>
              </w:rPr>
              <w:t xml:space="preserve"> 339, 346, 371, 373, 375, 376, 405, 408, 417, 439, 440, 444, 446, 452, 460, 477, 478, 484, 486, 489, 490, 493, 494, 496, 498, 501, 505</w:t>
            </w:r>
          </w:p>
        </w:tc>
      </w:tr>
    </w:tbl>
    <w:p w14:paraId="62547163" w14:textId="77777777" w:rsidR="00F370E8" w:rsidRPr="008076F0" w:rsidRDefault="00F370E8" w:rsidP="00F370E8">
      <w:pPr>
        <w:pStyle w:val="MDPI511onefigurecaption"/>
        <w:jc w:val="left"/>
        <w:rPr>
          <w:rFonts w:ascii="Times New Roman" w:hAnsi="Times New Roman"/>
          <w:b/>
        </w:rPr>
      </w:pPr>
    </w:p>
    <w:p w14:paraId="5C8EBBFA" w14:textId="77777777" w:rsidR="00F370E8" w:rsidRPr="008076F0" w:rsidRDefault="00F370E8" w:rsidP="00F370E8">
      <w:pPr>
        <w:spacing w:line="240" w:lineRule="auto"/>
        <w:jc w:val="left"/>
        <w:rPr>
          <w:rFonts w:ascii="Times New Roman" w:hAnsi="Times New Roman"/>
          <w:b/>
          <w:sz w:val="18"/>
          <w:lang w:bidi="en-US"/>
        </w:rPr>
      </w:pPr>
      <w:r w:rsidRPr="008076F0">
        <w:rPr>
          <w:rFonts w:ascii="Times New Roman" w:hAnsi="Times New Roman"/>
          <w:b/>
        </w:rPr>
        <w:br w:type="page"/>
      </w:r>
    </w:p>
    <w:p w14:paraId="6ACE5DEE" w14:textId="29C9472F" w:rsidR="00F370E8" w:rsidRPr="008076F0" w:rsidRDefault="00F370E8" w:rsidP="00F370E8">
      <w:pPr>
        <w:pStyle w:val="MDPI511onefigurecaption"/>
        <w:jc w:val="both"/>
        <w:rPr>
          <w:rFonts w:ascii="Times New Roman" w:hAnsi="Times New Roman"/>
          <w:lang w:val="en-IN" w:eastAsia="en-GB"/>
        </w:rPr>
      </w:pPr>
      <w:r w:rsidRPr="008076F0">
        <w:rPr>
          <w:rFonts w:ascii="Times New Roman" w:hAnsi="Times New Roman"/>
          <w:b/>
        </w:rPr>
        <w:lastRenderedPageBreak/>
        <w:t>Table</w:t>
      </w:r>
      <w:r w:rsidR="00BE0F94">
        <w:rPr>
          <w:rFonts w:ascii="Times New Roman" w:hAnsi="Times New Roman"/>
          <w:b/>
        </w:rPr>
        <w:t xml:space="preserve"> </w:t>
      </w:r>
      <w:r w:rsidRPr="008076F0">
        <w:rPr>
          <w:rFonts w:ascii="Times New Roman" w:hAnsi="Times New Roman"/>
          <w:b/>
        </w:rPr>
        <w:t>S5.</w:t>
      </w:r>
      <w:r w:rsidRPr="008076F0">
        <w:rPr>
          <w:rFonts w:ascii="Times New Roman" w:hAnsi="Times New Roman"/>
        </w:rPr>
        <w:t xml:space="preserve"> </w:t>
      </w:r>
      <w:r w:rsidR="00A97D88">
        <w:rPr>
          <w:rFonts w:ascii="Times New Roman" w:hAnsi="Times New Roman"/>
          <w:lang w:val="en-IN" w:eastAsia="en-GB"/>
        </w:rPr>
        <w:t xml:space="preserve">FoldX </w:t>
      </w:r>
      <w:r w:rsidRPr="008076F0">
        <w:rPr>
          <w:rFonts w:ascii="Times New Roman" w:hAnsi="Times New Roman"/>
          <w:lang w:val="en-IN" w:eastAsia="en-GB"/>
        </w:rPr>
        <w:t>interaction energies</w:t>
      </w:r>
      <w:r w:rsidR="00A97D88">
        <w:rPr>
          <w:rFonts w:ascii="Times New Roman" w:hAnsi="Times New Roman"/>
          <w:lang w:val="en-IN" w:eastAsia="en-GB"/>
        </w:rPr>
        <w:t xml:space="preserve"> of</w:t>
      </w:r>
      <w:r w:rsidRPr="008076F0">
        <w:rPr>
          <w:rFonts w:ascii="Times New Roman" w:hAnsi="Times New Roman"/>
          <w:lang w:val="en-IN" w:eastAsia="en-GB"/>
        </w:rPr>
        <w:t xml:space="preserve"> candidate peptides</w:t>
      </w:r>
      <w:r w:rsidR="00A97D88">
        <w:rPr>
          <w:rFonts w:ascii="Times New Roman" w:hAnsi="Times New Roman"/>
          <w:lang w:val="en-IN" w:eastAsia="en-GB"/>
        </w:rPr>
        <w:t>-</w:t>
      </w:r>
      <w:r w:rsidRPr="008076F0">
        <w:rPr>
          <w:rFonts w:ascii="Times New Roman" w:hAnsi="Times New Roman"/>
          <w:lang w:val="en-IN" w:eastAsia="en-GB"/>
        </w:rPr>
        <w:t>variant RBD</w:t>
      </w:r>
      <w:r w:rsidR="00A97D88">
        <w:rPr>
          <w:rFonts w:ascii="Times New Roman" w:hAnsi="Times New Roman"/>
          <w:lang w:val="en-IN" w:eastAsia="en-GB"/>
        </w:rPr>
        <w:t xml:space="preserve"> complexes</w:t>
      </w:r>
      <w:r w:rsidRPr="008076F0">
        <w:rPr>
          <w:rFonts w:ascii="Times New Roman" w:hAnsi="Times New Roman"/>
          <w:lang w:val="en-IN" w:eastAsia="en-GB"/>
        </w:rPr>
        <w:t>.</w:t>
      </w:r>
    </w:p>
    <w:tbl>
      <w:tblPr>
        <w:tblpPr w:leftFromText="180" w:rightFromText="180" w:vertAnchor="text" w:horzAnchor="margin" w:tblpY="218"/>
        <w:tblW w:w="10584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75"/>
        <w:gridCol w:w="957"/>
        <w:gridCol w:w="916"/>
        <w:gridCol w:w="930"/>
        <w:gridCol w:w="992"/>
        <w:gridCol w:w="850"/>
        <w:gridCol w:w="825"/>
        <w:gridCol w:w="810"/>
        <w:gridCol w:w="992"/>
        <w:gridCol w:w="949"/>
        <w:gridCol w:w="788"/>
      </w:tblGrid>
      <w:tr w:rsidR="00F370E8" w:rsidRPr="008076F0" w14:paraId="4FD528F4" w14:textId="77777777" w:rsidTr="00292963">
        <w:trPr>
          <w:trHeight w:val="681"/>
        </w:trPr>
        <w:tc>
          <w:tcPr>
            <w:tcW w:w="1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9F653D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</w:p>
        </w:tc>
        <w:tc>
          <w:tcPr>
            <w:tcW w:w="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9FA696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b/>
                <w:lang w:val="en-IN"/>
              </w:rPr>
            </w:pPr>
            <w:r w:rsidRPr="008076F0">
              <w:rPr>
                <w:rFonts w:ascii="Times New Roman" w:hAnsi="Times New Roman"/>
                <w:b/>
                <w:lang w:val="en-IN"/>
              </w:rPr>
              <w:t>Omicron BA.4/5</w:t>
            </w:r>
          </w:p>
        </w:tc>
        <w:tc>
          <w:tcPr>
            <w:tcW w:w="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6AA13D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b/>
                <w:lang w:val="en-IN"/>
              </w:rPr>
            </w:pPr>
            <w:r w:rsidRPr="008076F0">
              <w:rPr>
                <w:rFonts w:ascii="Times New Roman" w:hAnsi="Times New Roman"/>
                <w:b/>
                <w:lang w:val="en-IN"/>
              </w:rPr>
              <w:t>Omicron XBB</w:t>
            </w:r>
          </w:p>
        </w:tc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5C727B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b/>
                <w:lang w:val="en-IN"/>
              </w:rPr>
            </w:pPr>
            <w:r w:rsidRPr="008076F0">
              <w:rPr>
                <w:rFonts w:ascii="Times New Roman" w:hAnsi="Times New Roman"/>
                <w:b/>
                <w:lang w:val="en-IN"/>
              </w:rPr>
              <w:t>Omicron BQ.1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44C96A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b/>
                <w:lang w:val="en-IN"/>
              </w:rPr>
            </w:pPr>
            <w:r w:rsidRPr="008076F0">
              <w:rPr>
                <w:rFonts w:ascii="Times New Roman" w:hAnsi="Times New Roman"/>
                <w:b/>
                <w:lang w:val="en-IN"/>
              </w:rPr>
              <w:t>Omicron BA.2.75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93CCE2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b/>
                <w:lang w:val="en-IN"/>
              </w:rPr>
            </w:pPr>
            <w:r w:rsidRPr="008076F0">
              <w:rPr>
                <w:rFonts w:ascii="Times New Roman" w:hAnsi="Times New Roman"/>
                <w:b/>
                <w:lang w:val="en-IN"/>
              </w:rPr>
              <w:t>Omicron BA.2</w:t>
            </w:r>
          </w:p>
        </w:tc>
        <w:tc>
          <w:tcPr>
            <w:tcW w:w="8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CBD723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b/>
                <w:lang w:val="en-IN"/>
              </w:rPr>
            </w:pPr>
            <w:r w:rsidRPr="008076F0">
              <w:rPr>
                <w:rFonts w:ascii="Times New Roman" w:hAnsi="Times New Roman"/>
                <w:b/>
                <w:lang w:val="en-IN"/>
              </w:rPr>
              <w:t>Omicron B1.1.529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AD30C0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b/>
                <w:lang w:val="en-IN"/>
              </w:rPr>
            </w:pPr>
            <w:r w:rsidRPr="008076F0">
              <w:rPr>
                <w:rFonts w:ascii="Times New Roman" w:hAnsi="Times New Roman"/>
                <w:b/>
                <w:lang w:val="en-IN"/>
              </w:rPr>
              <w:t>Delta B.1.617.2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D81724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b/>
                <w:lang w:val="en-IN"/>
              </w:rPr>
            </w:pPr>
            <w:r w:rsidRPr="008076F0">
              <w:rPr>
                <w:rFonts w:ascii="Times New Roman" w:hAnsi="Times New Roman"/>
                <w:b/>
                <w:lang w:val="en-IN"/>
              </w:rPr>
              <w:t>Gamma P.1</w:t>
            </w:r>
          </w:p>
        </w:tc>
        <w:tc>
          <w:tcPr>
            <w:tcW w:w="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A0948A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b/>
                <w:lang w:val="en-IN"/>
              </w:rPr>
            </w:pPr>
            <w:r w:rsidRPr="008076F0">
              <w:rPr>
                <w:rFonts w:ascii="Times New Roman" w:hAnsi="Times New Roman"/>
                <w:b/>
                <w:lang w:val="en-IN"/>
              </w:rPr>
              <w:t>Beta B.1.351</w:t>
            </w:r>
          </w:p>
        </w:tc>
        <w:tc>
          <w:tcPr>
            <w:tcW w:w="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134560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b/>
                <w:lang w:val="en-IN"/>
              </w:rPr>
            </w:pPr>
            <w:r w:rsidRPr="008076F0">
              <w:rPr>
                <w:rFonts w:ascii="Times New Roman" w:hAnsi="Times New Roman"/>
                <w:b/>
                <w:lang w:val="en-IN"/>
              </w:rPr>
              <w:t>Alpha B.1.1.7</w:t>
            </w:r>
          </w:p>
        </w:tc>
      </w:tr>
      <w:tr w:rsidR="00F370E8" w:rsidRPr="008076F0" w14:paraId="40A0E87E" w14:textId="77777777" w:rsidTr="00292963">
        <w:trPr>
          <w:trHeight w:val="341"/>
        </w:trPr>
        <w:tc>
          <w:tcPr>
            <w:tcW w:w="1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F90ED6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b/>
              </w:rPr>
            </w:pPr>
            <w:r w:rsidRPr="008076F0">
              <w:rPr>
                <w:rFonts w:ascii="Times New Roman" w:hAnsi="Times New Roman"/>
                <w:b/>
              </w:rPr>
              <w:t>Control peptide</w:t>
            </w:r>
          </w:p>
        </w:tc>
        <w:tc>
          <w:tcPr>
            <w:tcW w:w="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5EFBE9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-8.97</w:t>
            </w:r>
          </w:p>
        </w:tc>
        <w:tc>
          <w:tcPr>
            <w:tcW w:w="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9706A1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-8.93</w:t>
            </w:r>
          </w:p>
        </w:tc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8A30B7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-9.07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1FC7C0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-8.99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E2FB6B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-8.5</w:t>
            </w:r>
          </w:p>
        </w:tc>
        <w:tc>
          <w:tcPr>
            <w:tcW w:w="8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780987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-7.65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B64EF5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-9.67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A3F5AC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-9.25</w:t>
            </w:r>
          </w:p>
        </w:tc>
        <w:tc>
          <w:tcPr>
            <w:tcW w:w="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B89C97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-9.72</w:t>
            </w:r>
          </w:p>
        </w:tc>
        <w:tc>
          <w:tcPr>
            <w:tcW w:w="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003109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-10.58</w:t>
            </w:r>
          </w:p>
        </w:tc>
      </w:tr>
      <w:tr w:rsidR="00F370E8" w:rsidRPr="008076F0" w14:paraId="2CF06AB6" w14:textId="77777777" w:rsidTr="00292963">
        <w:trPr>
          <w:trHeight w:val="334"/>
        </w:trPr>
        <w:tc>
          <w:tcPr>
            <w:tcW w:w="1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804100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b/>
              </w:rPr>
            </w:pPr>
            <w:r w:rsidRPr="008076F0">
              <w:rPr>
                <w:rFonts w:ascii="Times New Roman" w:hAnsi="Times New Roman"/>
                <w:b/>
              </w:rPr>
              <w:t>6xkp_B_M_919</w:t>
            </w:r>
          </w:p>
        </w:tc>
        <w:tc>
          <w:tcPr>
            <w:tcW w:w="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EE89A3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-9.73</w:t>
            </w:r>
          </w:p>
        </w:tc>
        <w:tc>
          <w:tcPr>
            <w:tcW w:w="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C71F5F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-9.81</w:t>
            </w:r>
          </w:p>
        </w:tc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AF6F75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-11.08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F7B142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-11.33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FBFFBD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-12.72</w:t>
            </w:r>
          </w:p>
        </w:tc>
        <w:tc>
          <w:tcPr>
            <w:tcW w:w="8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32C8C3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-11.31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F0C0D8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-12.33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C6F849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-9.97</w:t>
            </w:r>
          </w:p>
        </w:tc>
        <w:tc>
          <w:tcPr>
            <w:tcW w:w="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D3EE74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-10.39</w:t>
            </w:r>
          </w:p>
        </w:tc>
        <w:tc>
          <w:tcPr>
            <w:tcW w:w="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13A844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-12.23</w:t>
            </w:r>
          </w:p>
        </w:tc>
      </w:tr>
      <w:tr w:rsidR="00F370E8" w:rsidRPr="008076F0" w14:paraId="3AD2AD05" w14:textId="77777777" w:rsidTr="00292963">
        <w:trPr>
          <w:trHeight w:val="341"/>
        </w:trPr>
        <w:tc>
          <w:tcPr>
            <w:tcW w:w="1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E3A8B5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b/>
              </w:rPr>
            </w:pPr>
            <w:r w:rsidRPr="008076F0">
              <w:rPr>
                <w:rFonts w:ascii="Times New Roman" w:hAnsi="Times New Roman"/>
                <w:b/>
              </w:rPr>
              <w:t>7kmg_C_A_47</w:t>
            </w:r>
          </w:p>
        </w:tc>
        <w:tc>
          <w:tcPr>
            <w:tcW w:w="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6FFECB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-5.95</w:t>
            </w:r>
          </w:p>
        </w:tc>
        <w:tc>
          <w:tcPr>
            <w:tcW w:w="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329AC4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-4.19</w:t>
            </w:r>
          </w:p>
        </w:tc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0C2302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-6.64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4BE094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-6.63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976E31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-6.63</w:t>
            </w:r>
          </w:p>
        </w:tc>
        <w:tc>
          <w:tcPr>
            <w:tcW w:w="8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0F23A8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-6.62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7BC12B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-6.38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527409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-9.48</w:t>
            </w:r>
          </w:p>
        </w:tc>
        <w:tc>
          <w:tcPr>
            <w:tcW w:w="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DE4A9B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-5.5</w:t>
            </w:r>
          </w:p>
        </w:tc>
        <w:tc>
          <w:tcPr>
            <w:tcW w:w="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850477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-10.34</w:t>
            </w:r>
          </w:p>
        </w:tc>
      </w:tr>
      <w:tr w:rsidR="00F370E8" w:rsidRPr="008076F0" w14:paraId="2CA0AB48" w14:textId="77777777" w:rsidTr="00292963">
        <w:trPr>
          <w:trHeight w:val="334"/>
        </w:trPr>
        <w:tc>
          <w:tcPr>
            <w:tcW w:w="1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F447E5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b/>
              </w:rPr>
            </w:pPr>
            <w:r w:rsidRPr="008076F0">
              <w:rPr>
                <w:rFonts w:ascii="Times New Roman" w:hAnsi="Times New Roman"/>
                <w:b/>
              </w:rPr>
              <w:t>7kn5_B_D_619</w:t>
            </w:r>
          </w:p>
        </w:tc>
        <w:tc>
          <w:tcPr>
            <w:tcW w:w="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1AFD48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-8.96</w:t>
            </w:r>
          </w:p>
        </w:tc>
        <w:tc>
          <w:tcPr>
            <w:tcW w:w="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17921B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-8.96</w:t>
            </w:r>
          </w:p>
        </w:tc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F0F988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-11.49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45ABF6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-11.39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86E400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-11.53</w:t>
            </w:r>
          </w:p>
        </w:tc>
        <w:tc>
          <w:tcPr>
            <w:tcW w:w="8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89AB29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-9.15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1C3371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-5.87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924F8C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-8.83</w:t>
            </w:r>
          </w:p>
        </w:tc>
        <w:tc>
          <w:tcPr>
            <w:tcW w:w="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A67823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-5.26</w:t>
            </w:r>
          </w:p>
        </w:tc>
        <w:tc>
          <w:tcPr>
            <w:tcW w:w="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FC499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-11.15</w:t>
            </w:r>
          </w:p>
        </w:tc>
      </w:tr>
      <w:tr w:rsidR="00F370E8" w:rsidRPr="008076F0" w14:paraId="61DFA2A4" w14:textId="77777777" w:rsidTr="00292963">
        <w:trPr>
          <w:trHeight w:val="341"/>
        </w:trPr>
        <w:tc>
          <w:tcPr>
            <w:tcW w:w="1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AD7B92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b/>
              </w:rPr>
            </w:pPr>
            <w:r w:rsidRPr="008076F0">
              <w:rPr>
                <w:rFonts w:ascii="Times New Roman" w:hAnsi="Times New Roman"/>
                <w:b/>
              </w:rPr>
              <w:t>7l0n_R_A_312</w:t>
            </w:r>
          </w:p>
        </w:tc>
        <w:tc>
          <w:tcPr>
            <w:tcW w:w="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0E7F34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-10.19</w:t>
            </w:r>
          </w:p>
        </w:tc>
        <w:tc>
          <w:tcPr>
            <w:tcW w:w="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D6BBA6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8.6</w:t>
            </w:r>
          </w:p>
        </w:tc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8DB380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-4.13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D00E48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-2.9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64C825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-10.17</w:t>
            </w:r>
          </w:p>
        </w:tc>
        <w:tc>
          <w:tcPr>
            <w:tcW w:w="8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030EEE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-9.73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04A606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-9.8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060F74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-9.03</w:t>
            </w:r>
          </w:p>
        </w:tc>
        <w:tc>
          <w:tcPr>
            <w:tcW w:w="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2FB50E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-9.13</w:t>
            </w:r>
          </w:p>
        </w:tc>
        <w:tc>
          <w:tcPr>
            <w:tcW w:w="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5BC69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-9.03</w:t>
            </w:r>
          </w:p>
        </w:tc>
      </w:tr>
      <w:tr w:rsidR="00F370E8" w:rsidRPr="008076F0" w14:paraId="487BBBBB" w14:textId="77777777" w:rsidTr="00292963">
        <w:trPr>
          <w:trHeight w:val="341"/>
        </w:trPr>
        <w:tc>
          <w:tcPr>
            <w:tcW w:w="1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B6F687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b/>
              </w:rPr>
            </w:pPr>
            <w:r w:rsidRPr="008076F0">
              <w:rPr>
                <w:rFonts w:ascii="Times New Roman" w:hAnsi="Times New Roman"/>
                <w:b/>
              </w:rPr>
              <w:t>7m7w_S_C_752</w:t>
            </w:r>
          </w:p>
        </w:tc>
        <w:tc>
          <w:tcPr>
            <w:tcW w:w="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C074C8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-11.12</w:t>
            </w:r>
          </w:p>
        </w:tc>
        <w:tc>
          <w:tcPr>
            <w:tcW w:w="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F0F08A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-11.17</w:t>
            </w:r>
          </w:p>
        </w:tc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ECC621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-11.08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1DCABC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-11.17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9B6E8C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-11.11</w:t>
            </w:r>
          </w:p>
        </w:tc>
        <w:tc>
          <w:tcPr>
            <w:tcW w:w="8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90DF5C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-11.16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79BF14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-11.09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483D39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-11.09</w:t>
            </w:r>
          </w:p>
        </w:tc>
        <w:tc>
          <w:tcPr>
            <w:tcW w:w="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057F99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-11.12</w:t>
            </w:r>
          </w:p>
        </w:tc>
        <w:tc>
          <w:tcPr>
            <w:tcW w:w="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A0E7A6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-11.12</w:t>
            </w:r>
          </w:p>
        </w:tc>
      </w:tr>
      <w:tr w:rsidR="00F370E8" w:rsidRPr="008076F0" w14:paraId="3D83FDA7" w14:textId="77777777" w:rsidTr="00292963">
        <w:trPr>
          <w:trHeight w:val="341"/>
        </w:trPr>
        <w:tc>
          <w:tcPr>
            <w:tcW w:w="1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DDDD2B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b/>
              </w:rPr>
            </w:pPr>
            <w:r w:rsidRPr="008076F0">
              <w:rPr>
                <w:rFonts w:ascii="Times New Roman" w:hAnsi="Times New Roman"/>
                <w:b/>
              </w:rPr>
              <w:t>7ls9_C_E_3867</w:t>
            </w:r>
          </w:p>
        </w:tc>
        <w:tc>
          <w:tcPr>
            <w:tcW w:w="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1EAACB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-10.71</w:t>
            </w:r>
          </w:p>
        </w:tc>
        <w:tc>
          <w:tcPr>
            <w:tcW w:w="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2F2008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-9.25</w:t>
            </w:r>
          </w:p>
        </w:tc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90B903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-10.75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BA85EE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-11.27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54DA45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-12.9</w:t>
            </w:r>
          </w:p>
        </w:tc>
        <w:tc>
          <w:tcPr>
            <w:tcW w:w="8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A6E1C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-10.85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3300A9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-10.4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512723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-13.2</w:t>
            </w:r>
          </w:p>
        </w:tc>
        <w:tc>
          <w:tcPr>
            <w:tcW w:w="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FB5308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-13.24</w:t>
            </w:r>
          </w:p>
        </w:tc>
        <w:tc>
          <w:tcPr>
            <w:tcW w:w="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514797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lang w:val="en-IN"/>
              </w:rPr>
            </w:pPr>
            <w:r w:rsidRPr="008076F0">
              <w:rPr>
                <w:rFonts w:ascii="Times New Roman" w:hAnsi="Times New Roman"/>
                <w:lang w:val="en-IN"/>
              </w:rPr>
              <w:t>-13</w:t>
            </w:r>
          </w:p>
        </w:tc>
      </w:tr>
    </w:tbl>
    <w:p w14:paraId="0BA6D772" w14:textId="77777777" w:rsidR="00F370E8" w:rsidRPr="008076F0" w:rsidRDefault="00F370E8" w:rsidP="00F370E8">
      <w:pPr>
        <w:pStyle w:val="MDPI31text"/>
        <w:ind w:left="0" w:firstLine="0"/>
        <w:rPr>
          <w:rFonts w:ascii="Times New Roman" w:hAnsi="Times New Roman"/>
        </w:rPr>
      </w:pPr>
    </w:p>
    <w:p w14:paraId="1AA3F9D9" w14:textId="77777777" w:rsidR="00F370E8" w:rsidRPr="008076F0" w:rsidRDefault="00F370E8" w:rsidP="00F370E8">
      <w:pPr>
        <w:pStyle w:val="MDPI31text"/>
        <w:ind w:left="0" w:firstLine="0"/>
        <w:rPr>
          <w:rFonts w:ascii="Times New Roman" w:hAnsi="Times New Roman"/>
        </w:rPr>
      </w:pPr>
    </w:p>
    <w:p w14:paraId="1FB4AD9C" w14:textId="77777777" w:rsidR="00F370E8" w:rsidRPr="008076F0" w:rsidRDefault="00F370E8" w:rsidP="00F370E8">
      <w:pPr>
        <w:pStyle w:val="MDPI63Notes"/>
        <w:spacing w:before="0"/>
        <w:rPr>
          <w:rFonts w:ascii="Times New Roman" w:hAnsi="Times New Roman"/>
        </w:rPr>
      </w:pPr>
    </w:p>
    <w:p w14:paraId="717500DA" w14:textId="77777777" w:rsidR="00F370E8" w:rsidRPr="008076F0" w:rsidRDefault="00F370E8" w:rsidP="00F370E8">
      <w:pPr>
        <w:spacing w:line="240" w:lineRule="auto"/>
        <w:jc w:val="left"/>
        <w:rPr>
          <w:rFonts w:ascii="Times New Roman" w:hAnsi="Times New Roman"/>
          <w:noProof w:val="0"/>
          <w:snapToGrid w:val="0"/>
          <w:sz w:val="18"/>
          <w:lang w:eastAsia="en-US" w:bidi="en-US"/>
        </w:rPr>
      </w:pPr>
      <w:r w:rsidRPr="008076F0">
        <w:rPr>
          <w:rFonts w:ascii="Times New Roman" w:hAnsi="Times New Roman"/>
        </w:rPr>
        <w:br w:type="page"/>
      </w:r>
    </w:p>
    <w:p w14:paraId="30AE9A77" w14:textId="6393E707" w:rsidR="00F370E8" w:rsidRPr="008076F0" w:rsidRDefault="00F370E8" w:rsidP="00F370E8">
      <w:pPr>
        <w:pStyle w:val="MDPI511onefigurecaption"/>
        <w:jc w:val="left"/>
        <w:rPr>
          <w:rFonts w:ascii="Times New Roman" w:hAnsi="Times New Roman"/>
        </w:rPr>
      </w:pPr>
      <w:r w:rsidRPr="008076F0">
        <w:rPr>
          <w:rFonts w:ascii="Times New Roman" w:hAnsi="Times New Roman"/>
          <w:b/>
        </w:rPr>
        <w:lastRenderedPageBreak/>
        <w:t>Table</w:t>
      </w:r>
      <w:r w:rsidR="00BF52E1">
        <w:rPr>
          <w:rFonts w:ascii="Times New Roman" w:hAnsi="Times New Roman"/>
          <w:b/>
        </w:rPr>
        <w:t xml:space="preserve"> </w:t>
      </w:r>
      <w:r w:rsidRPr="008076F0">
        <w:rPr>
          <w:rFonts w:ascii="Times New Roman" w:hAnsi="Times New Roman"/>
          <w:b/>
        </w:rPr>
        <w:t>S6</w:t>
      </w:r>
      <w:r w:rsidRPr="008076F0">
        <w:rPr>
          <w:rFonts w:ascii="Times New Roman" w:hAnsi="Times New Roman"/>
        </w:rPr>
        <w:t xml:space="preserve">. PIZSA Z </w:t>
      </w:r>
      <w:r w:rsidR="00E62798">
        <w:rPr>
          <w:rFonts w:ascii="Times New Roman" w:hAnsi="Times New Roman"/>
        </w:rPr>
        <w:t>s</w:t>
      </w:r>
      <w:r w:rsidRPr="008076F0">
        <w:rPr>
          <w:rFonts w:ascii="Times New Roman" w:hAnsi="Times New Roman"/>
        </w:rPr>
        <w:t xml:space="preserve">cores </w:t>
      </w:r>
      <w:r w:rsidR="00E62798">
        <w:rPr>
          <w:rFonts w:ascii="Times New Roman" w:hAnsi="Times New Roman"/>
          <w:lang w:val="en-IN" w:eastAsia="en-GB"/>
        </w:rPr>
        <w:t>of</w:t>
      </w:r>
      <w:r w:rsidRPr="008076F0">
        <w:rPr>
          <w:rFonts w:ascii="Times New Roman" w:hAnsi="Times New Roman"/>
          <w:lang w:val="en-IN" w:eastAsia="en-GB"/>
        </w:rPr>
        <w:t xml:space="preserve"> candidate peptides</w:t>
      </w:r>
      <w:r w:rsidR="00E62798">
        <w:rPr>
          <w:rFonts w:ascii="Times New Roman" w:hAnsi="Times New Roman"/>
          <w:lang w:val="en-IN" w:eastAsia="en-GB"/>
        </w:rPr>
        <w:t>-</w:t>
      </w:r>
      <w:r w:rsidRPr="008076F0">
        <w:rPr>
          <w:rFonts w:ascii="Times New Roman" w:hAnsi="Times New Roman"/>
          <w:lang w:val="en-IN" w:eastAsia="en-GB"/>
        </w:rPr>
        <w:t>variant RBD</w:t>
      </w:r>
      <w:r w:rsidR="00E62798">
        <w:rPr>
          <w:rFonts w:ascii="Times New Roman" w:hAnsi="Times New Roman"/>
          <w:lang w:val="en-IN" w:eastAsia="en-GB"/>
        </w:rPr>
        <w:t xml:space="preserve"> complexes</w:t>
      </w:r>
      <w:r w:rsidRPr="008076F0">
        <w:rPr>
          <w:rFonts w:ascii="Times New Roman" w:hAnsi="Times New Roman"/>
          <w:lang w:val="en-IN" w:eastAsia="en-GB"/>
        </w:rPr>
        <w:t>.</w:t>
      </w:r>
    </w:p>
    <w:tbl>
      <w:tblPr>
        <w:tblpPr w:leftFromText="180" w:rightFromText="180" w:vertAnchor="text" w:horzAnchor="margin" w:tblpY="218"/>
        <w:tblW w:w="10584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75"/>
        <w:gridCol w:w="860"/>
        <w:gridCol w:w="992"/>
        <w:gridCol w:w="992"/>
        <w:gridCol w:w="930"/>
        <w:gridCol w:w="850"/>
        <w:gridCol w:w="834"/>
        <w:gridCol w:w="840"/>
        <w:gridCol w:w="992"/>
        <w:gridCol w:w="913"/>
        <w:gridCol w:w="806"/>
      </w:tblGrid>
      <w:tr w:rsidR="00F370E8" w:rsidRPr="008076F0" w14:paraId="7E6850CB" w14:textId="77777777" w:rsidTr="00292963">
        <w:trPr>
          <w:trHeight w:val="681"/>
        </w:trPr>
        <w:tc>
          <w:tcPr>
            <w:tcW w:w="1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568970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b/>
                <w:lang w:val="en-IN"/>
              </w:rPr>
            </w:pP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876D28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b/>
                <w:lang w:val="en-IN"/>
              </w:rPr>
            </w:pPr>
            <w:r w:rsidRPr="008076F0">
              <w:rPr>
                <w:rFonts w:ascii="Times New Roman" w:hAnsi="Times New Roman"/>
                <w:b/>
                <w:lang w:val="en-IN"/>
              </w:rPr>
              <w:t>Omicron BA.4/5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177E0A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b/>
                <w:lang w:val="en-IN"/>
              </w:rPr>
            </w:pPr>
            <w:r w:rsidRPr="008076F0">
              <w:rPr>
                <w:rFonts w:ascii="Times New Roman" w:hAnsi="Times New Roman"/>
                <w:b/>
                <w:lang w:val="en-IN"/>
              </w:rPr>
              <w:t>Omicron XBB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EF275C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b/>
                <w:lang w:val="en-IN"/>
              </w:rPr>
            </w:pPr>
            <w:r w:rsidRPr="008076F0">
              <w:rPr>
                <w:rFonts w:ascii="Times New Roman" w:hAnsi="Times New Roman"/>
                <w:b/>
                <w:lang w:val="en-IN"/>
              </w:rPr>
              <w:t>Omicron BQ.1</w:t>
            </w:r>
          </w:p>
        </w:tc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69D50F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b/>
                <w:lang w:val="en-IN"/>
              </w:rPr>
            </w:pPr>
            <w:r w:rsidRPr="008076F0">
              <w:rPr>
                <w:rFonts w:ascii="Times New Roman" w:hAnsi="Times New Roman"/>
                <w:b/>
                <w:lang w:val="en-IN"/>
              </w:rPr>
              <w:t>Omicron BA.2.75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C37454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b/>
                <w:lang w:val="en-IN"/>
              </w:rPr>
            </w:pPr>
            <w:r w:rsidRPr="008076F0">
              <w:rPr>
                <w:rFonts w:ascii="Times New Roman" w:hAnsi="Times New Roman"/>
                <w:b/>
                <w:lang w:val="en-IN"/>
              </w:rPr>
              <w:t>Omicron BA.2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F69AE2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b/>
                <w:lang w:val="en-IN"/>
              </w:rPr>
            </w:pPr>
            <w:r w:rsidRPr="008076F0">
              <w:rPr>
                <w:rFonts w:ascii="Times New Roman" w:hAnsi="Times New Roman"/>
                <w:b/>
                <w:lang w:val="en-IN"/>
              </w:rPr>
              <w:t>Omicron B1.1.529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44BD81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b/>
                <w:lang w:val="en-IN"/>
              </w:rPr>
            </w:pPr>
            <w:r w:rsidRPr="008076F0">
              <w:rPr>
                <w:rFonts w:ascii="Times New Roman" w:hAnsi="Times New Roman"/>
                <w:b/>
                <w:lang w:val="en-IN"/>
              </w:rPr>
              <w:t>Delta B.1.617.2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CAD481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b/>
                <w:lang w:val="en-IN"/>
              </w:rPr>
            </w:pPr>
            <w:r w:rsidRPr="008076F0">
              <w:rPr>
                <w:rFonts w:ascii="Times New Roman" w:hAnsi="Times New Roman"/>
                <w:b/>
                <w:lang w:val="en-IN"/>
              </w:rPr>
              <w:t>Gamma P.1</w:t>
            </w:r>
          </w:p>
        </w:tc>
        <w:tc>
          <w:tcPr>
            <w:tcW w:w="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EB459F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b/>
                <w:lang w:val="en-IN"/>
              </w:rPr>
            </w:pPr>
            <w:r w:rsidRPr="008076F0">
              <w:rPr>
                <w:rFonts w:ascii="Times New Roman" w:hAnsi="Times New Roman"/>
                <w:b/>
                <w:lang w:val="en-IN"/>
              </w:rPr>
              <w:t>Beta B.1.351</w:t>
            </w:r>
          </w:p>
        </w:tc>
        <w:tc>
          <w:tcPr>
            <w:tcW w:w="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7ED873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b/>
                <w:lang w:val="en-IN"/>
              </w:rPr>
            </w:pPr>
            <w:r w:rsidRPr="008076F0">
              <w:rPr>
                <w:rFonts w:ascii="Times New Roman" w:hAnsi="Times New Roman"/>
                <w:b/>
                <w:lang w:val="en-IN"/>
              </w:rPr>
              <w:t>Alpha B.1.1.7</w:t>
            </w:r>
          </w:p>
        </w:tc>
      </w:tr>
      <w:tr w:rsidR="00F370E8" w:rsidRPr="008076F0" w14:paraId="4086C3D0" w14:textId="77777777" w:rsidTr="00292963">
        <w:trPr>
          <w:trHeight w:val="341"/>
        </w:trPr>
        <w:tc>
          <w:tcPr>
            <w:tcW w:w="1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2F06E7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b/>
              </w:rPr>
            </w:pPr>
            <w:r w:rsidRPr="008076F0">
              <w:rPr>
                <w:rFonts w:ascii="Times New Roman" w:hAnsi="Times New Roman"/>
                <w:b/>
              </w:rPr>
              <w:t>Control peptide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CCA824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2.727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FF5B138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2.73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F9C9BB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2.73</w:t>
            </w:r>
          </w:p>
        </w:tc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60F9F2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2.73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059F1B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2.772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599C83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2.546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7A22F8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3.246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405746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3.043</w:t>
            </w:r>
          </w:p>
        </w:tc>
        <w:tc>
          <w:tcPr>
            <w:tcW w:w="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04FB88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3.246</w:t>
            </w:r>
          </w:p>
        </w:tc>
        <w:tc>
          <w:tcPr>
            <w:tcW w:w="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D682CA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2.862</w:t>
            </w:r>
          </w:p>
        </w:tc>
      </w:tr>
      <w:tr w:rsidR="00F370E8" w:rsidRPr="008076F0" w14:paraId="3507F9FF" w14:textId="77777777" w:rsidTr="00292963">
        <w:trPr>
          <w:trHeight w:val="334"/>
        </w:trPr>
        <w:tc>
          <w:tcPr>
            <w:tcW w:w="1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D12C9A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b/>
              </w:rPr>
            </w:pPr>
            <w:r w:rsidRPr="008076F0">
              <w:rPr>
                <w:rFonts w:ascii="Times New Roman" w:hAnsi="Times New Roman"/>
                <w:b/>
              </w:rPr>
              <w:t>6xkp_B_M_919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4CF8D6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2.776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9713C1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2.921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81AAEE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2.919</w:t>
            </w:r>
          </w:p>
        </w:tc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2B55D8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2.95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2D24DC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3.267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8FD97B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2.95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3B12C1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2.94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EF4DFB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2.754</w:t>
            </w:r>
          </w:p>
        </w:tc>
        <w:tc>
          <w:tcPr>
            <w:tcW w:w="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3386C1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2.764</w:t>
            </w:r>
          </w:p>
        </w:tc>
        <w:tc>
          <w:tcPr>
            <w:tcW w:w="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6988A8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3.157</w:t>
            </w:r>
          </w:p>
        </w:tc>
      </w:tr>
      <w:tr w:rsidR="00F370E8" w:rsidRPr="008076F0" w14:paraId="202E4701" w14:textId="77777777" w:rsidTr="00292963">
        <w:trPr>
          <w:trHeight w:val="341"/>
        </w:trPr>
        <w:tc>
          <w:tcPr>
            <w:tcW w:w="1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E0E7D0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b/>
              </w:rPr>
            </w:pPr>
            <w:r w:rsidRPr="008076F0">
              <w:rPr>
                <w:rFonts w:ascii="Times New Roman" w:hAnsi="Times New Roman"/>
                <w:b/>
              </w:rPr>
              <w:t>7kmg_C_A_47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CDE999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2.75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2B7AE0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2.975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B9BC01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3.166</w:t>
            </w:r>
          </w:p>
        </w:tc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1244C9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3.166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89B968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3.166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3EA5FB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3.166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166721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3.72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23436F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2.379</w:t>
            </w:r>
          </w:p>
        </w:tc>
        <w:tc>
          <w:tcPr>
            <w:tcW w:w="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82EAF8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2.922</w:t>
            </w:r>
          </w:p>
        </w:tc>
        <w:tc>
          <w:tcPr>
            <w:tcW w:w="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2108E4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3.363</w:t>
            </w:r>
          </w:p>
        </w:tc>
      </w:tr>
      <w:tr w:rsidR="00F370E8" w:rsidRPr="008076F0" w14:paraId="7BFD9F35" w14:textId="77777777" w:rsidTr="00292963">
        <w:trPr>
          <w:trHeight w:val="334"/>
        </w:trPr>
        <w:tc>
          <w:tcPr>
            <w:tcW w:w="1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A66C0B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b/>
              </w:rPr>
            </w:pPr>
            <w:r w:rsidRPr="008076F0">
              <w:rPr>
                <w:rFonts w:ascii="Times New Roman" w:hAnsi="Times New Roman"/>
                <w:b/>
              </w:rPr>
              <w:t>7kn5_B_D_619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2FBEDA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2.696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5D9940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2.979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70FF73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3.02</w:t>
            </w:r>
          </w:p>
        </w:tc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A8C587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3.02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52BAD3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2.817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7A20AB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2.316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E81536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2.229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26AC46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2.759</w:t>
            </w:r>
          </w:p>
        </w:tc>
        <w:tc>
          <w:tcPr>
            <w:tcW w:w="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4FE9A9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2.088</w:t>
            </w:r>
          </w:p>
        </w:tc>
        <w:tc>
          <w:tcPr>
            <w:tcW w:w="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67D324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2.527</w:t>
            </w:r>
          </w:p>
        </w:tc>
      </w:tr>
      <w:tr w:rsidR="00F370E8" w:rsidRPr="008076F0" w14:paraId="5D30C1CE" w14:textId="77777777" w:rsidTr="00292963">
        <w:trPr>
          <w:trHeight w:val="341"/>
        </w:trPr>
        <w:tc>
          <w:tcPr>
            <w:tcW w:w="1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BD1ABE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b/>
              </w:rPr>
            </w:pPr>
            <w:r w:rsidRPr="008076F0">
              <w:rPr>
                <w:rFonts w:ascii="Times New Roman" w:hAnsi="Times New Roman"/>
                <w:b/>
              </w:rPr>
              <w:t>7l0n_R_A_312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5BD0CF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2.078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0A85614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2.25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4FADCA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2.25</w:t>
            </w:r>
          </w:p>
        </w:tc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6F01D5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2.25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4A308D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2.078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D96352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2.078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6831E32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3.751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F2A410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3.751</w:t>
            </w:r>
          </w:p>
        </w:tc>
        <w:tc>
          <w:tcPr>
            <w:tcW w:w="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30C78D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3.751</w:t>
            </w:r>
          </w:p>
        </w:tc>
        <w:tc>
          <w:tcPr>
            <w:tcW w:w="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085844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3.751</w:t>
            </w:r>
          </w:p>
        </w:tc>
      </w:tr>
      <w:tr w:rsidR="00F370E8" w:rsidRPr="008076F0" w14:paraId="63628B1A" w14:textId="77777777" w:rsidTr="00292963">
        <w:trPr>
          <w:trHeight w:val="341"/>
        </w:trPr>
        <w:tc>
          <w:tcPr>
            <w:tcW w:w="1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287DB2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b/>
              </w:rPr>
            </w:pPr>
            <w:r w:rsidRPr="008076F0">
              <w:rPr>
                <w:rFonts w:ascii="Times New Roman" w:hAnsi="Times New Roman"/>
                <w:b/>
              </w:rPr>
              <w:t>7m7w_S_C_752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0EEF615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2.886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A633CB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2.886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C1D6EC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2.886</w:t>
            </w:r>
          </w:p>
        </w:tc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02FC5E0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2.886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3C6E65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2.886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07F416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2.886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CFD66F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2.26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064A58C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2.254</w:t>
            </w:r>
          </w:p>
        </w:tc>
        <w:tc>
          <w:tcPr>
            <w:tcW w:w="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02F90B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2.254</w:t>
            </w:r>
          </w:p>
        </w:tc>
        <w:tc>
          <w:tcPr>
            <w:tcW w:w="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BCFF12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2.26</w:t>
            </w:r>
          </w:p>
        </w:tc>
      </w:tr>
      <w:tr w:rsidR="00F370E8" w:rsidRPr="008076F0" w14:paraId="0E05077C" w14:textId="77777777" w:rsidTr="00292963">
        <w:trPr>
          <w:trHeight w:val="341"/>
        </w:trPr>
        <w:tc>
          <w:tcPr>
            <w:tcW w:w="1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67F57E9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  <w:b/>
              </w:rPr>
            </w:pPr>
            <w:r w:rsidRPr="008076F0">
              <w:rPr>
                <w:rFonts w:ascii="Times New Roman" w:hAnsi="Times New Roman"/>
                <w:b/>
              </w:rPr>
              <w:t>7ls9_C_E_3867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E5C5BF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2.495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840CFCB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2.244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970A073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2.247</w:t>
            </w:r>
          </w:p>
        </w:tc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0C81F5E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2.258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868067A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2.542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9CD7266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2.286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9AAAB77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2.185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380CA2D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2.514</w:t>
            </w:r>
          </w:p>
        </w:tc>
        <w:tc>
          <w:tcPr>
            <w:tcW w:w="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ED8E0EF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2.519</w:t>
            </w:r>
          </w:p>
        </w:tc>
        <w:tc>
          <w:tcPr>
            <w:tcW w:w="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13A20B1" w14:textId="77777777" w:rsidR="00F370E8" w:rsidRPr="008076F0" w:rsidRDefault="00F370E8" w:rsidP="00292963">
            <w:pPr>
              <w:pStyle w:val="MDPI42tablebody"/>
              <w:rPr>
                <w:rFonts w:ascii="Times New Roman" w:hAnsi="Times New Roman"/>
              </w:rPr>
            </w:pPr>
            <w:r w:rsidRPr="008076F0">
              <w:rPr>
                <w:rFonts w:ascii="Times New Roman" w:hAnsi="Times New Roman"/>
              </w:rPr>
              <w:t>2.506</w:t>
            </w:r>
          </w:p>
        </w:tc>
      </w:tr>
    </w:tbl>
    <w:p w14:paraId="6FC5853B" w14:textId="65FB8D0D" w:rsidR="004D7FCD" w:rsidRPr="008076F0" w:rsidRDefault="004D7FCD" w:rsidP="007B6302">
      <w:pPr>
        <w:pStyle w:val="MDPI511onefigurecaption"/>
        <w:jc w:val="left"/>
        <w:rPr>
          <w:rFonts w:ascii="Times New Roman" w:hAnsi="Times New Roman"/>
          <w:b/>
          <w:bCs/>
        </w:rPr>
      </w:pPr>
    </w:p>
    <w:sectPr w:rsidR="004D7FCD" w:rsidRPr="008076F0" w:rsidSect="00EA6703">
      <w:headerReference w:type="even" r:id="rId40"/>
      <w:headerReference w:type="default" r:id="rId41"/>
      <w:footerReference w:type="default" r:id="rId42"/>
      <w:headerReference w:type="first" r:id="rId43"/>
      <w:footerReference w:type="first" r:id="rId44"/>
      <w:type w:val="continuous"/>
      <w:pgSz w:w="11906" w:h="16838" w:code="9"/>
      <w:pgMar w:top="720" w:right="720" w:bottom="720" w:left="720" w:header="1020" w:footer="340" w:gutter="0"/>
      <w:lnNumType w:countBy="1" w:distance="255" w:restart="continuous"/>
      <w:pgNumType w:start="1"/>
      <w:cols w:space="425"/>
      <w:titlePg/>
      <w:bidi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7C934D" w14:textId="77777777" w:rsidR="008F6A6E" w:rsidRDefault="008F6A6E">
      <w:pPr>
        <w:spacing w:line="240" w:lineRule="auto"/>
      </w:pPr>
      <w:r>
        <w:separator/>
      </w:r>
    </w:p>
  </w:endnote>
  <w:endnote w:type="continuationSeparator" w:id="0">
    <w:p w14:paraId="45DFD874" w14:textId="77777777" w:rsidR="008F6A6E" w:rsidRDefault="008F6A6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D72E6E" w14:textId="77777777" w:rsidR="007F653B" w:rsidRPr="00994E2E" w:rsidRDefault="007F653B" w:rsidP="007D0675">
    <w:pPr>
      <w:pStyle w:val="Footer"/>
      <w:spacing w:line="240" w:lineRule="auto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1078EE" w14:textId="77777777" w:rsidR="007F653B" w:rsidRDefault="007F653B" w:rsidP="00B96AFE">
    <w:pPr>
      <w:pStyle w:val="MDPIfooterfirstpage"/>
      <w:pBdr>
        <w:top w:val="single" w:sz="4" w:space="0" w:color="000000"/>
      </w:pBdr>
      <w:adjustRightInd w:val="0"/>
      <w:snapToGrid w:val="0"/>
      <w:spacing w:before="480" w:line="100" w:lineRule="exact"/>
      <w:rPr>
        <w:i/>
        <w:iCs/>
        <w:lang w:val="fr-CH"/>
      </w:rPr>
    </w:pPr>
  </w:p>
  <w:p w14:paraId="62FBED65" w14:textId="5F9985A1" w:rsidR="007F653B" w:rsidRPr="008B308E" w:rsidRDefault="007F653B" w:rsidP="00B94E07">
    <w:pPr>
      <w:pStyle w:val="MDPIfooterfirstpage"/>
      <w:tabs>
        <w:tab w:val="clear" w:pos="8845"/>
        <w:tab w:val="right" w:pos="10466"/>
      </w:tabs>
      <w:spacing w:line="240" w:lineRule="auto"/>
      <w:jc w:val="both"/>
      <w:rPr>
        <w:lang w:val="fr-CH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32CAE4" w14:textId="77777777" w:rsidR="008F6A6E" w:rsidRDefault="008F6A6E">
      <w:pPr>
        <w:spacing w:line="240" w:lineRule="auto"/>
      </w:pPr>
      <w:r>
        <w:separator/>
      </w:r>
    </w:p>
  </w:footnote>
  <w:footnote w:type="continuationSeparator" w:id="0">
    <w:p w14:paraId="20DB6B0C" w14:textId="77777777" w:rsidR="008F6A6E" w:rsidRDefault="008F6A6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7CF1D8" w14:textId="77777777" w:rsidR="007F653B" w:rsidRDefault="007F653B" w:rsidP="007D0675">
    <w:pPr>
      <w:pStyle w:val="Header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361676" w14:textId="77777777" w:rsidR="007F653B" w:rsidRPr="004C36F8" w:rsidRDefault="007F653B" w:rsidP="00B96AFE">
    <w:pPr>
      <w:pBdr>
        <w:bottom w:val="single" w:sz="4" w:space="1" w:color="000000"/>
      </w:pBdr>
      <w:tabs>
        <w:tab w:val="right" w:pos="8844"/>
      </w:tabs>
      <w:adjustRightInd w:val="0"/>
      <w:snapToGrid w:val="0"/>
      <w:spacing w:after="480" w:line="100" w:lineRule="exact"/>
      <w:jc w:val="left"/>
      <w:rPr>
        <w:sz w:val="16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487" w:type="dxa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3679"/>
      <w:gridCol w:w="4535"/>
      <w:gridCol w:w="2273"/>
    </w:tblGrid>
    <w:tr w:rsidR="007F653B" w:rsidRPr="00B94E07" w14:paraId="21CB395A" w14:textId="77777777" w:rsidTr="00881961">
      <w:trPr>
        <w:trHeight w:val="686"/>
      </w:trPr>
      <w:tc>
        <w:tcPr>
          <w:tcW w:w="3679" w:type="dxa"/>
          <w:shd w:val="clear" w:color="auto" w:fill="auto"/>
          <w:vAlign w:val="center"/>
        </w:tcPr>
        <w:p w14:paraId="092FF915" w14:textId="680C5EC2" w:rsidR="007F653B" w:rsidRPr="00E83CCC" w:rsidRDefault="007B6302" w:rsidP="00B94E07">
          <w:pPr>
            <w:pStyle w:val="Header"/>
            <w:pBdr>
              <w:bottom w:val="none" w:sz="0" w:space="0" w:color="auto"/>
            </w:pBdr>
            <w:jc w:val="left"/>
            <w:rPr>
              <w:rFonts w:eastAsia="DengXian"/>
              <w:b/>
              <w:bCs/>
            </w:rPr>
          </w:pPr>
          <w:r>
            <w:rPr>
              <w:rFonts w:eastAsia="DengXian"/>
              <w:b/>
              <w:bCs/>
              <w:lang w:val="en-IN" w:eastAsia="en-IN"/>
            </w:rPr>
            <w:t xml:space="preserve">Supplementary </w:t>
          </w:r>
          <w:r w:rsidR="00EB57BF">
            <w:rPr>
              <w:rFonts w:eastAsia="DengXian"/>
              <w:b/>
              <w:bCs/>
              <w:lang w:val="en-IN" w:eastAsia="en-IN"/>
            </w:rPr>
            <w:t>Data</w:t>
          </w:r>
        </w:p>
      </w:tc>
      <w:tc>
        <w:tcPr>
          <w:tcW w:w="4535" w:type="dxa"/>
          <w:shd w:val="clear" w:color="auto" w:fill="auto"/>
          <w:vAlign w:val="center"/>
        </w:tcPr>
        <w:p w14:paraId="107350E2" w14:textId="77777777" w:rsidR="007F653B" w:rsidRPr="00E83CCC" w:rsidRDefault="007F653B" w:rsidP="00B94E07">
          <w:pPr>
            <w:pStyle w:val="Header"/>
            <w:pBdr>
              <w:bottom w:val="none" w:sz="0" w:space="0" w:color="auto"/>
            </w:pBdr>
            <w:rPr>
              <w:rFonts w:eastAsia="DengXian"/>
              <w:b/>
              <w:bCs/>
            </w:rPr>
          </w:pPr>
        </w:p>
      </w:tc>
      <w:tc>
        <w:tcPr>
          <w:tcW w:w="2273" w:type="dxa"/>
          <w:shd w:val="clear" w:color="auto" w:fill="auto"/>
          <w:vAlign w:val="center"/>
        </w:tcPr>
        <w:p w14:paraId="32F2A5B1" w14:textId="77777777" w:rsidR="007F653B" w:rsidRPr="00E83CCC" w:rsidRDefault="007F653B" w:rsidP="00881961">
          <w:pPr>
            <w:pStyle w:val="Header"/>
            <w:pBdr>
              <w:bottom w:val="none" w:sz="0" w:space="0" w:color="auto"/>
            </w:pBdr>
            <w:jc w:val="right"/>
            <w:rPr>
              <w:rFonts w:eastAsia="DengXian"/>
              <w:b/>
              <w:bCs/>
            </w:rPr>
          </w:pPr>
        </w:p>
      </w:tc>
    </w:tr>
  </w:tbl>
  <w:p w14:paraId="0C63FCD0" w14:textId="77777777" w:rsidR="007F653B" w:rsidRPr="008D336B" w:rsidRDefault="007F653B" w:rsidP="00B96AFE">
    <w:pPr>
      <w:pBdr>
        <w:bottom w:val="single" w:sz="4" w:space="1" w:color="000000"/>
      </w:pBdr>
      <w:adjustRightInd w:val="0"/>
      <w:snapToGrid w:val="0"/>
      <w:spacing w:line="100" w:lineRule="exact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B468F5"/>
    <w:multiLevelType w:val="hybridMultilevel"/>
    <w:tmpl w:val="3FB688F2"/>
    <w:lvl w:ilvl="0" w:tplc="4858CE42">
      <w:start w:val="1"/>
      <w:numFmt w:val="bullet"/>
      <w:lvlRestart w:val="0"/>
      <w:pStyle w:val="MDPI38bullet"/>
      <w:lvlText w:val=""/>
      <w:lvlJc w:val="left"/>
      <w:pPr>
        <w:ind w:left="3033" w:hanging="425"/>
      </w:pPr>
      <w:rPr>
        <w:rFonts w:ascii="Symbol" w:hAnsi="Symbol" w:hint="default"/>
        <w:b w:val="0"/>
        <w:i w:val="0"/>
        <w:sz w:val="20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0C6F5D"/>
    <w:multiLevelType w:val="hybridMultilevel"/>
    <w:tmpl w:val="8BFE0D56"/>
    <w:lvl w:ilvl="0" w:tplc="CCCE9BD4">
      <w:start w:val="1"/>
      <w:numFmt w:val="bullet"/>
      <w:lvlRestart w:val="0"/>
      <w:lvlText w:val=""/>
      <w:lvlJc w:val="left"/>
      <w:pPr>
        <w:ind w:left="3033" w:hanging="425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0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7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2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9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6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3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88" w:hanging="360"/>
      </w:pPr>
      <w:rPr>
        <w:rFonts w:ascii="Wingdings" w:hAnsi="Wingdings" w:hint="default"/>
      </w:rPr>
    </w:lvl>
  </w:abstractNum>
  <w:abstractNum w:abstractNumId="2" w15:restartNumberingAfterBreak="0">
    <w:nsid w:val="23A66122"/>
    <w:multiLevelType w:val="hybridMultilevel"/>
    <w:tmpl w:val="FD986F3E"/>
    <w:lvl w:ilvl="0" w:tplc="FDA65CD0">
      <w:start w:val="1"/>
      <w:numFmt w:val="decimal"/>
      <w:lvlRestart w:val="0"/>
      <w:pStyle w:val="MDPI71FootNotes"/>
      <w:lvlText w:val="%1."/>
      <w:lvlJc w:val="left"/>
      <w:pPr>
        <w:ind w:left="425" w:hanging="425"/>
      </w:pPr>
      <w:rPr>
        <w:vertAlign w:val="superscrip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0A245F"/>
    <w:multiLevelType w:val="hybridMultilevel"/>
    <w:tmpl w:val="29E20A30"/>
    <w:lvl w:ilvl="0" w:tplc="1AF444CE">
      <w:start w:val="1"/>
      <w:numFmt w:val="decimal"/>
      <w:lvlText w:val="%1."/>
      <w:lvlJc w:val="left"/>
      <w:pPr>
        <w:ind w:left="780" w:hanging="4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05051C"/>
    <w:multiLevelType w:val="hybridMultilevel"/>
    <w:tmpl w:val="D6480D34"/>
    <w:lvl w:ilvl="0" w:tplc="CDCEE7DA">
      <w:start w:val="1"/>
      <w:numFmt w:val="decimal"/>
      <w:lvlText w:val="%1."/>
      <w:lvlJc w:val="left"/>
      <w:pPr>
        <w:ind w:left="1429" w:hanging="360"/>
      </w:pPr>
    </w:lvl>
    <w:lvl w:ilvl="1" w:tplc="08070019" w:tentative="1">
      <w:start w:val="1"/>
      <w:numFmt w:val="lowerLetter"/>
      <w:lvlText w:val="%2."/>
      <w:lvlJc w:val="left"/>
      <w:pPr>
        <w:ind w:left="2149" w:hanging="360"/>
      </w:pPr>
    </w:lvl>
    <w:lvl w:ilvl="2" w:tplc="0807001B" w:tentative="1">
      <w:start w:val="1"/>
      <w:numFmt w:val="lowerRoman"/>
      <w:lvlText w:val="%3."/>
      <w:lvlJc w:val="right"/>
      <w:pPr>
        <w:ind w:left="2869" w:hanging="180"/>
      </w:pPr>
    </w:lvl>
    <w:lvl w:ilvl="3" w:tplc="0807000F" w:tentative="1">
      <w:start w:val="1"/>
      <w:numFmt w:val="decimal"/>
      <w:lvlText w:val="%4."/>
      <w:lvlJc w:val="left"/>
      <w:pPr>
        <w:ind w:left="3589" w:hanging="360"/>
      </w:pPr>
    </w:lvl>
    <w:lvl w:ilvl="4" w:tplc="08070019" w:tentative="1">
      <w:start w:val="1"/>
      <w:numFmt w:val="lowerLetter"/>
      <w:lvlText w:val="%5."/>
      <w:lvlJc w:val="left"/>
      <w:pPr>
        <w:ind w:left="4309" w:hanging="360"/>
      </w:pPr>
    </w:lvl>
    <w:lvl w:ilvl="5" w:tplc="0807001B" w:tentative="1">
      <w:start w:val="1"/>
      <w:numFmt w:val="lowerRoman"/>
      <w:lvlText w:val="%6."/>
      <w:lvlJc w:val="right"/>
      <w:pPr>
        <w:ind w:left="5029" w:hanging="180"/>
      </w:pPr>
    </w:lvl>
    <w:lvl w:ilvl="6" w:tplc="0807000F" w:tentative="1">
      <w:start w:val="1"/>
      <w:numFmt w:val="decimal"/>
      <w:lvlText w:val="%7."/>
      <w:lvlJc w:val="left"/>
      <w:pPr>
        <w:ind w:left="5749" w:hanging="360"/>
      </w:pPr>
    </w:lvl>
    <w:lvl w:ilvl="7" w:tplc="08070019" w:tentative="1">
      <w:start w:val="1"/>
      <w:numFmt w:val="lowerLetter"/>
      <w:lvlText w:val="%8."/>
      <w:lvlJc w:val="left"/>
      <w:pPr>
        <w:ind w:left="6469" w:hanging="360"/>
      </w:pPr>
    </w:lvl>
    <w:lvl w:ilvl="8" w:tplc="0807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282E1BA0"/>
    <w:multiLevelType w:val="hybridMultilevel"/>
    <w:tmpl w:val="EF3C6A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69A6535"/>
    <w:multiLevelType w:val="hybridMultilevel"/>
    <w:tmpl w:val="3CB68362"/>
    <w:lvl w:ilvl="0" w:tplc="B236704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522172AF"/>
    <w:multiLevelType w:val="hybridMultilevel"/>
    <w:tmpl w:val="17BCEA46"/>
    <w:lvl w:ilvl="0" w:tplc="AB2649D0">
      <w:start w:val="1"/>
      <w:numFmt w:val="decimal"/>
      <w:lvlRestart w:val="0"/>
      <w:pStyle w:val="MDPI71References"/>
      <w:lvlText w:val="%1."/>
      <w:lvlJc w:val="left"/>
      <w:pPr>
        <w:ind w:left="425" w:hanging="425"/>
      </w:pPr>
      <w:rPr>
        <w:b w:val="0"/>
        <w:i w:val="0"/>
        <w:sz w:val="20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2E2771B"/>
    <w:multiLevelType w:val="hybridMultilevel"/>
    <w:tmpl w:val="A2A06AAC"/>
    <w:lvl w:ilvl="0" w:tplc="C788203A">
      <w:start w:val="1"/>
      <w:numFmt w:val="decimal"/>
      <w:lvlRestart w:val="0"/>
      <w:lvlText w:val="%1"/>
      <w:lvlJc w:val="left"/>
      <w:pPr>
        <w:ind w:left="425" w:hanging="425"/>
      </w:pPr>
      <w:rPr>
        <w:rFonts w:hint="eastAsia"/>
        <w:caps w:val="0"/>
        <w:strike w:val="0"/>
        <w:dstrike w:val="0"/>
        <w:vanish w:val="0"/>
        <w:sz w:val="18"/>
        <w:vertAlign w:val="superscrip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4075B53"/>
    <w:multiLevelType w:val="hybridMultilevel"/>
    <w:tmpl w:val="A0DCA02E"/>
    <w:lvl w:ilvl="0" w:tplc="5CB0595C">
      <w:start w:val="1"/>
      <w:numFmt w:val="decimal"/>
      <w:lvlRestart w:val="0"/>
      <w:lvlText w:val="%1."/>
      <w:lvlJc w:val="left"/>
      <w:pPr>
        <w:ind w:left="3033" w:hanging="425"/>
      </w:pPr>
    </w:lvl>
    <w:lvl w:ilvl="1" w:tplc="04090019" w:tentative="1">
      <w:start w:val="1"/>
      <w:numFmt w:val="lowerLetter"/>
      <w:lvlText w:val="%2."/>
      <w:lvlJc w:val="left"/>
      <w:pPr>
        <w:ind w:left="3691" w:hanging="360"/>
      </w:pPr>
    </w:lvl>
    <w:lvl w:ilvl="2" w:tplc="0409001B" w:tentative="1">
      <w:start w:val="1"/>
      <w:numFmt w:val="lowerRoman"/>
      <w:lvlText w:val="%3."/>
      <w:lvlJc w:val="right"/>
      <w:pPr>
        <w:ind w:left="4411" w:hanging="180"/>
      </w:pPr>
    </w:lvl>
    <w:lvl w:ilvl="3" w:tplc="0409000F" w:tentative="1">
      <w:start w:val="1"/>
      <w:numFmt w:val="decimal"/>
      <w:lvlText w:val="%4."/>
      <w:lvlJc w:val="left"/>
      <w:pPr>
        <w:ind w:left="5131" w:hanging="360"/>
      </w:pPr>
    </w:lvl>
    <w:lvl w:ilvl="4" w:tplc="04090019" w:tentative="1">
      <w:start w:val="1"/>
      <w:numFmt w:val="lowerLetter"/>
      <w:lvlText w:val="%5."/>
      <w:lvlJc w:val="left"/>
      <w:pPr>
        <w:ind w:left="5851" w:hanging="360"/>
      </w:pPr>
    </w:lvl>
    <w:lvl w:ilvl="5" w:tplc="0409001B" w:tentative="1">
      <w:start w:val="1"/>
      <w:numFmt w:val="lowerRoman"/>
      <w:lvlText w:val="%6."/>
      <w:lvlJc w:val="right"/>
      <w:pPr>
        <w:ind w:left="6571" w:hanging="180"/>
      </w:pPr>
    </w:lvl>
    <w:lvl w:ilvl="6" w:tplc="0409000F" w:tentative="1">
      <w:start w:val="1"/>
      <w:numFmt w:val="decimal"/>
      <w:lvlText w:val="%7."/>
      <w:lvlJc w:val="left"/>
      <w:pPr>
        <w:ind w:left="7291" w:hanging="360"/>
      </w:pPr>
    </w:lvl>
    <w:lvl w:ilvl="7" w:tplc="04090019" w:tentative="1">
      <w:start w:val="1"/>
      <w:numFmt w:val="lowerLetter"/>
      <w:lvlText w:val="%8."/>
      <w:lvlJc w:val="left"/>
      <w:pPr>
        <w:ind w:left="8011" w:hanging="360"/>
      </w:pPr>
    </w:lvl>
    <w:lvl w:ilvl="8" w:tplc="0409001B" w:tentative="1">
      <w:start w:val="1"/>
      <w:numFmt w:val="lowerRoman"/>
      <w:lvlText w:val="%9."/>
      <w:lvlJc w:val="right"/>
      <w:pPr>
        <w:ind w:left="8731" w:hanging="180"/>
      </w:pPr>
    </w:lvl>
  </w:abstractNum>
  <w:abstractNum w:abstractNumId="10" w15:restartNumberingAfterBreak="0">
    <w:nsid w:val="55A42C59"/>
    <w:multiLevelType w:val="hybridMultilevel"/>
    <w:tmpl w:val="DBE8F550"/>
    <w:lvl w:ilvl="0" w:tplc="E570802E">
      <w:start w:val="1"/>
      <w:numFmt w:val="upperLetter"/>
      <w:lvlText w:val="%1."/>
      <w:lvlJc w:val="left"/>
      <w:pPr>
        <w:ind w:left="720" w:hanging="360"/>
      </w:pPr>
      <w:rPr>
        <w:rFonts w:cs="Calibri" w:hint="default"/>
        <w:sz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B777DBA"/>
    <w:multiLevelType w:val="hybridMultilevel"/>
    <w:tmpl w:val="687AA282"/>
    <w:lvl w:ilvl="0" w:tplc="19EE4730">
      <w:start w:val="1"/>
      <w:numFmt w:val="decimal"/>
      <w:lvlRestart w:val="0"/>
      <w:pStyle w:val="MDPI37itemize"/>
      <w:lvlText w:val="%1."/>
      <w:lvlJc w:val="left"/>
      <w:pPr>
        <w:ind w:left="3033" w:hanging="425"/>
      </w:pPr>
      <w:rPr>
        <w:b w:val="0"/>
        <w:i w:val="0"/>
        <w:sz w:val="20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4048" w:hanging="360"/>
      </w:pPr>
    </w:lvl>
    <w:lvl w:ilvl="2" w:tplc="0409001B" w:tentative="1">
      <w:start w:val="1"/>
      <w:numFmt w:val="lowerRoman"/>
      <w:lvlText w:val="%3."/>
      <w:lvlJc w:val="right"/>
      <w:pPr>
        <w:ind w:left="4768" w:hanging="180"/>
      </w:pPr>
    </w:lvl>
    <w:lvl w:ilvl="3" w:tplc="0409000F" w:tentative="1">
      <w:start w:val="1"/>
      <w:numFmt w:val="decimal"/>
      <w:lvlText w:val="%4."/>
      <w:lvlJc w:val="left"/>
      <w:pPr>
        <w:ind w:left="5488" w:hanging="360"/>
      </w:pPr>
    </w:lvl>
    <w:lvl w:ilvl="4" w:tplc="04090019" w:tentative="1">
      <w:start w:val="1"/>
      <w:numFmt w:val="lowerLetter"/>
      <w:lvlText w:val="%5."/>
      <w:lvlJc w:val="left"/>
      <w:pPr>
        <w:ind w:left="6208" w:hanging="360"/>
      </w:pPr>
    </w:lvl>
    <w:lvl w:ilvl="5" w:tplc="0409001B" w:tentative="1">
      <w:start w:val="1"/>
      <w:numFmt w:val="lowerRoman"/>
      <w:lvlText w:val="%6."/>
      <w:lvlJc w:val="right"/>
      <w:pPr>
        <w:ind w:left="6928" w:hanging="180"/>
      </w:pPr>
    </w:lvl>
    <w:lvl w:ilvl="6" w:tplc="0409000F" w:tentative="1">
      <w:start w:val="1"/>
      <w:numFmt w:val="decimal"/>
      <w:lvlText w:val="%7."/>
      <w:lvlJc w:val="left"/>
      <w:pPr>
        <w:ind w:left="7648" w:hanging="360"/>
      </w:pPr>
    </w:lvl>
    <w:lvl w:ilvl="7" w:tplc="04090019" w:tentative="1">
      <w:start w:val="1"/>
      <w:numFmt w:val="lowerLetter"/>
      <w:lvlText w:val="%8."/>
      <w:lvlJc w:val="left"/>
      <w:pPr>
        <w:ind w:left="8368" w:hanging="360"/>
      </w:pPr>
    </w:lvl>
    <w:lvl w:ilvl="8" w:tplc="0409001B" w:tentative="1">
      <w:start w:val="1"/>
      <w:numFmt w:val="lowerRoman"/>
      <w:lvlText w:val="%9."/>
      <w:lvlJc w:val="right"/>
      <w:pPr>
        <w:ind w:left="9088" w:hanging="180"/>
      </w:pPr>
    </w:lvl>
  </w:abstractNum>
  <w:abstractNum w:abstractNumId="12" w15:restartNumberingAfterBreak="0">
    <w:nsid w:val="706D5736"/>
    <w:multiLevelType w:val="hybridMultilevel"/>
    <w:tmpl w:val="7E201858"/>
    <w:lvl w:ilvl="0" w:tplc="7736F520">
      <w:start w:val="1"/>
      <w:numFmt w:val="decimal"/>
      <w:lvlRestart w:val="0"/>
      <w:lvlText w:val="%1."/>
      <w:lvlJc w:val="left"/>
      <w:pPr>
        <w:ind w:left="425" w:hanging="425"/>
      </w:pPr>
      <w:rPr>
        <w:rFonts w:hint="default"/>
        <w:vertAlign w:val="superscrip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17536145">
    <w:abstractNumId w:val="4"/>
  </w:num>
  <w:num w:numId="2" w16cid:durableId="1162432798">
    <w:abstractNumId w:val="6"/>
  </w:num>
  <w:num w:numId="3" w16cid:durableId="1072973099">
    <w:abstractNumId w:val="3"/>
  </w:num>
  <w:num w:numId="4" w16cid:durableId="87762332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427772403">
    <w:abstractNumId w:val="5"/>
  </w:num>
  <w:num w:numId="6" w16cid:durableId="1709448239">
    <w:abstractNumId w:val="9"/>
  </w:num>
  <w:num w:numId="7" w16cid:durableId="1133522739">
    <w:abstractNumId w:val="1"/>
  </w:num>
  <w:num w:numId="8" w16cid:durableId="1402483078">
    <w:abstractNumId w:val="9"/>
  </w:num>
  <w:num w:numId="9" w16cid:durableId="689912998">
    <w:abstractNumId w:val="1"/>
  </w:num>
  <w:num w:numId="10" w16cid:durableId="249824075">
    <w:abstractNumId w:val="9"/>
  </w:num>
  <w:num w:numId="11" w16cid:durableId="1261139751">
    <w:abstractNumId w:val="1"/>
  </w:num>
  <w:num w:numId="12" w16cid:durableId="613052339">
    <w:abstractNumId w:val="12"/>
  </w:num>
  <w:num w:numId="13" w16cid:durableId="916718160">
    <w:abstractNumId w:val="9"/>
  </w:num>
  <w:num w:numId="14" w16cid:durableId="1088118481">
    <w:abstractNumId w:val="1"/>
  </w:num>
  <w:num w:numId="15" w16cid:durableId="119153454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173571024">
    <w:abstractNumId w:val="1"/>
  </w:num>
  <w:num w:numId="17" w16cid:durableId="1244755518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897131955">
    <w:abstractNumId w:val="0"/>
  </w:num>
  <w:num w:numId="19" w16cid:durableId="1332022695">
    <w:abstractNumId w:val="8"/>
  </w:num>
  <w:num w:numId="20" w16cid:durableId="376512773">
    <w:abstractNumId w:val="0"/>
  </w:num>
  <w:num w:numId="21" w16cid:durableId="1317027031">
    <w:abstractNumId w:val="9"/>
  </w:num>
  <w:num w:numId="22" w16cid:durableId="2119061621">
    <w:abstractNumId w:val="1"/>
  </w:num>
  <w:num w:numId="23" w16cid:durableId="201673932">
    <w:abstractNumId w:val="0"/>
  </w:num>
  <w:num w:numId="24" w16cid:durableId="1699350530">
    <w:abstractNumId w:val="2"/>
  </w:num>
  <w:num w:numId="25" w16cid:durableId="1693144166">
    <w:abstractNumId w:val="11"/>
  </w:num>
  <w:num w:numId="26" w16cid:durableId="1929190174">
    <w:abstractNumId w:val="7"/>
  </w:num>
  <w:num w:numId="27" w16cid:durableId="201421589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attachedTemplate r:id="rId1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510"/>
  <w:autoHyphenation/>
  <w:drawingGridHorizontalSpacing w:val="10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tjQ2sjA3MbQwMDU2MDRX0lEKTi0uzszPAykwrQUA722CYiwAAAA="/>
  </w:docVars>
  <w:rsids>
    <w:rsidRoot w:val="00B91715"/>
    <w:rsid w:val="000012F2"/>
    <w:rsid w:val="00003247"/>
    <w:rsid w:val="00004CAB"/>
    <w:rsid w:val="00005D6C"/>
    <w:rsid w:val="000215E8"/>
    <w:rsid w:val="00025E1B"/>
    <w:rsid w:val="000368A4"/>
    <w:rsid w:val="00036FB7"/>
    <w:rsid w:val="00045371"/>
    <w:rsid w:val="000461DC"/>
    <w:rsid w:val="00051B8A"/>
    <w:rsid w:val="000658EC"/>
    <w:rsid w:val="00066319"/>
    <w:rsid w:val="00077B60"/>
    <w:rsid w:val="00080C1D"/>
    <w:rsid w:val="00097E91"/>
    <w:rsid w:val="000B21AB"/>
    <w:rsid w:val="000B658D"/>
    <w:rsid w:val="000B7B78"/>
    <w:rsid w:val="000C73A7"/>
    <w:rsid w:val="000D169A"/>
    <w:rsid w:val="000E79A3"/>
    <w:rsid w:val="000F138E"/>
    <w:rsid w:val="000F4847"/>
    <w:rsid w:val="00103726"/>
    <w:rsid w:val="00103C88"/>
    <w:rsid w:val="001170DC"/>
    <w:rsid w:val="00131358"/>
    <w:rsid w:val="00131CEC"/>
    <w:rsid w:val="001356AA"/>
    <w:rsid w:val="001367E7"/>
    <w:rsid w:val="00141821"/>
    <w:rsid w:val="00142916"/>
    <w:rsid w:val="001533FE"/>
    <w:rsid w:val="0016553B"/>
    <w:rsid w:val="00177DD2"/>
    <w:rsid w:val="001B362F"/>
    <w:rsid w:val="001B4C93"/>
    <w:rsid w:val="001B5854"/>
    <w:rsid w:val="001B6875"/>
    <w:rsid w:val="001C470E"/>
    <w:rsid w:val="001C5FB1"/>
    <w:rsid w:val="001D69B4"/>
    <w:rsid w:val="001E2AEB"/>
    <w:rsid w:val="00202D34"/>
    <w:rsid w:val="002136A6"/>
    <w:rsid w:val="00214A16"/>
    <w:rsid w:val="00220B83"/>
    <w:rsid w:val="00226A72"/>
    <w:rsid w:val="00232EDB"/>
    <w:rsid w:val="00235727"/>
    <w:rsid w:val="00236957"/>
    <w:rsid w:val="00241240"/>
    <w:rsid w:val="0024140F"/>
    <w:rsid w:val="00241E44"/>
    <w:rsid w:val="00242192"/>
    <w:rsid w:val="00244422"/>
    <w:rsid w:val="002516E9"/>
    <w:rsid w:val="00260559"/>
    <w:rsid w:val="00263ABB"/>
    <w:rsid w:val="00277293"/>
    <w:rsid w:val="00287D71"/>
    <w:rsid w:val="0029239A"/>
    <w:rsid w:val="002A2B46"/>
    <w:rsid w:val="002D1B58"/>
    <w:rsid w:val="002D5061"/>
    <w:rsid w:val="002D6280"/>
    <w:rsid w:val="002E012B"/>
    <w:rsid w:val="002E2ABA"/>
    <w:rsid w:val="002F126F"/>
    <w:rsid w:val="00302133"/>
    <w:rsid w:val="00304674"/>
    <w:rsid w:val="00310344"/>
    <w:rsid w:val="00313AAB"/>
    <w:rsid w:val="00315288"/>
    <w:rsid w:val="00326141"/>
    <w:rsid w:val="00327F37"/>
    <w:rsid w:val="0033188F"/>
    <w:rsid w:val="00337860"/>
    <w:rsid w:val="00342799"/>
    <w:rsid w:val="00361B93"/>
    <w:rsid w:val="00364200"/>
    <w:rsid w:val="003645F9"/>
    <w:rsid w:val="00397263"/>
    <w:rsid w:val="003A456B"/>
    <w:rsid w:val="003C1F71"/>
    <w:rsid w:val="003F52B8"/>
    <w:rsid w:val="003F7F15"/>
    <w:rsid w:val="0040191E"/>
    <w:rsid w:val="00401D30"/>
    <w:rsid w:val="00407EE8"/>
    <w:rsid w:val="004142BD"/>
    <w:rsid w:val="00420FE7"/>
    <w:rsid w:val="00423E2C"/>
    <w:rsid w:val="0042622F"/>
    <w:rsid w:val="00451910"/>
    <w:rsid w:val="00464526"/>
    <w:rsid w:val="00467560"/>
    <w:rsid w:val="004A5983"/>
    <w:rsid w:val="004B5C98"/>
    <w:rsid w:val="004B61E2"/>
    <w:rsid w:val="004C32BF"/>
    <w:rsid w:val="004D349E"/>
    <w:rsid w:val="004D4362"/>
    <w:rsid w:val="004D4D9F"/>
    <w:rsid w:val="004D5213"/>
    <w:rsid w:val="004D7FCD"/>
    <w:rsid w:val="004E2807"/>
    <w:rsid w:val="004E7DF2"/>
    <w:rsid w:val="004F257D"/>
    <w:rsid w:val="004F264C"/>
    <w:rsid w:val="004F362F"/>
    <w:rsid w:val="00520649"/>
    <w:rsid w:val="005316EB"/>
    <w:rsid w:val="0053461A"/>
    <w:rsid w:val="00544265"/>
    <w:rsid w:val="00550473"/>
    <w:rsid w:val="00584C50"/>
    <w:rsid w:val="005A540B"/>
    <w:rsid w:val="005B22A9"/>
    <w:rsid w:val="005B4127"/>
    <w:rsid w:val="005C1668"/>
    <w:rsid w:val="005C27D8"/>
    <w:rsid w:val="005F3FA6"/>
    <w:rsid w:val="005F766B"/>
    <w:rsid w:val="00605BAA"/>
    <w:rsid w:val="0061526F"/>
    <w:rsid w:val="006159FC"/>
    <w:rsid w:val="00617065"/>
    <w:rsid w:val="00624B59"/>
    <w:rsid w:val="00635422"/>
    <w:rsid w:val="00680A4C"/>
    <w:rsid w:val="00685407"/>
    <w:rsid w:val="006859B8"/>
    <w:rsid w:val="00692393"/>
    <w:rsid w:val="006B0B50"/>
    <w:rsid w:val="006B13E4"/>
    <w:rsid w:val="006B6FEA"/>
    <w:rsid w:val="006B79E4"/>
    <w:rsid w:val="006C2378"/>
    <w:rsid w:val="006C39B3"/>
    <w:rsid w:val="006C5289"/>
    <w:rsid w:val="006C567D"/>
    <w:rsid w:val="006D1BD0"/>
    <w:rsid w:val="006F5EFA"/>
    <w:rsid w:val="006F6D13"/>
    <w:rsid w:val="00711D31"/>
    <w:rsid w:val="0071438D"/>
    <w:rsid w:val="0071491B"/>
    <w:rsid w:val="00732878"/>
    <w:rsid w:val="007409C2"/>
    <w:rsid w:val="00744AED"/>
    <w:rsid w:val="007476A3"/>
    <w:rsid w:val="007504DF"/>
    <w:rsid w:val="00753BFD"/>
    <w:rsid w:val="00755021"/>
    <w:rsid w:val="00757921"/>
    <w:rsid w:val="00772A71"/>
    <w:rsid w:val="007745C2"/>
    <w:rsid w:val="0078191D"/>
    <w:rsid w:val="00792292"/>
    <w:rsid w:val="007A4E11"/>
    <w:rsid w:val="007B61BB"/>
    <w:rsid w:val="007B6302"/>
    <w:rsid w:val="007B7219"/>
    <w:rsid w:val="007B7294"/>
    <w:rsid w:val="007B7342"/>
    <w:rsid w:val="007C0A63"/>
    <w:rsid w:val="007C0E84"/>
    <w:rsid w:val="007D0675"/>
    <w:rsid w:val="007E082D"/>
    <w:rsid w:val="007F653B"/>
    <w:rsid w:val="008076F0"/>
    <w:rsid w:val="008151BF"/>
    <w:rsid w:val="00817180"/>
    <w:rsid w:val="00831D9C"/>
    <w:rsid w:val="00837DBE"/>
    <w:rsid w:val="00852555"/>
    <w:rsid w:val="00881961"/>
    <w:rsid w:val="00881A6D"/>
    <w:rsid w:val="00882040"/>
    <w:rsid w:val="00883C53"/>
    <w:rsid w:val="00886BDD"/>
    <w:rsid w:val="008966F2"/>
    <w:rsid w:val="008C00A3"/>
    <w:rsid w:val="008C4F1D"/>
    <w:rsid w:val="008C6480"/>
    <w:rsid w:val="008D336B"/>
    <w:rsid w:val="008E34FF"/>
    <w:rsid w:val="008F6A6E"/>
    <w:rsid w:val="00900601"/>
    <w:rsid w:val="00920985"/>
    <w:rsid w:val="009323F1"/>
    <w:rsid w:val="009625C9"/>
    <w:rsid w:val="00984929"/>
    <w:rsid w:val="009860C7"/>
    <w:rsid w:val="00986B25"/>
    <w:rsid w:val="0098759F"/>
    <w:rsid w:val="009926FC"/>
    <w:rsid w:val="0099657D"/>
    <w:rsid w:val="009A73DD"/>
    <w:rsid w:val="009C2BBE"/>
    <w:rsid w:val="009D12D8"/>
    <w:rsid w:val="009D175B"/>
    <w:rsid w:val="009D5CA9"/>
    <w:rsid w:val="009E084B"/>
    <w:rsid w:val="009E10F3"/>
    <w:rsid w:val="009F70E6"/>
    <w:rsid w:val="00A10E28"/>
    <w:rsid w:val="00A273D6"/>
    <w:rsid w:val="00A3125E"/>
    <w:rsid w:val="00A376D5"/>
    <w:rsid w:val="00A445EC"/>
    <w:rsid w:val="00A54112"/>
    <w:rsid w:val="00A57CD3"/>
    <w:rsid w:val="00A60721"/>
    <w:rsid w:val="00A67CD5"/>
    <w:rsid w:val="00A71348"/>
    <w:rsid w:val="00A743D4"/>
    <w:rsid w:val="00A93F5D"/>
    <w:rsid w:val="00A97D88"/>
    <w:rsid w:val="00AA38BE"/>
    <w:rsid w:val="00AB7067"/>
    <w:rsid w:val="00AC53F4"/>
    <w:rsid w:val="00AE5FDC"/>
    <w:rsid w:val="00AF2EA0"/>
    <w:rsid w:val="00AF4DAD"/>
    <w:rsid w:val="00B055A3"/>
    <w:rsid w:val="00B056EB"/>
    <w:rsid w:val="00B30D97"/>
    <w:rsid w:val="00B325D7"/>
    <w:rsid w:val="00B34A82"/>
    <w:rsid w:val="00B53D3C"/>
    <w:rsid w:val="00B610E1"/>
    <w:rsid w:val="00B62415"/>
    <w:rsid w:val="00B72491"/>
    <w:rsid w:val="00B74C83"/>
    <w:rsid w:val="00B76FBF"/>
    <w:rsid w:val="00B91715"/>
    <w:rsid w:val="00B94E07"/>
    <w:rsid w:val="00B96AFE"/>
    <w:rsid w:val="00BA7E5C"/>
    <w:rsid w:val="00BB1F0B"/>
    <w:rsid w:val="00BC18BD"/>
    <w:rsid w:val="00BD2410"/>
    <w:rsid w:val="00BE07EC"/>
    <w:rsid w:val="00BE0F94"/>
    <w:rsid w:val="00BE6385"/>
    <w:rsid w:val="00BE6B2C"/>
    <w:rsid w:val="00BF52E1"/>
    <w:rsid w:val="00BF56CA"/>
    <w:rsid w:val="00C0018E"/>
    <w:rsid w:val="00C077DE"/>
    <w:rsid w:val="00C30185"/>
    <w:rsid w:val="00C53DE6"/>
    <w:rsid w:val="00C65361"/>
    <w:rsid w:val="00C86473"/>
    <w:rsid w:val="00C95C8A"/>
    <w:rsid w:val="00CF2C8E"/>
    <w:rsid w:val="00CF6D83"/>
    <w:rsid w:val="00D05A90"/>
    <w:rsid w:val="00D13D26"/>
    <w:rsid w:val="00D21971"/>
    <w:rsid w:val="00D23271"/>
    <w:rsid w:val="00D25A36"/>
    <w:rsid w:val="00D30D71"/>
    <w:rsid w:val="00D474EC"/>
    <w:rsid w:val="00D567AD"/>
    <w:rsid w:val="00D6434F"/>
    <w:rsid w:val="00D835B9"/>
    <w:rsid w:val="00D83D06"/>
    <w:rsid w:val="00DA4505"/>
    <w:rsid w:val="00DB6C4E"/>
    <w:rsid w:val="00DD2CA5"/>
    <w:rsid w:val="00DD3D51"/>
    <w:rsid w:val="00DE4B9D"/>
    <w:rsid w:val="00DE6A93"/>
    <w:rsid w:val="00DF5057"/>
    <w:rsid w:val="00E01DD0"/>
    <w:rsid w:val="00E3308C"/>
    <w:rsid w:val="00E50912"/>
    <w:rsid w:val="00E55545"/>
    <w:rsid w:val="00E62798"/>
    <w:rsid w:val="00E769BC"/>
    <w:rsid w:val="00E80E1F"/>
    <w:rsid w:val="00E817B4"/>
    <w:rsid w:val="00E83CCC"/>
    <w:rsid w:val="00E9271D"/>
    <w:rsid w:val="00E9557F"/>
    <w:rsid w:val="00EA6703"/>
    <w:rsid w:val="00EB57BF"/>
    <w:rsid w:val="00EC1E94"/>
    <w:rsid w:val="00EC72AE"/>
    <w:rsid w:val="00ED41AC"/>
    <w:rsid w:val="00ED4238"/>
    <w:rsid w:val="00ED5DB0"/>
    <w:rsid w:val="00EF03D6"/>
    <w:rsid w:val="00F04AB5"/>
    <w:rsid w:val="00F2121E"/>
    <w:rsid w:val="00F324B6"/>
    <w:rsid w:val="00F33616"/>
    <w:rsid w:val="00F33B7A"/>
    <w:rsid w:val="00F3642E"/>
    <w:rsid w:val="00F370E8"/>
    <w:rsid w:val="00F54B92"/>
    <w:rsid w:val="00F644C5"/>
    <w:rsid w:val="00F70975"/>
    <w:rsid w:val="00F7507D"/>
    <w:rsid w:val="00F849D3"/>
    <w:rsid w:val="00F866C5"/>
    <w:rsid w:val="00FA2D3F"/>
    <w:rsid w:val="00FA5FBD"/>
    <w:rsid w:val="00FC31A5"/>
    <w:rsid w:val="00FD035A"/>
    <w:rsid w:val="00FF1279"/>
    <w:rsid w:val="00FF18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125E9F72"/>
  <w15:docId w15:val="{700B26C5-F4E8-DB4D-8423-A3FA2671FE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iPriority="0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323F1"/>
    <w:pPr>
      <w:spacing w:line="260" w:lineRule="atLeast"/>
      <w:jc w:val="both"/>
    </w:pPr>
    <w:rPr>
      <w:rFonts w:ascii="Palatino Linotype" w:hAnsi="Palatino Linotype"/>
      <w:noProof/>
      <w:color w:val="00000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B7067"/>
    <w:pPr>
      <w:spacing w:before="320" w:line="360" w:lineRule="auto"/>
      <w:jc w:val="left"/>
      <w:outlineLvl w:val="2"/>
    </w:pPr>
    <w:rPr>
      <w:rFonts w:asciiTheme="majorHAnsi" w:eastAsiaTheme="majorEastAsia" w:hAnsiTheme="majorHAnsi" w:cstheme="majorBidi"/>
      <w:b/>
      <w:bCs/>
      <w:i/>
      <w:iCs/>
      <w:noProof w:val="0"/>
      <w:color w:val="auto"/>
      <w:sz w:val="26"/>
      <w:szCs w:val="26"/>
      <w:lang w:val="en-IN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DPI11articletype">
    <w:name w:val="MDPI_1.1_article_type"/>
    <w:next w:val="Normal"/>
    <w:qFormat/>
    <w:rsid w:val="009323F1"/>
    <w:pPr>
      <w:adjustRightInd w:val="0"/>
      <w:snapToGrid w:val="0"/>
      <w:spacing w:before="240"/>
    </w:pPr>
    <w:rPr>
      <w:rFonts w:ascii="Palatino Linotype" w:eastAsia="Times New Roman" w:hAnsi="Palatino Linotype"/>
      <w:i/>
      <w:snapToGrid w:val="0"/>
      <w:color w:val="000000"/>
      <w:szCs w:val="22"/>
      <w:lang w:eastAsia="de-DE" w:bidi="en-US"/>
    </w:rPr>
  </w:style>
  <w:style w:type="paragraph" w:customStyle="1" w:styleId="MDPI12title">
    <w:name w:val="MDPI_1.2_title"/>
    <w:next w:val="Normal"/>
    <w:qFormat/>
    <w:rsid w:val="009323F1"/>
    <w:pPr>
      <w:adjustRightInd w:val="0"/>
      <w:snapToGrid w:val="0"/>
      <w:spacing w:after="240" w:line="240" w:lineRule="atLeast"/>
    </w:pPr>
    <w:rPr>
      <w:rFonts w:ascii="Palatino Linotype" w:eastAsia="Times New Roman" w:hAnsi="Palatino Linotype"/>
      <w:b/>
      <w:snapToGrid w:val="0"/>
      <w:color w:val="000000"/>
      <w:sz w:val="36"/>
      <w:lang w:eastAsia="de-DE" w:bidi="en-US"/>
    </w:rPr>
  </w:style>
  <w:style w:type="paragraph" w:customStyle="1" w:styleId="MDPI13authornames">
    <w:name w:val="MDPI_1.3_authornames"/>
    <w:next w:val="Normal"/>
    <w:qFormat/>
    <w:rsid w:val="009323F1"/>
    <w:pPr>
      <w:adjustRightInd w:val="0"/>
      <w:snapToGrid w:val="0"/>
      <w:spacing w:after="360" w:line="260" w:lineRule="atLeast"/>
    </w:pPr>
    <w:rPr>
      <w:rFonts w:ascii="Palatino Linotype" w:eastAsia="Times New Roman" w:hAnsi="Palatino Linotype"/>
      <w:b/>
      <w:color w:val="000000"/>
      <w:szCs w:val="22"/>
      <w:lang w:eastAsia="de-DE" w:bidi="en-US"/>
    </w:rPr>
  </w:style>
  <w:style w:type="paragraph" w:customStyle="1" w:styleId="MDPI14history">
    <w:name w:val="MDPI_1.4_history"/>
    <w:basedOn w:val="Normal"/>
    <w:next w:val="Normal"/>
    <w:qFormat/>
    <w:rsid w:val="009323F1"/>
    <w:pPr>
      <w:adjustRightInd w:val="0"/>
      <w:snapToGrid w:val="0"/>
      <w:spacing w:line="240" w:lineRule="atLeast"/>
      <w:ind w:right="113"/>
      <w:jc w:val="left"/>
    </w:pPr>
    <w:rPr>
      <w:rFonts w:eastAsia="Times New Roman"/>
      <w:noProof w:val="0"/>
      <w:sz w:val="14"/>
      <w:lang w:eastAsia="de-DE" w:bidi="en-US"/>
    </w:rPr>
  </w:style>
  <w:style w:type="paragraph" w:customStyle="1" w:styleId="MDPI16affiliation">
    <w:name w:val="MDPI_1.6_affiliation"/>
    <w:qFormat/>
    <w:rsid w:val="009323F1"/>
    <w:pPr>
      <w:adjustRightInd w:val="0"/>
      <w:snapToGrid w:val="0"/>
      <w:spacing w:line="200" w:lineRule="atLeast"/>
      <w:ind w:left="2806" w:hanging="198"/>
    </w:pPr>
    <w:rPr>
      <w:rFonts w:ascii="Palatino Linotype" w:eastAsia="Times New Roman" w:hAnsi="Palatino Linotype"/>
      <w:color w:val="000000"/>
      <w:sz w:val="16"/>
      <w:szCs w:val="18"/>
      <w:lang w:eastAsia="de-DE" w:bidi="en-US"/>
    </w:rPr>
  </w:style>
  <w:style w:type="paragraph" w:customStyle="1" w:styleId="MDPI17abstract">
    <w:name w:val="MDPI_1.7_abstract"/>
    <w:next w:val="Normal"/>
    <w:qFormat/>
    <w:rsid w:val="009323F1"/>
    <w:pPr>
      <w:adjustRightInd w:val="0"/>
      <w:snapToGrid w:val="0"/>
      <w:spacing w:before="240" w:line="260" w:lineRule="atLeast"/>
      <w:ind w:left="2608"/>
      <w:jc w:val="both"/>
    </w:pPr>
    <w:rPr>
      <w:rFonts w:ascii="Palatino Linotype" w:eastAsia="Times New Roman" w:hAnsi="Palatino Linotype"/>
      <w:color w:val="000000"/>
      <w:sz w:val="18"/>
      <w:szCs w:val="22"/>
      <w:lang w:eastAsia="de-DE" w:bidi="en-US"/>
    </w:rPr>
  </w:style>
  <w:style w:type="paragraph" w:customStyle="1" w:styleId="MDPI18keywords">
    <w:name w:val="MDPI_1.8_keywords"/>
    <w:next w:val="Normal"/>
    <w:qFormat/>
    <w:rsid w:val="009323F1"/>
    <w:pPr>
      <w:adjustRightInd w:val="0"/>
      <w:snapToGrid w:val="0"/>
      <w:spacing w:before="240" w:line="260" w:lineRule="atLeast"/>
      <w:ind w:left="2608"/>
      <w:jc w:val="both"/>
    </w:pPr>
    <w:rPr>
      <w:rFonts w:ascii="Palatino Linotype" w:eastAsia="Times New Roman" w:hAnsi="Palatino Linotype"/>
      <w:snapToGrid w:val="0"/>
      <w:color w:val="000000"/>
      <w:sz w:val="18"/>
      <w:szCs w:val="22"/>
      <w:lang w:eastAsia="de-DE" w:bidi="en-US"/>
    </w:rPr>
  </w:style>
  <w:style w:type="paragraph" w:customStyle="1" w:styleId="MDPI19line">
    <w:name w:val="MDPI_1.9_line"/>
    <w:qFormat/>
    <w:rsid w:val="009323F1"/>
    <w:pPr>
      <w:pBdr>
        <w:bottom w:val="single" w:sz="6" w:space="1" w:color="auto"/>
      </w:pBdr>
      <w:adjustRightInd w:val="0"/>
      <w:snapToGrid w:val="0"/>
      <w:spacing w:after="480" w:line="260" w:lineRule="atLeast"/>
      <w:ind w:left="2608"/>
      <w:jc w:val="both"/>
    </w:pPr>
    <w:rPr>
      <w:rFonts w:ascii="Palatino Linotype" w:eastAsia="Times New Roman" w:hAnsi="Palatino Linotype" w:cs="Cordia New"/>
      <w:color w:val="000000"/>
      <w:szCs w:val="24"/>
      <w:lang w:eastAsia="de-DE" w:bidi="en-US"/>
    </w:rPr>
  </w:style>
  <w:style w:type="table" w:customStyle="1" w:styleId="Mdeck5tablebodythreelines">
    <w:name w:val="M_deck_5_table_body_three_lines"/>
    <w:basedOn w:val="TableNormal"/>
    <w:uiPriority w:val="99"/>
    <w:rsid w:val="00605BAA"/>
    <w:pPr>
      <w:adjustRightInd w:val="0"/>
      <w:snapToGrid w:val="0"/>
      <w:spacing w:line="300" w:lineRule="exact"/>
      <w:jc w:val="center"/>
    </w:pPr>
    <w:rPr>
      <w:rFonts w:ascii="Times New Roman" w:hAnsi="Times New Roman"/>
      <w:lang w:val="de-DE" w:eastAsia="de-DE"/>
    </w:rPr>
    <w:tblPr>
      <w:jc w:val="center"/>
      <w:tblBorders>
        <w:bottom w:val="single" w:sz="8" w:space="0" w:color="auto"/>
      </w:tblBorders>
    </w:tblPr>
    <w:trPr>
      <w:jc w:val="center"/>
    </w:trPr>
    <w:tcPr>
      <w:vAlign w:val="center"/>
    </w:tcPr>
    <w:tblStylePr w:type="firstRow">
      <w:pPr>
        <w:wordWrap/>
        <w:adjustRightInd w:val="0"/>
        <w:snapToGrid w:val="0"/>
        <w:spacing w:beforeLines="0" w:beforeAutospacing="0" w:afterLines="0" w:afterAutospacing="0" w:line="300" w:lineRule="exact"/>
        <w:ind w:leftChars="0" w:left="0" w:rightChars="0" w:right="0" w:firstLineChars="0" w:firstLine="0"/>
        <w:contextualSpacing w:val="0"/>
        <w:mirrorIndents w:val="0"/>
        <w:jc w:val="center"/>
        <w:outlineLvl w:val="9"/>
      </w:pPr>
      <w:rPr>
        <w:rFonts w:ascii="Times New Roman" w:eastAsia="Times New Roman" w:hAnsi="Times New Roman"/>
        <w:b w:val="0"/>
        <w:i w:val="0"/>
        <w:snapToGrid w:val="0"/>
        <w:sz w:val="22"/>
      </w:rPr>
      <w:tblPr/>
      <w:tcPr>
        <w:tcBorders>
          <w:top w:val="single" w:sz="8" w:space="0" w:color="auto"/>
          <w:left w:val="nil"/>
          <w:bottom w:val="single" w:sz="4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TableGrid">
    <w:name w:val="Table Grid"/>
    <w:basedOn w:val="TableNormal"/>
    <w:uiPriority w:val="59"/>
    <w:rsid w:val="009323F1"/>
    <w:pPr>
      <w:spacing w:line="260" w:lineRule="atLeast"/>
      <w:jc w:val="both"/>
    </w:pPr>
    <w:rPr>
      <w:rFonts w:ascii="Palatino Linotype" w:hAnsi="Palatino Linotype"/>
      <w:color w:val="00000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rsid w:val="009323F1"/>
    <w:pPr>
      <w:tabs>
        <w:tab w:val="center" w:pos="4153"/>
        <w:tab w:val="right" w:pos="8306"/>
      </w:tabs>
      <w:snapToGrid w:val="0"/>
      <w:spacing w:line="240" w:lineRule="atLeast"/>
    </w:pPr>
    <w:rPr>
      <w:szCs w:val="18"/>
    </w:rPr>
  </w:style>
  <w:style w:type="character" w:customStyle="1" w:styleId="FooterChar">
    <w:name w:val="Footer Char"/>
    <w:link w:val="Footer"/>
    <w:uiPriority w:val="99"/>
    <w:rsid w:val="009323F1"/>
    <w:rPr>
      <w:rFonts w:ascii="Palatino Linotype" w:hAnsi="Palatino Linotype"/>
      <w:noProof/>
      <w:color w:val="000000"/>
      <w:szCs w:val="18"/>
    </w:rPr>
  </w:style>
  <w:style w:type="paragraph" w:styleId="Header">
    <w:name w:val="header"/>
    <w:basedOn w:val="Normal"/>
    <w:link w:val="HeaderChar"/>
    <w:uiPriority w:val="99"/>
    <w:rsid w:val="009323F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Cs w:val="18"/>
    </w:rPr>
  </w:style>
  <w:style w:type="character" w:customStyle="1" w:styleId="HeaderChar">
    <w:name w:val="Header Char"/>
    <w:link w:val="Header"/>
    <w:uiPriority w:val="99"/>
    <w:rsid w:val="009323F1"/>
    <w:rPr>
      <w:rFonts w:ascii="Palatino Linotype" w:hAnsi="Palatino Linotype"/>
      <w:noProof/>
      <w:color w:val="000000"/>
      <w:szCs w:val="18"/>
    </w:rPr>
  </w:style>
  <w:style w:type="paragraph" w:customStyle="1" w:styleId="MDPIheaderjournallogo">
    <w:name w:val="MDPI_header_journal_logo"/>
    <w:qFormat/>
    <w:rsid w:val="009323F1"/>
    <w:pPr>
      <w:adjustRightInd w:val="0"/>
      <w:snapToGrid w:val="0"/>
      <w:spacing w:line="260" w:lineRule="atLeast"/>
      <w:jc w:val="both"/>
    </w:pPr>
    <w:rPr>
      <w:rFonts w:ascii="Palatino Linotype" w:eastAsia="Times New Roman" w:hAnsi="Palatino Linotype"/>
      <w:i/>
      <w:color w:val="000000"/>
      <w:sz w:val="24"/>
      <w:szCs w:val="22"/>
      <w:lang w:eastAsia="de-CH"/>
    </w:rPr>
  </w:style>
  <w:style w:type="paragraph" w:customStyle="1" w:styleId="MDPI32textnoindent">
    <w:name w:val="MDPI_3.2_text_no_indent"/>
    <w:basedOn w:val="MDPI31text"/>
    <w:qFormat/>
    <w:rsid w:val="009323F1"/>
    <w:pPr>
      <w:ind w:firstLine="0"/>
    </w:pPr>
  </w:style>
  <w:style w:type="paragraph" w:customStyle="1" w:styleId="MDPI31text">
    <w:name w:val="MDPI_3.1_text"/>
    <w:qFormat/>
    <w:rsid w:val="00D835B9"/>
    <w:pPr>
      <w:adjustRightInd w:val="0"/>
      <w:snapToGrid w:val="0"/>
      <w:spacing w:line="228" w:lineRule="auto"/>
      <w:ind w:left="2608" w:firstLine="425"/>
      <w:jc w:val="both"/>
    </w:pPr>
    <w:rPr>
      <w:rFonts w:ascii="Palatino Linotype" w:eastAsia="Times New Roman" w:hAnsi="Palatino Linotype"/>
      <w:snapToGrid w:val="0"/>
      <w:color w:val="000000"/>
      <w:szCs w:val="22"/>
      <w:lang w:eastAsia="de-DE" w:bidi="en-US"/>
    </w:rPr>
  </w:style>
  <w:style w:type="paragraph" w:customStyle="1" w:styleId="MDPI33textspaceafter">
    <w:name w:val="MDPI_3.3_text_space_after"/>
    <w:qFormat/>
    <w:rsid w:val="009323F1"/>
    <w:pPr>
      <w:adjustRightInd w:val="0"/>
      <w:snapToGrid w:val="0"/>
      <w:spacing w:after="240" w:line="228" w:lineRule="auto"/>
      <w:ind w:left="2608"/>
      <w:jc w:val="both"/>
    </w:pPr>
    <w:rPr>
      <w:rFonts w:ascii="Palatino Linotype" w:eastAsia="Times New Roman" w:hAnsi="Palatino Linotype"/>
      <w:snapToGrid w:val="0"/>
      <w:color w:val="000000"/>
      <w:szCs w:val="22"/>
      <w:lang w:eastAsia="de-DE" w:bidi="en-US"/>
    </w:rPr>
  </w:style>
  <w:style w:type="paragraph" w:customStyle="1" w:styleId="MDPI34textspacebefore">
    <w:name w:val="MDPI_3.4_text_space_before"/>
    <w:qFormat/>
    <w:rsid w:val="009323F1"/>
    <w:pPr>
      <w:adjustRightInd w:val="0"/>
      <w:snapToGrid w:val="0"/>
      <w:spacing w:before="240" w:line="228" w:lineRule="auto"/>
      <w:ind w:left="2608"/>
      <w:jc w:val="both"/>
    </w:pPr>
    <w:rPr>
      <w:rFonts w:ascii="Palatino Linotype" w:eastAsia="Times New Roman" w:hAnsi="Palatino Linotype"/>
      <w:snapToGrid w:val="0"/>
      <w:color w:val="000000"/>
      <w:szCs w:val="22"/>
      <w:lang w:eastAsia="de-DE" w:bidi="en-US"/>
    </w:rPr>
  </w:style>
  <w:style w:type="paragraph" w:customStyle="1" w:styleId="MDPI35textbeforelist">
    <w:name w:val="MDPI_3.5_text_before_list"/>
    <w:qFormat/>
    <w:rsid w:val="009323F1"/>
    <w:pPr>
      <w:adjustRightInd w:val="0"/>
      <w:snapToGrid w:val="0"/>
      <w:spacing w:line="228" w:lineRule="auto"/>
      <w:ind w:left="2608" w:firstLine="425"/>
      <w:jc w:val="both"/>
    </w:pPr>
    <w:rPr>
      <w:rFonts w:ascii="Palatino Linotype" w:eastAsia="Times New Roman" w:hAnsi="Palatino Linotype"/>
      <w:snapToGrid w:val="0"/>
      <w:color w:val="000000"/>
      <w:szCs w:val="22"/>
      <w:lang w:eastAsia="de-DE" w:bidi="en-US"/>
    </w:rPr>
  </w:style>
  <w:style w:type="paragraph" w:customStyle="1" w:styleId="MDPI36textafterlist">
    <w:name w:val="MDPI_3.6_text_after_list"/>
    <w:qFormat/>
    <w:rsid w:val="009323F1"/>
    <w:pPr>
      <w:adjustRightInd w:val="0"/>
      <w:snapToGrid w:val="0"/>
      <w:spacing w:before="120" w:line="228" w:lineRule="auto"/>
      <w:ind w:left="2608"/>
      <w:jc w:val="both"/>
    </w:pPr>
    <w:rPr>
      <w:rFonts w:ascii="Palatino Linotype" w:eastAsia="Times New Roman" w:hAnsi="Palatino Linotype"/>
      <w:snapToGrid w:val="0"/>
      <w:color w:val="000000"/>
      <w:szCs w:val="22"/>
      <w:lang w:eastAsia="de-DE" w:bidi="en-US"/>
    </w:rPr>
  </w:style>
  <w:style w:type="paragraph" w:customStyle="1" w:styleId="MDPI37itemize">
    <w:name w:val="MDPI_3.7_itemize"/>
    <w:qFormat/>
    <w:rsid w:val="00881961"/>
    <w:pPr>
      <w:numPr>
        <w:numId w:val="25"/>
      </w:numPr>
      <w:adjustRightInd w:val="0"/>
      <w:snapToGrid w:val="0"/>
      <w:spacing w:line="228" w:lineRule="auto"/>
      <w:jc w:val="both"/>
    </w:pPr>
    <w:rPr>
      <w:rFonts w:ascii="Palatino Linotype" w:eastAsia="Times New Roman" w:hAnsi="Palatino Linotype"/>
      <w:color w:val="000000"/>
      <w:szCs w:val="22"/>
      <w:lang w:eastAsia="de-DE" w:bidi="en-US"/>
    </w:rPr>
  </w:style>
  <w:style w:type="paragraph" w:customStyle="1" w:styleId="MDPI38bullet">
    <w:name w:val="MDPI_3.8_bullet"/>
    <w:qFormat/>
    <w:rsid w:val="00881961"/>
    <w:pPr>
      <w:numPr>
        <w:numId w:val="23"/>
      </w:numPr>
      <w:adjustRightInd w:val="0"/>
      <w:snapToGrid w:val="0"/>
      <w:spacing w:line="228" w:lineRule="auto"/>
      <w:jc w:val="both"/>
    </w:pPr>
    <w:rPr>
      <w:rFonts w:ascii="Palatino Linotype" w:eastAsia="Times New Roman" w:hAnsi="Palatino Linotype"/>
      <w:color w:val="000000"/>
      <w:szCs w:val="22"/>
      <w:lang w:eastAsia="de-DE" w:bidi="en-US"/>
    </w:rPr>
  </w:style>
  <w:style w:type="paragraph" w:customStyle="1" w:styleId="MDPI39equation">
    <w:name w:val="MDPI_3.9_equation"/>
    <w:qFormat/>
    <w:rsid w:val="009323F1"/>
    <w:pPr>
      <w:adjustRightInd w:val="0"/>
      <w:snapToGrid w:val="0"/>
      <w:spacing w:before="120" w:after="120" w:line="260" w:lineRule="atLeast"/>
      <w:ind w:left="709"/>
      <w:jc w:val="center"/>
    </w:pPr>
    <w:rPr>
      <w:rFonts w:ascii="Palatino Linotype" w:eastAsia="Times New Roman" w:hAnsi="Palatino Linotype"/>
      <w:snapToGrid w:val="0"/>
      <w:color w:val="000000"/>
      <w:szCs w:val="22"/>
      <w:lang w:eastAsia="de-DE" w:bidi="en-US"/>
    </w:rPr>
  </w:style>
  <w:style w:type="paragraph" w:customStyle="1" w:styleId="MDPI3aequationnumber">
    <w:name w:val="MDPI_3.a_equation_number"/>
    <w:qFormat/>
    <w:rsid w:val="009323F1"/>
    <w:pPr>
      <w:spacing w:before="120" w:after="120"/>
      <w:jc w:val="right"/>
    </w:pPr>
    <w:rPr>
      <w:rFonts w:ascii="Palatino Linotype" w:eastAsia="Times New Roman" w:hAnsi="Palatino Linotype"/>
      <w:snapToGrid w:val="0"/>
      <w:color w:val="000000"/>
      <w:szCs w:val="22"/>
      <w:lang w:eastAsia="de-DE" w:bidi="en-US"/>
    </w:rPr>
  </w:style>
  <w:style w:type="paragraph" w:customStyle="1" w:styleId="MDPI41tablecaption">
    <w:name w:val="MDPI_4.1_table_caption"/>
    <w:qFormat/>
    <w:rsid w:val="009323F1"/>
    <w:pPr>
      <w:adjustRightInd w:val="0"/>
      <w:snapToGrid w:val="0"/>
      <w:spacing w:before="240" w:after="120" w:line="228" w:lineRule="auto"/>
      <w:ind w:left="2608"/>
      <w:jc w:val="both"/>
    </w:pPr>
    <w:rPr>
      <w:rFonts w:ascii="Palatino Linotype" w:eastAsia="Times New Roman" w:hAnsi="Palatino Linotype" w:cs="Cordia New"/>
      <w:color w:val="000000"/>
      <w:sz w:val="18"/>
      <w:szCs w:val="22"/>
      <w:lang w:eastAsia="de-DE" w:bidi="en-US"/>
    </w:rPr>
  </w:style>
  <w:style w:type="paragraph" w:customStyle="1" w:styleId="MDPI42tablebody">
    <w:name w:val="MDPI_4.2_table_body"/>
    <w:qFormat/>
    <w:rsid w:val="00036FB7"/>
    <w:pPr>
      <w:adjustRightInd w:val="0"/>
      <w:snapToGrid w:val="0"/>
      <w:spacing w:line="260" w:lineRule="atLeast"/>
      <w:jc w:val="center"/>
    </w:pPr>
    <w:rPr>
      <w:rFonts w:ascii="Palatino Linotype" w:eastAsia="Times New Roman" w:hAnsi="Palatino Linotype"/>
      <w:snapToGrid w:val="0"/>
      <w:color w:val="000000"/>
      <w:lang w:eastAsia="de-DE" w:bidi="en-US"/>
    </w:rPr>
  </w:style>
  <w:style w:type="paragraph" w:customStyle="1" w:styleId="MDPI43tablefooter">
    <w:name w:val="MDPI_4.3_table_footer"/>
    <w:next w:val="MDPI31text"/>
    <w:qFormat/>
    <w:rsid w:val="009323F1"/>
    <w:pPr>
      <w:adjustRightInd w:val="0"/>
      <w:snapToGrid w:val="0"/>
      <w:spacing w:line="228" w:lineRule="auto"/>
      <w:ind w:left="2608"/>
      <w:jc w:val="both"/>
    </w:pPr>
    <w:rPr>
      <w:rFonts w:ascii="Palatino Linotype" w:eastAsia="Times New Roman" w:hAnsi="Palatino Linotype" w:cs="Cordia New"/>
      <w:color w:val="000000"/>
      <w:sz w:val="18"/>
      <w:szCs w:val="22"/>
      <w:lang w:eastAsia="de-DE" w:bidi="en-US"/>
    </w:rPr>
  </w:style>
  <w:style w:type="paragraph" w:customStyle="1" w:styleId="MDPI51figurecaption">
    <w:name w:val="MDPI_5.1_figure_caption"/>
    <w:qFormat/>
    <w:rsid w:val="009323F1"/>
    <w:pPr>
      <w:adjustRightInd w:val="0"/>
      <w:snapToGrid w:val="0"/>
      <w:spacing w:before="120" w:after="240" w:line="228" w:lineRule="auto"/>
      <w:ind w:left="2608"/>
      <w:jc w:val="both"/>
    </w:pPr>
    <w:rPr>
      <w:rFonts w:ascii="Palatino Linotype" w:eastAsia="Times New Roman" w:hAnsi="Palatino Linotype"/>
      <w:color w:val="000000"/>
      <w:sz w:val="18"/>
      <w:lang w:eastAsia="de-DE" w:bidi="en-US"/>
    </w:rPr>
  </w:style>
  <w:style w:type="paragraph" w:customStyle="1" w:styleId="MDPI52figure">
    <w:name w:val="MDPI_5.2_figure"/>
    <w:qFormat/>
    <w:rsid w:val="009323F1"/>
    <w:pPr>
      <w:adjustRightInd w:val="0"/>
      <w:snapToGrid w:val="0"/>
      <w:spacing w:before="240" w:after="120"/>
      <w:jc w:val="center"/>
    </w:pPr>
    <w:rPr>
      <w:rFonts w:ascii="Palatino Linotype" w:eastAsia="Times New Roman" w:hAnsi="Palatino Linotype"/>
      <w:snapToGrid w:val="0"/>
      <w:color w:val="000000"/>
      <w:lang w:eastAsia="de-DE" w:bidi="en-US"/>
    </w:rPr>
  </w:style>
  <w:style w:type="paragraph" w:customStyle="1" w:styleId="MDPI81theorem">
    <w:name w:val="MDPI_8.1_theorem"/>
    <w:qFormat/>
    <w:rsid w:val="009323F1"/>
    <w:pPr>
      <w:adjustRightInd w:val="0"/>
      <w:snapToGrid w:val="0"/>
      <w:spacing w:line="228" w:lineRule="auto"/>
      <w:ind w:left="2608"/>
      <w:jc w:val="both"/>
    </w:pPr>
    <w:rPr>
      <w:rFonts w:ascii="Palatino Linotype" w:eastAsia="Times New Roman" w:hAnsi="Palatino Linotype"/>
      <w:i/>
      <w:snapToGrid w:val="0"/>
      <w:color w:val="000000"/>
      <w:szCs w:val="22"/>
      <w:lang w:eastAsia="de-DE" w:bidi="en-US"/>
    </w:rPr>
  </w:style>
  <w:style w:type="paragraph" w:customStyle="1" w:styleId="MDPI82proof">
    <w:name w:val="MDPI_8.2_proof"/>
    <w:qFormat/>
    <w:rsid w:val="009323F1"/>
    <w:pPr>
      <w:adjustRightInd w:val="0"/>
      <w:snapToGrid w:val="0"/>
      <w:spacing w:line="228" w:lineRule="auto"/>
      <w:ind w:left="2608"/>
      <w:jc w:val="both"/>
    </w:pPr>
    <w:rPr>
      <w:rFonts w:ascii="Palatino Linotype" w:eastAsia="Times New Roman" w:hAnsi="Palatino Linotype"/>
      <w:snapToGrid w:val="0"/>
      <w:color w:val="000000"/>
      <w:szCs w:val="22"/>
      <w:lang w:eastAsia="de-DE" w:bidi="en-US"/>
    </w:rPr>
  </w:style>
  <w:style w:type="paragraph" w:customStyle="1" w:styleId="MDPIfooterfirstpage">
    <w:name w:val="MDPI_footer_firstpage"/>
    <w:qFormat/>
    <w:rsid w:val="009323F1"/>
    <w:pPr>
      <w:tabs>
        <w:tab w:val="right" w:pos="8845"/>
      </w:tabs>
      <w:spacing w:line="160" w:lineRule="exact"/>
    </w:pPr>
    <w:rPr>
      <w:rFonts w:ascii="Palatino Linotype" w:eastAsia="Times New Roman" w:hAnsi="Palatino Linotype"/>
      <w:color w:val="000000"/>
      <w:sz w:val="16"/>
      <w:lang w:eastAsia="de-DE"/>
    </w:rPr>
  </w:style>
  <w:style w:type="paragraph" w:customStyle="1" w:styleId="MDPI23heading3">
    <w:name w:val="MDPI_2.3_heading3"/>
    <w:qFormat/>
    <w:rsid w:val="009323F1"/>
    <w:pPr>
      <w:adjustRightInd w:val="0"/>
      <w:snapToGrid w:val="0"/>
      <w:spacing w:before="60" w:after="60" w:line="228" w:lineRule="auto"/>
      <w:ind w:left="2608"/>
      <w:outlineLvl w:val="2"/>
    </w:pPr>
    <w:rPr>
      <w:rFonts w:ascii="Palatino Linotype" w:eastAsia="Times New Roman" w:hAnsi="Palatino Linotype"/>
      <w:snapToGrid w:val="0"/>
      <w:color w:val="000000"/>
      <w:szCs w:val="22"/>
      <w:lang w:eastAsia="de-DE" w:bidi="en-US"/>
    </w:rPr>
  </w:style>
  <w:style w:type="paragraph" w:customStyle="1" w:styleId="MDPI21heading1">
    <w:name w:val="MDPI_2.1_heading1"/>
    <w:qFormat/>
    <w:rsid w:val="009323F1"/>
    <w:pPr>
      <w:adjustRightInd w:val="0"/>
      <w:snapToGrid w:val="0"/>
      <w:spacing w:before="240" w:after="60" w:line="228" w:lineRule="auto"/>
      <w:ind w:left="2608"/>
      <w:outlineLvl w:val="0"/>
    </w:pPr>
    <w:rPr>
      <w:rFonts w:ascii="Palatino Linotype" w:eastAsia="Times New Roman" w:hAnsi="Palatino Linotype"/>
      <w:b/>
      <w:snapToGrid w:val="0"/>
      <w:color w:val="000000"/>
      <w:szCs w:val="22"/>
      <w:lang w:eastAsia="de-DE" w:bidi="en-US"/>
    </w:rPr>
  </w:style>
  <w:style w:type="paragraph" w:customStyle="1" w:styleId="MDPI22heading2">
    <w:name w:val="MDPI_2.2_heading2"/>
    <w:qFormat/>
    <w:rsid w:val="009323F1"/>
    <w:pPr>
      <w:adjustRightInd w:val="0"/>
      <w:snapToGrid w:val="0"/>
      <w:spacing w:before="60" w:after="60" w:line="228" w:lineRule="auto"/>
      <w:ind w:left="2608"/>
      <w:outlineLvl w:val="1"/>
    </w:pPr>
    <w:rPr>
      <w:rFonts w:ascii="Palatino Linotype" w:eastAsia="Times New Roman" w:hAnsi="Palatino Linotype"/>
      <w:i/>
      <w:noProof/>
      <w:snapToGrid w:val="0"/>
      <w:color w:val="000000"/>
      <w:szCs w:val="22"/>
      <w:lang w:eastAsia="de-DE" w:bidi="en-US"/>
    </w:rPr>
  </w:style>
  <w:style w:type="paragraph" w:customStyle="1" w:styleId="MDPI71References">
    <w:name w:val="MDPI_7.1_References"/>
    <w:qFormat/>
    <w:rsid w:val="00F3642E"/>
    <w:pPr>
      <w:numPr>
        <w:numId w:val="26"/>
      </w:numPr>
      <w:adjustRightInd w:val="0"/>
      <w:snapToGrid w:val="0"/>
      <w:spacing w:line="228" w:lineRule="auto"/>
      <w:jc w:val="both"/>
    </w:pPr>
    <w:rPr>
      <w:rFonts w:ascii="Palatino Linotype" w:eastAsia="Times New Roman" w:hAnsi="Palatino Linotype"/>
      <w:color w:val="000000"/>
      <w:sz w:val="18"/>
      <w:lang w:eastAsia="de-DE" w:bidi="en-US"/>
    </w:rPr>
  </w:style>
  <w:style w:type="paragraph" w:styleId="BalloonText">
    <w:name w:val="Balloon Text"/>
    <w:basedOn w:val="Normal"/>
    <w:link w:val="BalloonTextChar"/>
    <w:uiPriority w:val="99"/>
    <w:rsid w:val="009323F1"/>
    <w:rPr>
      <w:rFonts w:cs="Tahoma"/>
      <w:szCs w:val="18"/>
    </w:rPr>
  </w:style>
  <w:style w:type="character" w:customStyle="1" w:styleId="BalloonTextChar">
    <w:name w:val="Balloon Text Char"/>
    <w:link w:val="BalloonText"/>
    <w:uiPriority w:val="99"/>
    <w:rsid w:val="009323F1"/>
    <w:rPr>
      <w:rFonts w:ascii="Palatino Linotype" w:hAnsi="Palatino Linotype" w:cs="Tahoma"/>
      <w:noProof/>
      <w:color w:val="000000"/>
      <w:szCs w:val="18"/>
    </w:rPr>
  </w:style>
  <w:style w:type="character" w:styleId="LineNumber">
    <w:name w:val="line number"/>
    <w:uiPriority w:val="99"/>
    <w:rsid w:val="00342799"/>
    <w:rPr>
      <w:rFonts w:ascii="Palatino Linotype" w:hAnsi="Palatino Linotype"/>
      <w:sz w:val="16"/>
    </w:rPr>
  </w:style>
  <w:style w:type="table" w:customStyle="1" w:styleId="MDPI41threelinetable">
    <w:name w:val="MDPI_4.1_three_line_table"/>
    <w:basedOn w:val="TableNormal"/>
    <w:uiPriority w:val="99"/>
    <w:rsid w:val="009323F1"/>
    <w:pPr>
      <w:adjustRightInd w:val="0"/>
      <w:snapToGrid w:val="0"/>
      <w:jc w:val="center"/>
    </w:pPr>
    <w:rPr>
      <w:rFonts w:ascii="Palatino Linotype" w:hAnsi="Palatino Linotype"/>
      <w:color w:val="000000"/>
    </w:rPr>
    <w:tblPr>
      <w:jc w:val="center"/>
      <w:tblBorders>
        <w:top w:val="single" w:sz="8" w:space="0" w:color="auto"/>
        <w:bottom w:val="single" w:sz="8" w:space="0" w:color="auto"/>
      </w:tblBorders>
    </w:tblPr>
    <w:trPr>
      <w:jc w:val="center"/>
    </w:trPr>
    <w:tcPr>
      <w:vAlign w:val="center"/>
    </w:tcPr>
    <w:tblStylePr w:type="firstRow">
      <w:rPr>
        <w:rFonts w:ascii="Palatino Linotype" w:hAnsi="Palatino Linotype"/>
        <w:b/>
        <w:i w:val="0"/>
        <w:sz w:val="20"/>
      </w:rPr>
      <w:tblPr/>
      <w:tcPr>
        <w:tcBorders>
          <w:bottom w:val="single" w:sz="4" w:space="0" w:color="auto"/>
        </w:tcBorders>
      </w:tcPr>
    </w:tblStylePr>
  </w:style>
  <w:style w:type="character" w:styleId="Hyperlink">
    <w:name w:val="Hyperlink"/>
    <w:uiPriority w:val="99"/>
    <w:rsid w:val="009323F1"/>
    <w:rPr>
      <w:color w:val="0000FF"/>
      <w:u w:val="single"/>
    </w:rPr>
  </w:style>
  <w:style w:type="character" w:customStyle="1" w:styleId="UnresolvedMention1">
    <w:name w:val="Unresolved Mention1"/>
    <w:uiPriority w:val="99"/>
    <w:semiHidden/>
    <w:unhideWhenUsed/>
    <w:rsid w:val="00A10E28"/>
    <w:rPr>
      <w:color w:val="605E5C"/>
      <w:shd w:val="clear" w:color="auto" w:fill="E1DFDD"/>
    </w:rPr>
  </w:style>
  <w:style w:type="table" w:customStyle="1" w:styleId="PlainTable41">
    <w:name w:val="Plain Table 41"/>
    <w:basedOn w:val="TableNormal"/>
    <w:uiPriority w:val="44"/>
    <w:rsid w:val="00103C88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paragraph" w:customStyle="1" w:styleId="MDPI61Citation">
    <w:name w:val="MDPI_6.1_Citation"/>
    <w:qFormat/>
    <w:rsid w:val="009323F1"/>
    <w:pPr>
      <w:adjustRightInd w:val="0"/>
      <w:snapToGrid w:val="0"/>
      <w:spacing w:line="240" w:lineRule="atLeast"/>
      <w:ind w:right="113"/>
    </w:pPr>
    <w:rPr>
      <w:rFonts w:ascii="Palatino Linotype" w:hAnsi="Palatino Linotype" w:cs="Cordia New"/>
      <w:sz w:val="14"/>
      <w:szCs w:val="22"/>
    </w:rPr>
  </w:style>
  <w:style w:type="paragraph" w:customStyle="1" w:styleId="MDPI62BackMatter">
    <w:name w:val="MDPI_6.2_BackMatter"/>
    <w:qFormat/>
    <w:rsid w:val="009323F1"/>
    <w:pPr>
      <w:adjustRightInd w:val="0"/>
      <w:snapToGrid w:val="0"/>
      <w:spacing w:after="120" w:line="228" w:lineRule="auto"/>
      <w:ind w:left="2608"/>
      <w:jc w:val="both"/>
    </w:pPr>
    <w:rPr>
      <w:rFonts w:ascii="Palatino Linotype" w:eastAsia="Times New Roman" w:hAnsi="Palatino Linotype"/>
      <w:snapToGrid w:val="0"/>
      <w:color w:val="000000"/>
      <w:sz w:val="18"/>
      <w:lang w:eastAsia="en-US" w:bidi="en-US"/>
    </w:rPr>
  </w:style>
  <w:style w:type="paragraph" w:customStyle="1" w:styleId="MDPI63Notes">
    <w:name w:val="MDPI_6.3_Notes"/>
    <w:qFormat/>
    <w:rsid w:val="009323F1"/>
    <w:pPr>
      <w:adjustRightInd w:val="0"/>
      <w:snapToGrid w:val="0"/>
      <w:spacing w:before="240" w:line="228" w:lineRule="auto"/>
      <w:jc w:val="both"/>
    </w:pPr>
    <w:rPr>
      <w:rFonts w:ascii="Palatino Linotype" w:hAnsi="Palatino Linotype"/>
      <w:snapToGrid w:val="0"/>
      <w:color w:val="000000"/>
      <w:sz w:val="18"/>
      <w:lang w:eastAsia="en-US" w:bidi="en-US"/>
    </w:rPr>
  </w:style>
  <w:style w:type="paragraph" w:customStyle="1" w:styleId="MDPI15academiceditor">
    <w:name w:val="MDPI_1.5_academic_editor"/>
    <w:qFormat/>
    <w:rsid w:val="00AE5FDC"/>
    <w:pPr>
      <w:adjustRightInd w:val="0"/>
      <w:snapToGrid w:val="0"/>
      <w:spacing w:before="120" w:line="240" w:lineRule="atLeast"/>
      <w:ind w:right="113"/>
    </w:pPr>
    <w:rPr>
      <w:rFonts w:ascii="Palatino Linotype" w:eastAsia="Times New Roman" w:hAnsi="Palatino Linotype"/>
      <w:color w:val="000000"/>
      <w:sz w:val="14"/>
      <w:szCs w:val="22"/>
      <w:lang w:eastAsia="de-DE" w:bidi="en-US"/>
    </w:rPr>
  </w:style>
  <w:style w:type="paragraph" w:customStyle="1" w:styleId="MDPI19classification">
    <w:name w:val="MDPI_1.9_classification"/>
    <w:qFormat/>
    <w:rsid w:val="009323F1"/>
    <w:pPr>
      <w:spacing w:before="240" w:line="260" w:lineRule="atLeast"/>
      <w:ind w:left="113"/>
      <w:jc w:val="both"/>
    </w:pPr>
    <w:rPr>
      <w:rFonts w:ascii="Palatino Linotype" w:eastAsia="Times New Roman" w:hAnsi="Palatino Linotype"/>
      <w:b/>
      <w:color w:val="000000"/>
      <w:szCs w:val="22"/>
      <w:lang w:eastAsia="de-DE" w:bidi="en-US"/>
    </w:rPr>
  </w:style>
  <w:style w:type="paragraph" w:customStyle="1" w:styleId="MDPI411onetablecaption">
    <w:name w:val="MDPI_4.1.1_one_table_caption"/>
    <w:qFormat/>
    <w:rsid w:val="009323F1"/>
    <w:pPr>
      <w:adjustRightInd w:val="0"/>
      <w:snapToGrid w:val="0"/>
      <w:spacing w:before="240" w:after="120" w:line="260" w:lineRule="atLeast"/>
      <w:jc w:val="center"/>
    </w:pPr>
    <w:rPr>
      <w:rFonts w:ascii="Palatino Linotype" w:hAnsi="Palatino Linotype" w:cs="Cordia New"/>
      <w:noProof/>
      <w:color w:val="000000"/>
      <w:sz w:val="18"/>
      <w:szCs w:val="22"/>
      <w:lang w:bidi="en-US"/>
    </w:rPr>
  </w:style>
  <w:style w:type="paragraph" w:customStyle="1" w:styleId="MDPI511onefigurecaption">
    <w:name w:val="MDPI_5.1.1_one_figure_caption"/>
    <w:qFormat/>
    <w:rsid w:val="009323F1"/>
    <w:pPr>
      <w:adjustRightInd w:val="0"/>
      <w:snapToGrid w:val="0"/>
      <w:spacing w:before="240" w:after="120" w:line="260" w:lineRule="atLeast"/>
      <w:jc w:val="center"/>
    </w:pPr>
    <w:rPr>
      <w:rFonts w:ascii="Palatino Linotype" w:hAnsi="Palatino Linotype"/>
      <w:noProof/>
      <w:color w:val="000000"/>
      <w:sz w:val="18"/>
      <w:lang w:bidi="en-US"/>
    </w:rPr>
  </w:style>
  <w:style w:type="paragraph" w:customStyle="1" w:styleId="MDPI72Copyright">
    <w:name w:val="MDPI_7.2_Copyright"/>
    <w:qFormat/>
    <w:rsid w:val="002D6280"/>
    <w:pPr>
      <w:adjustRightInd w:val="0"/>
      <w:snapToGrid w:val="0"/>
      <w:spacing w:before="60" w:line="240" w:lineRule="atLeast"/>
      <w:ind w:right="113"/>
      <w:jc w:val="both"/>
    </w:pPr>
    <w:rPr>
      <w:rFonts w:ascii="Palatino Linotype" w:eastAsia="Times New Roman" w:hAnsi="Palatino Linotype"/>
      <w:noProof/>
      <w:snapToGrid w:val="0"/>
      <w:color w:val="000000"/>
      <w:sz w:val="14"/>
      <w:lang w:val="en-GB" w:eastAsia="en-GB"/>
    </w:rPr>
  </w:style>
  <w:style w:type="paragraph" w:customStyle="1" w:styleId="MDPI73CopyrightImage">
    <w:name w:val="MDPI_7.3_CopyrightImage"/>
    <w:rsid w:val="009323F1"/>
    <w:pPr>
      <w:adjustRightInd w:val="0"/>
      <w:snapToGrid w:val="0"/>
      <w:spacing w:after="100" w:line="260" w:lineRule="atLeast"/>
      <w:jc w:val="right"/>
    </w:pPr>
    <w:rPr>
      <w:rFonts w:ascii="Palatino Linotype" w:eastAsia="Times New Roman" w:hAnsi="Palatino Linotype"/>
      <w:color w:val="000000"/>
      <w:lang w:eastAsia="de-CH"/>
    </w:rPr>
  </w:style>
  <w:style w:type="paragraph" w:customStyle="1" w:styleId="MDPIequationFram">
    <w:name w:val="MDPI_equationFram"/>
    <w:qFormat/>
    <w:rsid w:val="009323F1"/>
    <w:pPr>
      <w:adjustRightInd w:val="0"/>
      <w:snapToGrid w:val="0"/>
      <w:spacing w:before="120" w:after="120"/>
      <w:jc w:val="center"/>
    </w:pPr>
    <w:rPr>
      <w:rFonts w:ascii="Palatino Linotype" w:eastAsia="Times New Roman" w:hAnsi="Palatino Linotype"/>
      <w:snapToGrid w:val="0"/>
      <w:color w:val="000000"/>
      <w:szCs w:val="22"/>
      <w:lang w:eastAsia="de-DE" w:bidi="en-US"/>
    </w:rPr>
  </w:style>
  <w:style w:type="paragraph" w:customStyle="1" w:styleId="MDPIfooter">
    <w:name w:val="MDPI_footer"/>
    <w:qFormat/>
    <w:rsid w:val="009323F1"/>
    <w:pPr>
      <w:adjustRightInd w:val="0"/>
      <w:snapToGrid w:val="0"/>
      <w:spacing w:before="120" w:line="260" w:lineRule="atLeast"/>
      <w:jc w:val="center"/>
    </w:pPr>
    <w:rPr>
      <w:rFonts w:ascii="Palatino Linotype" w:eastAsia="Times New Roman" w:hAnsi="Palatino Linotype"/>
      <w:color w:val="000000"/>
      <w:lang w:eastAsia="de-DE"/>
    </w:rPr>
  </w:style>
  <w:style w:type="paragraph" w:customStyle="1" w:styleId="MDPIheader">
    <w:name w:val="MDPI_header"/>
    <w:qFormat/>
    <w:rsid w:val="009323F1"/>
    <w:pPr>
      <w:adjustRightInd w:val="0"/>
      <w:snapToGrid w:val="0"/>
      <w:spacing w:after="240" w:line="260" w:lineRule="atLeast"/>
      <w:jc w:val="both"/>
    </w:pPr>
    <w:rPr>
      <w:rFonts w:ascii="Palatino Linotype" w:eastAsia="Times New Roman" w:hAnsi="Palatino Linotype"/>
      <w:iCs/>
      <w:color w:val="000000"/>
      <w:sz w:val="16"/>
      <w:lang w:eastAsia="de-DE"/>
    </w:rPr>
  </w:style>
  <w:style w:type="paragraph" w:customStyle="1" w:styleId="MDPIheadercitation">
    <w:name w:val="MDPI_header_citation"/>
    <w:rsid w:val="009323F1"/>
    <w:pPr>
      <w:spacing w:after="240"/>
    </w:pPr>
    <w:rPr>
      <w:rFonts w:ascii="Palatino Linotype" w:eastAsia="Times New Roman" w:hAnsi="Palatino Linotype"/>
      <w:snapToGrid w:val="0"/>
      <w:color w:val="000000"/>
      <w:sz w:val="18"/>
      <w:lang w:eastAsia="de-DE" w:bidi="en-US"/>
    </w:rPr>
  </w:style>
  <w:style w:type="paragraph" w:customStyle="1" w:styleId="MDPIheadermdpilogo">
    <w:name w:val="MDPI_header_mdpi_logo"/>
    <w:qFormat/>
    <w:rsid w:val="009323F1"/>
    <w:pPr>
      <w:adjustRightInd w:val="0"/>
      <w:snapToGrid w:val="0"/>
      <w:spacing w:line="260" w:lineRule="atLeast"/>
      <w:jc w:val="right"/>
    </w:pPr>
    <w:rPr>
      <w:rFonts w:ascii="Palatino Linotype" w:eastAsia="Times New Roman" w:hAnsi="Palatino Linotype"/>
      <w:color w:val="000000"/>
      <w:sz w:val="24"/>
      <w:szCs w:val="22"/>
      <w:lang w:eastAsia="de-CH"/>
    </w:rPr>
  </w:style>
  <w:style w:type="table" w:customStyle="1" w:styleId="MDPITable">
    <w:name w:val="MDPI_Table"/>
    <w:basedOn w:val="TableNormal"/>
    <w:uiPriority w:val="99"/>
    <w:rsid w:val="009323F1"/>
    <w:rPr>
      <w:rFonts w:ascii="Palatino Linotype" w:hAnsi="Palatino Linotype"/>
      <w:color w:val="000000"/>
      <w:lang w:val="en-CA" w:eastAsia="en-US"/>
    </w:rPr>
    <w:tblPr>
      <w:tblCellMar>
        <w:left w:w="0" w:type="dxa"/>
        <w:right w:w="0" w:type="dxa"/>
      </w:tblCellMar>
    </w:tblPr>
  </w:style>
  <w:style w:type="paragraph" w:customStyle="1" w:styleId="MDPItext">
    <w:name w:val="MDPI_text"/>
    <w:qFormat/>
    <w:rsid w:val="009323F1"/>
    <w:pPr>
      <w:spacing w:line="260" w:lineRule="atLeast"/>
      <w:ind w:left="425" w:right="425" w:firstLine="284"/>
      <w:jc w:val="both"/>
    </w:pPr>
    <w:rPr>
      <w:rFonts w:ascii="Times New Roman" w:eastAsia="Times New Roman" w:hAnsi="Times New Roman"/>
      <w:noProof/>
      <w:snapToGrid w:val="0"/>
      <w:color w:val="000000"/>
      <w:sz w:val="22"/>
      <w:szCs w:val="22"/>
      <w:lang w:eastAsia="de-DE" w:bidi="en-US"/>
    </w:rPr>
  </w:style>
  <w:style w:type="paragraph" w:customStyle="1" w:styleId="MDPItitle">
    <w:name w:val="MDPI_title"/>
    <w:qFormat/>
    <w:rsid w:val="009323F1"/>
    <w:pPr>
      <w:adjustRightInd w:val="0"/>
      <w:snapToGrid w:val="0"/>
      <w:spacing w:after="240" w:line="260" w:lineRule="atLeast"/>
      <w:jc w:val="both"/>
    </w:pPr>
    <w:rPr>
      <w:rFonts w:ascii="Palatino Linotype" w:eastAsia="Times New Roman" w:hAnsi="Palatino Linotype"/>
      <w:b/>
      <w:snapToGrid w:val="0"/>
      <w:color w:val="000000"/>
      <w:sz w:val="36"/>
      <w:lang w:eastAsia="de-DE" w:bidi="en-US"/>
    </w:rPr>
  </w:style>
  <w:style w:type="character" w:customStyle="1" w:styleId="apple-converted-space">
    <w:name w:val="apple-converted-space"/>
    <w:rsid w:val="009323F1"/>
  </w:style>
  <w:style w:type="paragraph" w:styleId="Bibliography">
    <w:name w:val="Bibliography"/>
    <w:basedOn w:val="Normal"/>
    <w:next w:val="Normal"/>
    <w:uiPriority w:val="37"/>
    <w:semiHidden/>
    <w:unhideWhenUsed/>
    <w:rsid w:val="009323F1"/>
  </w:style>
  <w:style w:type="paragraph" w:styleId="BodyText">
    <w:name w:val="Body Text"/>
    <w:link w:val="BodyTextChar"/>
    <w:rsid w:val="009323F1"/>
    <w:pPr>
      <w:spacing w:after="120" w:line="340" w:lineRule="atLeast"/>
      <w:jc w:val="both"/>
    </w:pPr>
    <w:rPr>
      <w:rFonts w:ascii="Palatino Linotype" w:hAnsi="Palatino Linotype"/>
      <w:color w:val="000000"/>
      <w:sz w:val="24"/>
      <w:lang w:eastAsia="de-DE"/>
    </w:rPr>
  </w:style>
  <w:style w:type="character" w:customStyle="1" w:styleId="BodyTextChar">
    <w:name w:val="Body Text Char"/>
    <w:link w:val="BodyText"/>
    <w:rsid w:val="009323F1"/>
    <w:rPr>
      <w:rFonts w:ascii="Palatino Linotype" w:hAnsi="Palatino Linotype"/>
      <w:color w:val="000000"/>
      <w:sz w:val="24"/>
      <w:lang w:eastAsia="de-DE"/>
    </w:rPr>
  </w:style>
  <w:style w:type="character" w:styleId="CommentReference">
    <w:name w:val="annotation reference"/>
    <w:rsid w:val="009323F1"/>
    <w:rPr>
      <w:sz w:val="21"/>
      <w:szCs w:val="21"/>
    </w:rPr>
  </w:style>
  <w:style w:type="paragraph" w:styleId="CommentText">
    <w:name w:val="annotation text"/>
    <w:basedOn w:val="Normal"/>
    <w:link w:val="CommentTextChar"/>
    <w:rsid w:val="009323F1"/>
  </w:style>
  <w:style w:type="character" w:customStyle="1" w:styleId="CommentTextChar">
    <w:name w:val="Comment Text Char"/>
    <w:link w:val="CommentText"/>
    <w:rsid w:val="009323F1"/>
    <w:rPr>
      <w:rFonts w:ascii="Palatino Linotype" w:hAnsi="Palatino Linotype"/>
      <w:noProof/>
      <w:color w:val="000000"/>
    </w:rPr>
  </w:style>
  <w:style w:type="paragraph" w:styleId="CommentSubject">
    <w:name w:val="annotation subject"/>
    <w:basedOn w:val="CommentText"/>
    <w:next w:val="CommentText"/>
    <w:link w:val="CommentSubjectChar"/>
    <w:rsid w:val="009323F1"/>
    <w:rPr>
      <w:b/>
      <w:bCs/>
    </w:rPr>
  </w:style>
  <w:style w:type="character" w:customStyle="1" w:styleId="CommentSubjectChar">
    <w:name w:val="Comment Subject Char"/>
    <w:link w:val="CommentSubject"/>
    <w:rsid w:val="009323F1"/>
    <w:rPr>
      <w:rFonts w:ascii="Palatino Linotype" w:hAnsi="Palatino Linotype"/>
      <w:b/>
      <w:bCs/>
      <w:noProof/>
      <w:color w:val="000000"/>
    </w:rPr>
  </w:style>
  <w:style w:type="character" w:styleId="EndnoteReference">
    <w:name w:val="endnote reference"/>
    <w:rsid w:val="009323F1"/>
    <w:rPr>
      <w:vertAlign w:val="superscript"/>
    </w:rPr>
  </w:style>
  <w:style w:type="paragraph" w:styleId="EndnoteText">
    <w:name w:val="endnote text"/>
    <w:basedOn w:val="Normal"/>
    <w:link w:val="EndnoteTextChar"/>
    <w:semiHidden/>
    <w:unhideWhenUsed/>
    <w:rsid w:val="009323F1"/>
    <w:pPr>
      <w:spacing w:line="240" w:lineRule="auto"/>
    </w:pPr>
  </w:style>
  <w:style w:type="character" w:customStyle="1" w:styleId="EndnoteTextChar">
    <w:name w:val="Endnote Text Char"/>
    <w:link w:val="EndnoteText"/>
    <w:semiHidden/>
    <w:rsid w:val="009323F1"/>
    <w:rPr>
      <w:rFonts w:ascii="Palatino Linotype" w:hAnsi="Palatino Linotype"/>
      <w:noProof/>
      <w:color w:val="000000"/>
    </w:rPr>
  </w:style>
  <w:style w:type="character" w:styleId="FollowedHyperlink">
    <w:name w:val="FollowedHyperlink"/>
    <w:rsid w:val="009323F1"/>
    <w:rPr>
      <w:color w:val="954F72"/>
      <w:u w:val="single"/>
    </w:rPr>
  </w:style>
  <w:style w:type="paragraph" w:styleId="FootnoteText">
    <w:name w:val="footnote text"/>
    <w:basedOn w:val="Normal"/>
    <w:link w:val="FootnoteTextChar"/>
    <w:semiHidden/>
    <w:unhideWhenUsed/>
    <w:rsid w:val="009323F1"/>
    <w:pPr>
      <w:spacing w:line="240" w:lineRule="auto"/>
    </w:pPr>
  </w:style>
  <w:style w:type="character" w:customStyle="1" w:styleId="FootnoteTextChar">
    <w:name w:val="Footnote Text Char"/>
    <w:link w:val="FootnoteText"/>
    <w:semiHidden/>
    <w:rsid w:val="009323F1"/>
    <w:rPr>
      <w:rFonts w:ascii="Palatino Linotype" w:hAnsi="Palatino Linotype"/>
      <w:noProof/>
      <w:color w:val="000000"/>
    </w:rPr>
  </w:style>
  <w:style w:type="paragraph" w:styleId="NormalWeb">
    <w:name w:val="Normal (Web)"/>
    <w:basedOn w:val="Normal"/>
    <w:uiPriority w:val="99"/>
    <w:rsid w:val="009323F1"/>
    <w:rPr>
      <w:szCs w:val="24"/>
    </w:rPr>
  </w:style>
  <w:style w:type="paragraph" w:customStyle="1" w:styleId="MsoFootnoteText0">
    <w:name w:val="MsoFootnoteText"/>
    <w:basedOn w:val="NormalWeb"/>
    <w:qFormat/>
    <w:rsid w:val="009323F1"/>
    <w:rPr>
      <w:rFonts w:ascii="Times New Roman" w:hAnsi="Times New Roman"/>
    </w:rPr>
  </w:style>
  <w:style w:type="character" w:styleId="PageNumber">
    <w:name w:val="page number"/>
    <w:rsid w:val="009323F1"/>
  </w:style>
  <w:style w:type="character" w:styleId="PlaceholderText">
    <w:name w:val="Placeholder Text"/>
    <w:uiPriority w:val="99"/>
    <w:semiHidden/>
    <w:rsid w:val="009323F1"/>
    <w:rPr>
      <w:color w:val="808080"/>
    </w:rPr>
  </w:style>
  <w:style w:type="paragraph" w:customStyle="1" w:styleId="MDPI71FootNotes">
    <w:name w:val="MDPI_7.1_FootNotes"/>
    <w:qFormat/>
    <w:rsid w:val="00ED4238"/>
    <w:pPr>
      <w:numPr>
        <w:numId w:val="24"/>
      </w:numPr>
      <w:adjustRightInd w:val="0"/>
      <w:snapToGrid w:val="0"/>
      <w:spacing w:line="228" w:lineRule="auto"/>
    </w:pPr>
    <w:rPr>
      <w:rFonts w:ascii="Palatino Linotype" w:eastAsiaTheme="minorEastAsia" w:hAnsi="Palatino Linotype"/>
      <w:noProof/>
      <w:color w:val="000000"/>
      <w:sz w:val="18"/>
    </w:rPr>
  </w:style>
  <w:style w:type="character" w:customStyle="1" w:styleId="Heading3Char">
    <w:name w:val="Heading 3 Char"/>
    <w:basedOn w:val="DefaultParagraphFont"/>
    <w:link w:val="Heading3"/>
    <w:uiPriority w:val="9"/>
    <w:rsid w:val="00AB7067"/>
    <w:rPr>
      <w:rFonts w:asciiTheme="majorHAnsi" w:eastAsiaTheme="majorEastAsia" w:hAnsiTheme="majorHAnsi" w:cstheme="majorBidi"/>
      <w:b/>
      <w:bCs/>
      <w:i/>
      <w:iCs/>
      <w:sz w:val="26"/>
      <w:szCs w:val="26"/>
      <w:lang w:val="en-IN" w:eastAsia="en-US"/>
    </w:rPr>
  </w:style>
  <w:style w:type="paragraph" w:styleId="NoSpacing">
    <w:name w:val="No Spacing"/>
    <w:basedOn w:val="Normal"/>
    <w:uiPriority w:val="1"/>
    <w:qFormat/>
    <w:rsid w:val="00AB7067"/>
    <w:pPr>
      <w:spacing w:line="240" w:lineRule="auto"/>
      <w:jc w:val="left"/>
    </w:pPr>
    <w:rPr>
      <w:rFonts w:asciiTheme="minorHAnsi" w:eastAsiaTheme="minorEastAsia" w:hAnsiTheme="minorHAnsi" w:cstheme="minorBidi"/>
      <w:noProof w:val="0"/>
      <w:color w:val="auto"/>
      <w:sz w:val="22"/>
      <w:szCs w:val="22"/>
      <w:lang w:val="en-IN" w:eastAsia="en-US"/>
    </w:rPr>
  </w:style>
  <w:style w:type="character" w:customStyle="1" w:styleId="line-clamp-1">
    <w:name w:val="line-clamp-1"/>
    <w:basedOn w:val="DefaultParagraphFont"/>
    <w:rsid w:val="00F370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97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2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68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68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9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02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3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076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1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444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76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493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004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9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901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37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37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03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483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74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951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7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317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00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941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595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71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23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67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08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62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940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2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0890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3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290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1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569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0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911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7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033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89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168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368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8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220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56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136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851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9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772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7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3668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42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036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8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479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3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439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87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562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5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635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29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76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56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15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69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301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3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496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0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011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74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885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4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236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5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058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36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402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89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30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1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86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88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570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776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97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03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65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662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75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098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94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637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89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3079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01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765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0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436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8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776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0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68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88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375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8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667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0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816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3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824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62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232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8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835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98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992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03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23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90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09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16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403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75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9091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67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222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43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131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89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0719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87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403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31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729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5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47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9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348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0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224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34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698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6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392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2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979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24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221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4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659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1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0384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58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778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16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638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6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536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7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131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10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96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1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77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27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471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79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068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4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074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738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1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880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2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66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59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0447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94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0780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4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3074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94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783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3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878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2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884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19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458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459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46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211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2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100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7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6275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6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126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5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231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8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379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8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910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8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585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4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255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6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779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5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8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95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199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2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872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4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995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1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428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04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668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8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688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5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333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5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382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80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262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25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083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4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723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3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460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24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357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68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150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3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862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80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14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799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36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71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359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7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52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48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60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25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790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33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9409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56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918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6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383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29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885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2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671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06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17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5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753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1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339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65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178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4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363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8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194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90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116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53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556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4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945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1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804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0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004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04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859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1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222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32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185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33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505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6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372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8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301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28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157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49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047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17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551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3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834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92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159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4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7551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6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7442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5835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6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505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55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163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52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144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81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904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060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0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370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6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132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12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035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18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95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9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898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2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63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9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751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8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352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2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002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53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115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372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67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127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2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131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64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663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26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852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778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27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354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25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997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8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295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70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668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0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972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344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3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743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09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994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0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933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23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366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8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353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64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27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95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814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2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717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9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9058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42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310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12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191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7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059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11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706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438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3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314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18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584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75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615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5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591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35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972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6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389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18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109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6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809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6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859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74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043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9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310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51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182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0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620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13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45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3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623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1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357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4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030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40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241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64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082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6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4400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9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580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6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265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63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923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78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379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2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383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97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542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36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877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3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132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627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0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861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99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074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7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790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38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832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49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203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0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914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57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179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62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890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8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709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16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3221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93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158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0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837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4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877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1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99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0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0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68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31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229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1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43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1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378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00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296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31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478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0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749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2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329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2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416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41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086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1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544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79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139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2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333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00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61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9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592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8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926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52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50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5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423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1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228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236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29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055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8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818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9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220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1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100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5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761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9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420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23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170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00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799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76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208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21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208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03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250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91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516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7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828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0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519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933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9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9529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82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322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53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592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0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129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2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02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45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25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53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472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6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622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1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813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47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026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80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388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6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97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93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5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3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50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0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093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3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31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61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912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43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093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7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296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94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555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89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39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1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909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95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840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7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132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37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489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44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966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7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203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08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627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03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1343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00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761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2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148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56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7099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0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7681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0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719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1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863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3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292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3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7835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9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697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76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327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48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901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6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4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46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991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4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178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44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876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5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378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30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4639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69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384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1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499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0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780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19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687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74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860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37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433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3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591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9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024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43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240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73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532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2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303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88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396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11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312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5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55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54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82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18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237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2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9496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61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938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1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086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62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607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33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678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1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129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945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9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684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2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776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5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767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1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169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0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371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3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205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84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670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99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790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4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285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1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522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4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484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05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011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93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553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77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7082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2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838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5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976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2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602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18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23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63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846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94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647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4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482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4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648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7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112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71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472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39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662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22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013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15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73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7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052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82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680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05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751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86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51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35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624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0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322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6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6573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44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238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8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785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6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01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2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59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4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41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587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84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851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6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325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2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161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71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880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6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425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1514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7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618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9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926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9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316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4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415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62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encoding w:val="iso-8859-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eader" Target="header1.xml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eader" Target="header3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header" Target="head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F:\Summer%202021%20Projects\COVID%20Project%20Renewed\Module%2032%20Supplementary%20Data\molecules-template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F:\Summer 2021 Projects\COVID Project Renewed\Module 32 Supplementary Data\molecules-template.dot</Template>
  <TotalTime>6</TotalTime>
  <Pages>27</Pages>
  <Words>4778</Words>
  <Characters>27241</Characters>
  <Application>Microsoft Office Word</Application>
  <DocSecurity>0</DocSecurity>
  <Lines>227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Type of the Paper (Article</vt:lpstr>
    </vt:vector>
  </TitlesOfParts>
  <Company/>
  <LinksUpToDate>false</LinksUpToDate>
  <CharactersWithSpaces>31956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Type of the Paper (Article</dc:title>
  <dc:creator>HP</dc:creator>
  <cp:lastModifiedBy>avadhoot.jadhav</cp:lastModifiedBy>
  <cp:revision>28</cp:revision>
  <dcterms:created xsi:type="dcterms:W3CDTF">2024-12-10T05:47:00Z</dcterms:created>
  <dcterms:modified xsi:type="dcterms:W3CDTF">2024-12-10T06:13:00Z</dcterms:modified>
</cp:coreProperties>
</file>